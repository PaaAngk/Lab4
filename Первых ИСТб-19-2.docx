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D2BF4" w14:textId="77777777" w:rsidR="005A19D6" w:rsidRPr="007B0A05" w:rsidRDefault="005A19D6" w:rsidP="005A19D6">
      <w:pPr>
        <w:pStyle w:val="ab"/>
        <w:rPr>
          <w:szCs w:val="28"/>
        </w:rPr>
      </w:pPr>
      <w:bookmarkStart w:id="0" w:name="_Hlk40293597"/>
      <w:bookmarkEnd w:id="0"/>
      <w:r w:rsidRPr="007B0A05">
        <w:rPr>
          <w:szCs w:val="28"/>
        </w:rPr>
        <w:t xml:space="preserve">Министерство науки и высшего образования Российской Федерации </w:t>
      </w:r>
    </w:p>
    <w:p w14:paraId="28FC1B8A" w14:textId="77777777" w:rsidR="005A19D6" w:rsidRPr="007B0A05" w:rsidRDefault="005A19D6" w:rsidP="005A19D6">
      <w:pPr>
        <w:pStyle w:val="ab"/>
        <w:rPr>
          <w:szCs w:val="28"/>
        </w:rPr>
      </w:pPr>
      <w:r w:rsidRPr="007B0A05">
        <w:rPr>
          <w:szCs w:val="28"/>
        </w:rPr>
        <w:t xml:space="preserve">Федеральное государственное бюджетное образовательное учреждение </w:t>
      </w:r>
    </w:p>
    <w:p w14:paraId="6AB94630" w14:textId="77777777" w:rsidR="005A19D6" w:rsidRPr="007B0A05" w:rsidRDefault="005A19D6" w:rsidP="005A19D6">
      <w:pPr>
        <w:pStyle w:val="ab"/>
        <w:rPr>
          <w:szCs w:val="28"/>
        </w:rPr>
      </w:pPr>
      <w:r w:rsidRPr="007B0A05">
        <w:rPr>
          <w:szCs w:val="28"/>
        </w:rPr>
        <w:t xml:space="preserve">высшего образования </w:t>
      </w:r>
    </w:p>
    <w:p w14:paraId="60C67D19" w14:textId="77777777" w:rsidR="005A19D6" w:rsidRPr="007B0A05" w:rsidRDefault="005A19D6" w:rsidP="005A19D6">
      <w:pPr>
        <w:pStyle w:val="ab"/>
        <w:spacing w:before="240"/>
        <w:rPr>
          <w:b/>
          <w:szCs w:val="28"/>
        </w:rPr>
      </w:pPr>
      <w:r w:rsidRPr="007B0A05">
        <w:rPr>
          <w:b/>
          <w:szCs w:val="28"/>
        </w:rPr>
        <w:t>ИРКУТСКИЙ НАЦИОНАЛЬНЫЙ ИССЛЕДОВАТЕЛЬСКИЙ ТЕХНИЧЕСКИЙ УНИВЕРСИТЕТ</w:t>
      </w:r>
    </w:p>
    <w:p w14:paraId="39BA03DF" w14:textId="77777777" w:rsidR="005A19D6" w:rsidRPr="007B0A05" w:rsidRDefault="005A19D6" w:rsidP="005A19D6">
      <w:pPr>
        <w:pStyle w:val="ab"/>
        <w:rPr>
          <w:szCs w:val="28"/>
          <w:u w:val="single"/>
        </w:rPr>
      </w:pPr>
      <w:r w:rsidRPr="007B0A05">
        <w:rPr>
          <w:szCs w:val="28"/>
          <w:u w:val="single"/>
        </w:rPr>
        <w:t>Институт информационных технологий и анализа данных</w:t>
      </w:r>
    </w:p>
    <w:p w14:paraId="3033490C" w14:textId="77777777" w:rsidR="005A19D6" w:rsidRPr="00D55EAD" w:rsidRDefault="005A19D6" w:rsidP="005A19D6">
      <w:pPr>
        <w:jc w:val="center"/>
        <w:rPr>
          <w:sz w:val="28"/>
          <w:szCs w:val="28"/>
          <w:vertAlign w:val="superscript"/>
        </w:rPr>
      </w:pPr>
      <w:r w:rsidRPr="00D55EAD">
        <w:rPr>
          <w:sz w:val="28"/>
          <w:szCs w:val="28"/>
          <w:vertAlign w:val="superscript"/>
        </w:rPr>
        <w:t>наименование института</w:t>
      </w:r>
    </w:p>
    <w:p w14:paraId="3A860C54" w14:textId="77777777" w:rsidR="005A19D6" w:rsidRPr="007B0A05" w:rsidRDefault="005A19D6" w:rsidP="005A19D6">
      <w:pPr>
        <w:pStyle w:val="ab"/>
        <w:rPr>
          <w:szCs w:val="28"/>
          <w:u w:val="single"/>
        </w:rPr>
      </w:pPr>
    </w:p>
    <w:p w14:paraId="4393CA7B" w14:textId="08DAD265" w:rsidR="005A19D6" w:rsidRDefault="005A19D6" w:rsidP="005A19D6">
      <w:pPr>
        <w:jc w:val="center"/>
        <w:rPr>
          <w:sz w:val="28"/>
          <w:szCs w:val="28"/>
        </w:rPr>
      </w:pPr>
    </w:p>
    <w:p w14:paraId="4ABE74E5" w14:textId="77777777" w:rsidR="00E86461" w:rsidRDefault="00E86461" w:rsidP="00E86461">
      <w:pPr>
        <w:pStyle w:val="4"/>
        <w:spacing w:line="312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ОТЧЕТ</w:t>
      </w:r>
      <w:r w:rsidRPr="007B0A05">
        <w:rPr>
          <w:b w:val="0"/>
          <w:sz w:val="28"/>
          <w:szCs w:val="28"/>
        </w:rPr>
        <w:br/>
        <w:t xml:space="preserve">к </w:t>
      </w:r>
      <w:r>
        <w:rPr>
          <w:b w:val="0"/>
          <w:sz w:val="28"/>
          <w:szCs w:val="28"/>
        </w:rPr>
        <w:t>лабораторной</w:t>
      </w:r>
      <w:r w:rsidRPr="007B0A05">
        <w:rPr>
          <w:b w:val="0"/>
          <w:sz w:val="28"/>
          <w:szCs w:val="28"/>
        </w:rPr>
        <w:t xml:space="preserve"> работе по дисциплине</w:t>
      </w:r>
    </w:p>
    <w:p w14:paraId="07974931" w14:textId="77777777" w:rsidR="00E86461" w:rsidRPr="001C0683" w:rsidRDefault="00E86461" w:rsidP="00E86461">
      <w:pPr>
        <w:pStyle w:val="a5"/>
        <w:ind w:firstLine="0"/>
        <w:jc w:val="center"/>
        <w:rPr>
          <w:szCs w:val="28"/>
          <w:u w:val="single"/>
        </w:rPr>
      </w:pPr>
      <w:r w:rsidRPr="001C0683">
        <w:rPr>
          <w:u w:val="single"/>
        </w:rPr>
        <w:t>Объектно-ориентированное программирование</w:t>
      </w:r>
    </w:p>
    <w:p w14:paraId="067E3EB0" w14:textId="343796F1" w:rsidR="00E86461" w:rsidRDefault="00E86461" w:rsidP="005A19D6">
      <w:pPr>
        <w:jc w:val="center"/>
        <w:rPr>
          <w:sz w:val="28"/>
          <w:szCs w:val="28"/>
        </w:rPr>
      </w:pPr>
    </w:p>
    <w:p w14:paraId="53A66D72" w14:textId="77777777" w:rsidR="00E86461" w:rsidRDefault="00E86461" w:rsidP="005A19D6">
      <w:pPr>
        <w:jc w:val="center"/>
        <w:rPr>
          <w:sz w:val="28"/>
          <w:szCs w:val="28"/>
        </w:rPr>
      </w:pPr>
    </w:p>
    <w:p w14:paraId="32B3530A" w14:textId="77777777" w:rsidR="00E86461" w:rsidRPr="007B0A05" w:rsidRDefault="00E86461" w:rsidP="005A19D6">
      <w:pPr>
        <w:jc w:val="center"/>
        <w:rPr>
          <w:sz w:val="28"/>
          <w:szCs w:val="28"/>
        </w:rPr>
      </w:pPr>
    </w:p>
    <w:p w14:paraId="6699740B" w14:textId="1C01F93E" w:rsidR="00E86461" w:rsidRPr="005D1593" w:rsidRDefault="005D1593" w:rsidP="00E86461">
      <w:pPr>
        <w:pStyle w:val="a5"/>
        <w:ind w:firstLine="0"/>
        <w:jc w:val="center"/>
        <w:rPr>
          <w:color w:val="auto"/>
          <w:szCs w:val="28"/>
          <w:vertAlign w:val="superscript"/>
        </w:rPr>
      </w:pPr>
      <w:r w:rsidRPr="005D1593">
        <w:rPr>
          <w:u w:val="single"/>
        </w:rPr>
        <w:t xml:space="preserve">   Разработка классов с использованием механизмов наследования, полиморфизма и инкапсуляции</w:t>
      </w:r>
      <w:r w:rsidRPr="005D1593">
        <w:rPr>
          <w:color w:val="auto"/>
          <w:szCs w:val="28"/>
          <w:vertAlign w:val="superscript"/>
        </w:rPr>
        <w:t xml:space="preserve">  </w:t>
      </w:r>
    </w:p>
    <w:p w14:paraId="728C5A2A" w14:textId="6376FB74" w:rsidR="005A19D6" w:rsidRPr="00D55EAD" w:rsidRDefault="005A19D6" w:rsidP="005A19D6">
      <w:pPr>
        <w:jc w:val="center"/>
        <w:rPr>
          <w:sz w:val="28"/>
          <w:szCs w:val="28"/>
          <w:vertAlign w:val="superscript"/>
        </w:rPr>
      </w:pPr>
      <w:r w:rsidRPr="00D55EAD">
        <w:rPr>
          <w:sz w:val="28"/>
          <w:szCs w:val="28"/>
          <w:vertAlign w:val="superscript"/>
        </w:rPr>
        <w:t>Наименование темы</w:t>
      </w:r>
    </w:p>
    <w:p w14:paraId="0D6BE317" w14:textId="77777777" w:rsidR="005A19D6" w:rsidRPr="007B0A05" w:rsidRDefault="005A19D6" w:rsidP="005A19D6">
      <w:pPr>
        <w:rPr>
          <w:sz w:val="28"/>
          <w:szCs w:val="28"/>
        </w:rPr>
      </w:pPr>
    </w:p>
    <w:p w14:paraId="7EF39722" w14:textId="77777777" w:rsidR="005A19D6" w:rsidRPr="007B0A05" w:rsidRDefault="005A19D6" w:rsidP="005A19D6">
      <w:pPr>
        <w:rPr>
          <w:sz w:val="28"/>
          <w:szCs w:val="28"/>
        </w:rPr>
      </w:pPr>
    </w:p>
    <w:p w14:paraId="3ACC0C0C" w14:textId="0B4B817E" w:rsidR="005A19D6" w:rsidRDefault="005A19D6" w:rsidP="005A19D6">
      <w:pPr>
        <w:jc w:val="center"/>
        <w:rPr>
          <w:sz w:val="28"/>
          <w:szCs w:val="28"/>
          <w:u w:val="single"/>
        </w:rPr>
      </w:pPr>
    </w:p>
    <w:p w14:paraId="6AB36356" w14:textId="77777777" w:rsidR="005A19D6" w:rsidRPr="007B0A05" w:rsidRDefault="005A19D6" w:rsidP="005A19D6">
      <w:pPr>
        <w:jc w:val="center"/>
        <w:rPr>
          <w:sz w:val="28"/>
          <w:szCs w:val="28"/>
        </w:rPr>
      </w:pPr>
    </w:p>
    <w:p w14:paraId="40F6F58A" w14:textId="77777777" w:rsidR="005A19D6" w:rsidRPr="007B0A05" w:rsidRDefault="005A19D6" w:rsidP="005A19D6">
      <w:pPr>
        <w:rPr>
          <w:sz w:val="28"/>
          <w:szCs w:val="28"/>
        </w:rPr>
      </w:pPr>
    </w:p>
    <w:p w14:paraId="5D367D0F" w14:textId="63E60447" w:rsidR="005A19D6" w:rsidRPr="007B0A05" w:rsidRDefault="005A19D6" w:rsidP="005A19D6">
      <w:pPr>
        <w:tabs>
          <w:tab w:val="left" w:pos="1418"/>
        </w:tabs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7B0A05">
        <w:rPr>
          <w:sz w:val="28"/>
          <w:szCs w:val="28"/>
        </w:rPr>
        <w:t xml:space="preserve">Выполнил студент группы   </w:t>
      </w:r>
      <w:proofErr w:type="spellStart"/>
      <w:r w:rsidRPr="007B0A05">
        <w:rPr>
          <w:sz w:val="28"/>
          <w:szCs w:val="28"/>
          <w:u w:val="single"/>
        </w:rPr>
        <w:t>И</w:t>
      </w:r>
      <w:r w:rsidR="00BE2323">
        <w:rPr>
          <w:sz w:val="28"/>
          <w:szCs w:val="28"/>
          <w:u w:val="single"/>
        </w:rPr>
        <w:t>СТб</w:t>
      </w:r>
      <w:proofErr w:type="spellEnd"/>
      <w:r w:rsidRPr="007B0A05">
        <w:rPr>
          <w:sz w:val="28"/>
          <w:szCs w:val="28"/>
          <w:u w:val="single"/>
        </w:rPr>
        <w:t xml:space="preserve"> 19–</w:t>
      </w:r>
      <w:r w:rsidR="00BE2323">
        <w:rPr>
          <w:sz w:val="28"/>
          <w:szCs w:val="28"/>
          <w:u w:val="single"/>
        </w:rPr>
        <w:t>2</w:t>
      </w:r>
      <w:r w:rsidRPr="007B0A05">
        <w:rPr>
          <w:sz w:val="28"/>
          <w:szCs w:val="28"/>
        </w:rPr>
        <w:tab/>
        <w:t xml:space="preserve"> </w:t>
      </w:r>
      <w:r w:rsidR="00BE2323">
        <w:rPr>
          <w:sz w:val="28"/>
          <w:szCs w:val="28"/>
          <w:u w:val="single"/>
        </w:rPr>
        <w:t xml:space="preserve">Первых А.А. </w:t>
      </w:r>
    </w:p>
    <w:p w14:paraId="0E687EB2" w14:textId="09C8EDF7" w:rsidR="005A19D6" w:rsidRPr="00D55EAD" w:rsidRDefault="005A19D6" w:rsidP="005A19D6">
      <w:pPr>
        <w:tabs>
          <w:tab w:val="left" w:pos="1418"/>
        </w:tabs>
        <w:jc w:val="right"/>
        <w:rPr>
          <w:sz w:val="28"/>
          <w:szCs w:val="28"/>
          <w:vertAlign w:val="superscript"/>
        </w:rPr>
      </w:pP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D55EAD">
        <w:rPr>
          <w:sz w:val="28"/>
          <w:szCs w:val="28"/>
          <w:vertAlign w:val="superscript"/>
        </w:rPr>
        <w:t>шифр</w:t>
      </w:r>
      <w:r w:rsidR="00D55EAD">
        <w:rPr>
          <w:sz w:val="28"/>
          <w:szCs w:val="28"/>
          <w:vertAlign w:val="superscript"/>
        </w:rPr>
        <w:t xml:space="preserve">                     </w:t>
      </w:r>
      <w:r w:rsidRPr="00D55EAD">
        <w:rPr>
          <w:sz w:val="28"/>
          <w:szCs w:val="28"/>
          <w:vertAlign w:val="superscript"/>
        </w:rPr>
        <w:tab/>
        <w:t>Фамилия И.О.</w:t>
      </w:r>
      <w:r w:rsidR="00D55EAD">
        <w:rPr>
          <w:sz w:val="28"/>
          <w:szCs w:val="28"/>
          <w:vertAlign w:val="superscript"/>
        </w:rPr>
        <w:tab/>
      </w:r>
    </w:p>
    <w:p w14:paraId="59D128C3" w14:textId="77777777" w:rsidR="005A19D6" w:rsidRPr="007B0A05" w:rsidRDefault="005A19D6" w:rsidP="005A19D6">
      <w:pPr>
        <w:tabs>
          <w:tab w:val="left" w:pos="1418"/>
        </w:tabs>
        <w:jc w:val="right"/>
        <w:rPr>
          <w:sz w:val="28"/>
          <w:szCs w:val="28"/>
        </w:rPr>
      </w:pPr>
    </w:p>
    <w:p w14:paraId="4815A039" w14:textId="3732474B" w:rsidR="005A19D6" w:rsidRPr="007B0A05" w:rsidRDefault="005A19D6" w:rsidP="005A19D6">
      <w:pPr>
        <w:pStyle w:val="a5"/>
        <w:jc w:val="right"/>
        <w:rPr>
          <w:szCs w:val="28"/>
          <w:u w:val="single"/>
        </w:rPr>
      </w:pPr>
      <w:r w:rsidRPr="007B0A05">
        <w:rPr>
          <w:szCs w:val="28"/>
        </w:rPr>
        <w:tab/>
      </w:r>
      <w:r>
        <w:rPr>
          <w:szCs w:val="28"/>
        </w:rPr>
        <w:t>Проверила</w:t>
      </w:r>
      <w:r w:rsidRPr="007B0A05">
        <w:rPr>
          <w:szCs w:val="28"/>
        </w:rPr>
        <w:tab/>
      </w:r>
      <w:r w:rsidRPr="007B0A05">
        <w:rPr>
          <w:szCs w:val="28"/>
        </w:rPr>
        <w:tab/>
      </w:r>
      <w:r w:rsidRPr="007B0A05">
        <w:rPr>
          <w:szCs w:val="28"/>
        </w:rPr>
        <w:tab/>
      </w:r>
      <w:r w:rsidRPr="007B0A05">
        <w:rPr>
          <w:szCs w:val="28"/>
        </w:rPr>
        <w:tab/>
        <w:t xml:space="preserve">                   </w:t>
      </w:r>
      <w:r w:rsidRPr="005A19D6">
        <w:rPr>
          <w:u w:val="single"/>
        </w:rPr>
        <w:t>Маланова Т.В.</w:t>
      </w:r>
    </w:p>
    <w:p w14:paraId="00B08D51" w14:textId="7C5DD0BB" w:rsidR="005A19D6" w:rsidRPr="00D55EAD" w:rsidRDefault="005A19D6" w:rsidP="005A19D6">
      <w:pPr>
        <w:tabs>
          <w:tab w:val="left" w:pos="1418"/>
        </w:tabs>
        <w:jc w:val="right"/>
        <w:rPr>
          <w:sz w:val="28"/>
          <w:szCs w:val="28"/>
          <w:vertAlign w:val="superscript"/>
        </w:rPr>
      </w:pP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  <w:t xml:space="preserve">                    </w:t>
      </w:r>
      <w:r w:rsidRPr="00D55EAD">
        <w:rPr>
          <w:sz w:val="28"/>
          <w:szCs w:val="28"/>
          <w:vertAlign w:val="superscript"/>
        </w:rPr>
        <w:t>Фамилия И.О.</w:t>
      </w:r>
      <w:r w:rsidR="00D55EAD">
        <w:rPr>
          <w:sz w:val="28"/>
          <w:szCs w:val="28"/>
          <w:vertAlign w:val="superscript"/>
        </w:rPr>
        <w:tab/>
      </w:r>
    </w:p>
    <w:p w14:paraId="102A1167" w14:textId="77777777" w:rsidR="005A19D6" w:rsidRPr="007B0A05" w:rsidRDefault="005A19D6" w:rsidP="005A19D6">
      <w:pPr>
        <w:jc w:val="right"/>
        <w:rPr>
          <w:sz w:val="28"/>
          <w:szCs w:val="28"/>
        </w:rPr>
      </w:pPr>
    </w:p>
    <w:p w14:paraId="38EA6001" w14:textId="77777777" w:rsidR="005A19D6" w:rsidRPr="007B0A05" w:rsidRDefault="005A19D6" w:rsidP="005A19D6">
      <w:pPr>
        <w:jc w:val="right"/>
        <w:rPr>
          <w:sz w:val="28"/>
          <w:szCs w:val="28"/>
        </w:rPr>
      </w:pPr>
    </w:p>
    <w:p w14:paraId="1271E590" w14:textId="6507EB85" w:rsidR="005A19D6" w:rsidRPr="007B0A05" w:rsidRDefault="005A19D6" w:rsidP="005A19D6">
      <w:pPr>
        <w:tabs>
          <w:tab w:val="left" w:pos="1418"/>
        </w:tabs>
        <w:jc w:val="right"/>
        <w:rPr>
          <w:sz w:val="28"/>
          <w:szCs w:val="28"/>
          <w:u w:val="single"/>
        </w:rPr>
      </w:pPr>
      <w:r w:rsidRPr="007B0A05">
        <w:rPr>
          <w:sz w:val="28"/>
          <w:szCs w:val="28"/>
        </w:rPr>
        <w:tab/>
      </w:r>
      <w:r>
        <w:rPr>
          <w:sz w:val="28"/>
          <w:szCs w:val="28"/>
        </w:rPr>
        <w:tab/>
        <w:t>Содержание отчета на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B0A05">
        <w:rPr>
          <w:sz w:val="28"/>
          <w:szCs w:val="28"/>
          <w:u w:val="single"/>
        </w:rPr>
        <w:tab/>
      </w:r>
      <w:r w:rsidR="005C6CEC">
        <w:rPr>
          <w:sz w:val="28"/>
          <w:szCs w:val="28"/>
          <w:u w:val="single"/>
        </w:rPr>
        <w:t>1</w:t>
      </w:r>
      <w:r w:rsidR="006468D1">
        <w:rPr>
          <w:sz w:val="28"/>
          <w:szCs w:val="28"/>
          <w:u w:val="single"/>
        </w:rPr>
        <w:t>8</w:t>
      </w:r>
      <w:r w:rsidRPr="007B0A05">
        <w:rPr>
          <w:sz w:val="28"/>
          <w:szCs w:val="28"/>
          <w:u w:val="single"/>
        </w:rPr>
        <w:tab/>
      </w:r>
      <w:r w:rsidRPr="005A19D6">
        <w:rPr>
          <w:sz w:val="28"/>
          <w:szCs w:val="28"/>
        </w:rPr>
        <w:t xml:space="preserve"> стр.</w:t>
      </w:r>
    </w:p>
    <w:p w14:paraId="3680835B" w14:textId="77777777" w:rsidR="005A19D6" w:rsidRPr="007B0A05" w:rsidRDefault="005A19D6" w:rsidP="005A19D6">
      <w:pPr>
        <w:rPr>
          <w:sz w:val="28"/>
          <w:szCs w:val="28"/>
        </w:rPr>
      </w:pPr>
    </w:p>
    <w:p w14:paraId="7B3BFCD1" w14:textId="77777777" w:rsidR="005A19D6" w:rsidRPr="007B0A05" w:rsidRDefault="005A19D6" w:rsidP="005A19D6">
      <w:pPr>
        <w:ind w:firstLine="720"/>
        <w:jc w:val="center"/>
        <w:rPr>
          <w:sz w:val="28"/>
          <w:szCs w:val="28"/>
        </w:rPr>
      </w:pPr>
    </w:p>
    <w:p w14:paraId="475ED80F" w14:textId="1EE5C9F6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7081A14E" w14:textId="38161D5B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4370F4D0" w14:textId="5F6CB7B6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68D0AD63" w14:textId="28989ADD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0179D958" w14:textId="3A93BC44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50AA587E" w14:textId="3211AC45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6B0AAC61" w14:textId="1383F2DD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607D5669" w14:textId="4368E3A5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6DD9E4BF" w14:textId="77777777" w:rsidR="005A19D6" w:rsidRPr="007B0A05" w:rsidRDefault="005A19D6" w:rsidP="005A19D6">
      <w:pPr>
        <w:ind w:firstLine="720"/>
        <w:jc w:val="center"/>
        <w:rPr>
          <w:sz w:val="28"/>
          <w:szCs w:val="28"/>
        </w:rPr>
      </w:pPr>
    </w:p>
    <w:p w14:paraId="4B2BCD9A" w14:textId="03A1501D" w:rsidR="005A19D6" w:rsidRPr="007B0A05" w:rsidRDefault="005A19D6" w:rsidP="005A19D6">
      <w:pPr>
        <w:ind w:firstLine="720"/>
        <w:jc w:val="center"/>
        <w:rPr>
          <w:sz w:val="28"/>
          <w:szCs w:val="28"/>
        </w:rPr>
      </w:pPr>
      <w:r w:rsidRPr="007B0A05">
        <w:rPr>
          <w:sz w:val="28"/>
          <w:szCs w:val="28"/>
        </w:rPr>
        <w:t>Иркутск 2020</w:t>
      </w:r>
      <w:r w:rsidR="00F76EC0">
        <w:rPr>
          <w:sz w:val="28"/>
          <w:szCs w:val="28"/>
        </w:rPr>
        <w:t xml:space="preserve"> </w:t>
      </w:r>
      <w:r w:rsidRPr="007B0A05">
        <w:rPr>
          <w:sz w:val="28"/>
          <w:szCs w:val="28"/>
        </w:rPr>
        <w:t>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304932785"/>
        <w:docPartObj>
          <w:docPartGallery w:val="Table of Contents"/>
          <w:docPartUnique/>
        </w:docPartObj>
      </w:sdtPr>
      <w:sdtContent>
        <w:p w14:paraId="77EE9AB1" w14:textId="210FD1A3" w:rsidR="008F502B" w:rsidRPr="00B22C7A" w:rsidRDefault="008F502B" w:rsidP="00B22C7A">
          <w:pPr>
            <w:pStyle w:val="a7"/>
            <w:jc w:val="center"/>
            <w:rPr>
              <w:color w:val="auto"/>
            </w:rPr>
          </w:pPr>
          <w:r w:rsidRPr="00B22C7A">
            <w:rPr>
              <w:color w:val="auto"/>
            </w:rPr>
            <w:t>Оглавление</w:t>
          </w:r>
        </w:p>
        <w:p w14:paraId="5CDCBACF" w14:textId="77777777" w:rsidR="006468D1" w:rsidRDefault="008F502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84130" w:history="1">
            <w:r w:rsidR="006468D1" w:rsidRPr="00E9413D">
              <w:rPr>
                <w:rStyle w:val="a8"/>
                <w:noProof/>
              </w:rPr>
              <w:t>1 Постановка задачи</w:t>
            </w:r>
            <w:r w:rsidR="006468D1">
              <w:rPr>
                <w:noProof/>
                <w:webHidden/>
              </w:rPr>
              <w:tab/>
            </w:r>
            <w:r w:rsidR="006468D1">
              <w:rPr>
                <w:noProof/>
                <w:webHidden/>
              </w:rPr>
              <w:fldChar w:fldCharType="begin"/>
            </w:r>
            <w:r w:rsidR="006468D1">
              <w:rPr>
                <w:noProof/>
                <w:webHidden/>
              </w:rPr>
              <w:instrText xml:space="preserve"> PAGEREF _Toc58184130 \h </w:instrText>
            </w:r>
            <w:r w:rsidR="006468D1">
              <w:rPr>
                <w:noProof/>
                <w:webHidden/>
              </w:rPr>
            </w:r>
            <w:r w:rsidR="006468D1">
              <w:rPr>
                <w:noProof/>
                <w:webHidden/>
              </w:rPr>
              <w:fldChar w:fldCharType="separate"/>
            </w:r>
            <w:r w:rsidR="006468D1">
              <w:rPr>
                <w:noProof/>
                <w:webHidden/>
              </w:rPr>
              <w:t>3</w:t>
            </w:r>
            <w:r w:rsidR="006468D1">
              <w:rPr>
                <w:noProof/>
                <w:webHidden/>
              </w:rPr>
              <w:fldChar w:fldCharType="end"/>
            </w:r>
          </w:hyperlink>
        </w:p>
        <w:p w14:paraId="1AF76F81" w14:textId="77777777" w:rsidR="006468D1" w:rsidRDefault="0075200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84131" w:history="1">
            <w:r w:rsidR="006468D1" w:rsidRPr="00E9413D">
              <w:rPr>
                <w:rStyle w:val="a8"/>
                <w:noProof/>
              </w:rPr>
              <w:t>2 Структура меню</w:t>
            </w:r>
            <w:r w:rsidR="006468D1">
              <w:rPr>
                <w:noProof/>
                <w:webHidden/>
              </w:rPr>
              <w:tab/>
            </w:r>
            <w:r w:rsidR="006468D1">
              <w:rPr>
                <w:noProof/>
                <w:webHidden/>
              </w:rPr>
              <w:fldChar w:fldCharType="begin"/>
            </w:r>
            <w:r w:rsidR="006468D1">
              <w:rPr>
                <w:noProof/>
                <w:webHidden/>
              </w:rPr>
              <w:instrText xml:space="preserve"> PAGEREF _Toc58184131 \h </w:instrText>
            </w:r>
            <w:r w:rsidR="006468D1">
              <w:rPr>
                <w:noProof/>
                <w:webHidden/>
              </w:rPr>
            </w:r>
            <w:r w:rsidR="006468D1">
              <w:rPr>
                <w:noProof/>
                <w:webHidden/>
              </w:rPr>
              <w:fldChar w:fldCharType="separate"/>
            </w:r>
            <w:r w:rsidR="006468D1">
              <w:rPr>
                <w:noProof/>
                <w:webHidden/>
              </w:rPr>
              <w:t>3</w:t>
            </w:r>
            <w:r w:rsidR="006468D1">
              <w:rPr>
                <w:noProof/>
                <w:webHidden/>
              </w:rPr>
              <w:fldChar w:fldCharType="end"/>
            </w:r>
          </w:hyperlink>
        </w:p>
        <w:p w14:paraId="217D70FF" w14:textId="77777777" w:rsidR="006468D1" w:rsidRDefault="0075200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84132" w:history="1">
            <w:r w:rsidR="006468D1" w:rsidRPr="00E9413D">
              <w:rPr>
                <w:rStyle w:val="a8"/>
                <w:noProof/>
              </w:rPr>
              <w:t>3. Проектирование классов.</w:t>
            </w:r>
            <w:r w:rsidR="006468D1">
              <w:rPr>
                <w:noProof/>
                <w:webHidden/>
              </w:rPr>
              <w:tab/>
            </w:r>
            <w:r w:rsidR="006468D1">
              <w:rPr>
                <w:noProof/>
                <w:webHidden/>
              </w:rPr>
              <w:fldChar w:fldCharType="begin"/>
            </w:r>
            <w:r w:rsidR="006468D1">
              <w:rPr>
                <w:noProof/>
                <w:webHidden/>
              </w:rPr>
              <w:instrText xml:space="preserve"> PAGEREF _Toc58184132 \h </w:instrText>
            </w:r>
            <w:r w:rsidR="006468D1">
              <w:rPr>
                <w:noProof/>
                <w:webHidden/>
              </w:rPr>
            </w:r>
            <w:r w:rsidR="006468D1">
              <w:rPr>
                <w:noProof/>
                <w:webHidden/>
              </w:rPr>
              <w:fldChar w:fldCharType="separate"/>
            </w:r>
            <w:r w:rsidR="006468D1">
              <w:rPr>
                <w:noProof/>
                <w:webHidden/>
              </w:rPr>
              <w:t>4</w:t>
            </w:r>
            <w:r w:rsidR="006468D1">
              <w:rPr>
                <w:noProof/>
                <w:webHidden/>
              </w:rPr>
              <w:fldChar w:fldCharType="end"/>
            </w:r>
          </w:hyperlink>
        </w:p>
        <w:p w14:paraId="6464A4E6" w14:textId="77777777" w:rsidR="006468D1" w:rsidRDefault="0075200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84133" w:history="1">
            <w:r w:rsidR="006468D1" w:rsidRPr="00E9413D">
              <w:rPr>
                <w:rStyle w:val="a8"/>
                <w:noProof/>
                <w:shd w:val="clear" w:color="auto" w:fill="FFFFFF"/>
              </w:rPr>
              <w:t>4 Таблица спецификаций</w:t>
            </w:r>
            <w:r w:rsidR="006468D1">
              <w:rPr>
                <w:noProof/>
                <w:webHidden/>
              </w:rPr>
              <w:tab/>
            </w:r>
            <w:r w:rsidR="006468D1">
              <w:rPr>
                <w:noProof/>
                <w:webHidden/>
              </w:rPr>
              <w:fldChar w:fldCharType="begin"/>
            </w:r>
            <w:r w:rsidR="006468D1">
              <w:rPr>
                <w:noProof/>
                <w:webHidden/>
              </w:rPr>
              <w:instrText xml:space="preserve"> PAGEREF _Toc58184133 \h </w:instrText>
            </w:r>
            <w:r w:rsidR="006468D1">
              <w:rPr>
                <w:noProof/>
                <w:webHidden/>
              </w:rPr>
            </w:r>
            <w:r w:rsidR="006468D1">
              <w:rPr>
                <w:noProof/>
                <w:webHidden/>
              </w:rPr>
              <w:fldChar w:fldCharType="separate"/>
            </w:r>
            <w:r w:rsidR="006468D1">
              <w:rPr>
                <w:noProof/>
                <w:webHidden/>
              </w:rPr>
              <w:t>5</w:t>
            </w:r>
            <w:r w:rsidR="006468D1">
              <w:rPr>
                <w:noProof/>
                <w:webHidden/>
              </w:rPr>
              <w:fldChar w:fldCharType="end"/>
            </w:r>
          </w:hyperlink>
        </w:p>
        <w:p w14:paraId="04170997" w14:textId="77777777" w:rsidR="006468D1" w:rsidRDefault="0075200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84134" w:history="1">
            <w:r w:rsidR="006468D1" w:rsidRPr="00E9413D">
              <w:rPr>
                <w:rStyle w:val="a8"/>
                <w:noProof/>
                <w:shd w:val="clear" w:color="auto" w:fill="FFFFFF"/>
              </w:rPr>
              <w:t xml:space="preserve">4.1 </w:t>
            </w:r>
            <w:r w:rsidR="006468D1" w:rsidRPr="00E9413D">
              <w:rPr>
                <w:rStyle w:val="a8"/>
                <w:noProof/>
              </w:rPr>
              <w:t xml:space="preserve">Описание класса </w:t>
            </w:r>
            <w:r w:rsidR="006468D1" w:rsidRPr="00E9413D">
              <w:rPr>
                <w:rStyle w:val="a8"/>
                <w:noProof/>
                <w:lang w:val="en-US"/>
              </w:rPr>
              <w:t>Staff</w:t>
            </w:r>
            <w:r w:rsidR="006468D1">
              <w:rPr>
                <w:noProof/>
                <w:webHidden/>
              </w:rPr>
              <w:tab/>
            </w:r>
            <w:r w:rsidR="006468D1">
              <w:rPr>
                <w:noProof/>
                <w:webHidden/>
              </w:rPr>
              <w:fldChar w:fldCharType="begin"/>
            </w:r>
            <w:r w:rsidR="006468D1">
              <w:rPr>
                <w:noProof/>
                <w:webHidden/>
              </w:rPr>
              <w:instrText xml:space="preserve"> PAGEREF _Toc58184134 \h </w:instrText>
            </w:r>
            <w:r w:rsidR="006468D1">
              <w:rPr>
                <w:noProof/>
                <w:webHidden/>
              </w:rPr>
            </w:r>
            <w:r w:rsidR="006468D1">
              <w:rPr>
                <w:noProof/>
                <w:webHidden/>
              </w:rPr>
              <w:fldChar w:fldCharType="separate"/>
            </w:r>
            <w:r w:rsidR="006468D1">
              <w:rPr>
                <w:noProof/>
                <w:webHidden/>
              </w:rPr>
              <w:t>5</w:t>
            </w:r>
            <w:r w:rsidR="006468D1">
              <w:rPr>
                <w:noProof/>
                <w:webHidden/>
              </w:rPr>
              <w:fldChar w:fldCharType="end"/>
            </w:r>
          </w:hyperlink>
        </w:p>
        <w:p w14:paraId="02D786E7" w14:textId="77777777" w:rsidR="006468D1" w:rsidRDefault="0075200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84135" w:history="1">
            <w:r w:rsidR="006468D1" w:rsidRPr="00E9413D">
              <w:rPr>
                <w:rStyle w:val="a8"/>
                <w:noProof/>
                <w:shd w:val="clear" w:color="auto" w:fill="FFFFFF"/>
              </w:rPr>
              <w:t xml:space="preserve">4.2 </w:t>
            </w:r>
            <w:r w:rsidR="006468D1" w:rsidRPr="00E9413D">
              <w:rPr>
                <w:rStyle w:val="a8"/>
                <w:noProof/>
              </w:rPr>
              <w:t xml:space="preserve">Описание класса </w:t>
            </w:r>
            <w:r w:rsidR="006468D1" w:rsidRPr="00E9413D">
              <w:rPr>
                <w:rStyle w:val="a8"/>
                <w:noProof/>
                <w:lang w:val="en-US"/>
              </w:rPr>
              <w:t>Group</w:t>
            </w:r>
            <w:r w:rsidR="006468D1">
              <w:rPr>
                <w:noProof/>
                <w:webHidden/>
              </w:rPr>
              <w:tab/>
            </w:r>
            <w:r w:rsidR="006468D1">
              <w:rPr>
                <w:noProof/>
                <w:webHidden/>
              </w:rPr>
              <w:fldChar w:fldCharType="begin"/>
            </w:r>
            <w:r w:rsidR="006468D1">
              <w:rPr>
                <w:noProof/>
                <w:webHidden/>
              </w:rPr>
              <w:instrText xml:space="preserve"> PAGEREF _Toc58184135 \h </w:instrText>
            </w:r>
            <w:r w:rsidR="006468D1">
              <w:rPr>
                <w:noProof/>
                <w:webHidden/>
              </w:rPr>
            </w:r>
            <w:r w:rsidR="006468D1">
              <w:rPr>
                <w:noProof/>
                <w:webHidden/>
              </w:rPr>
              <w:fldChar w:fldCharType="separate"/>
            </w:r>
            <w:r w:rsidR="006468D1">
              <w:rPr>
                <w:noProof/>
                <w:webHidden/>
              </w:rPr>
              <w:t>5</w:t>
            </w:r>
            <w:r w:rsidR="006468D1">
              <w:rPr>
                <w:noProof/>
                <w:webHidden/>
              </w:rPr>
              <w:fldChar w:fldCharType="end"/>
            </w:r>
          </w:hyperlink>
        </w:p>
        <w:p w14:paraId="215F035E" w14:textId="77777777" w:rsidR="006468D1" w:rsidRDefault="0075200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84136" w:history="1">
            <w:r w:rsidR="006468D1" w:rsidRPr="00E9413D">
              <w:rPr>
                <w:rStyle w:val="a8"/>
                <w:noProof/>
                <w:shd w:val="clear" w:color="auto" w:fill="FFFFFF"/>
              </w:rPr>
              <w:t xml:space="preserve">4.3 </w:t>
            </w:r>
            <w:r w:rsidR="006468D1" w:rsidRPr="00E9413D">
              <w:rPr>
                <w:rStyle w:val="a8"/>
                <w:noProof/>
              </w:rPr>
              <w:t>Описание класса Administration.</w:t>
            </w:r>
            <w:r w:rsidR="006468D1">
              <w:rPr>
                <w:noProof/>
                <w:webHidden/>
              </w:rPr>
              <w:tab/>
            </w:r>
            <w:r w:rsidR="006468D1">
              <w:rPr>
                <w:noProof/>
                <w:webHidden/>
              </w:rPr>
              <w:fldChar w:fldCharType="begin"/>
            </w:r>
            <w:r w:rsidR="006468D1">
              <w:rPr>
                <w:noProof/>
                <w:webHidden/>
              </w:rPr>
              <w:instrText xml:space="preserve"> PAGEREF _Toc58184136 \h </w:instrText>
            </w:r>
            <w:r w:rsidR="006468D1">
              <w:rPr>
                <w:noProof/>
                <w:webHidden/>
              </w:rPr>
            </w:r>
            <w:r w:rsidR="006468D1">
              <w:rPr>
                <w:noProof/>
                <w:webHidden/>
              </w:rPr>
              <w:fldChar w:fldCharType="separate"/>
            </w:r>
            <w:r w:rsidR="006468D1">
              <w:rPr>
                <w:noProof/>
                <w:webHidden/>
              </w:rPr>
              <w:t>6</w:t>
            </w:r>
            <w:r w:rsidR="006468D1">
              <w:rPr>
                <w:noProof/>
                <w:webHidden/>
              </w:rPr>
              <w:fldChar w:fldCharType="end"/>
            </w:r>
          </w:hyperlink>
        </w:p>
        <w:p w14:paraId="5510F083" w14:textId="77777777" w:rsidR="006468D1" w:rsidRDefault="0075200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84137" w:history="1">
            <w:r w:rsidR="006468D1" w:rsidRPr="00E9413D">
              <w:rPr>
                <w:rStyle w:val="a8"/>
                <w:noProof/>
                <w:shd w:val="clear" w:color="auto" w:fill="FFFFFF"/>
              </w:rPr>
              <w:t xml:space="preserve">4.4 </w:t>
            </w:r>
            <w:r w:rsidR="006468D1" w:rsidRPr="00E9413D">
              <w:rPr>
                <w:rStyle w:val="a8"/>
                <w:noProof/>
              </w:rPr>
              <w:t>Описание класса Engineer.</w:t>
            </w:r>
            <w:r w:rsidR="006468D1">
              <w:rPr>
                <w:noProof/>
                <w:webHidden/>
              </w:rPr>
              <w:tab/>
            </w:r>
            <w:r w:rsidR="006468D1">
              <w:rPr>
                <w:noProof/>
                <w:webHidden/>
              </w:rPr>
              <w:fldChar w:fldCharType="begin"/>
            </w:r>
            <w:r w:rsidR="006468D1">
              <w:rPr>
                <w:noProof/>
                <w:webHidden/>
              </w:rPr>
              <w:instrText xml:space="preserve"> PAGEREF _Toc58184137 \h </w:instrText>
            </w:r>
            <w:r w:rsidR="006468D1">
              <w:rPr>
                <w:noProof/>
                <w:webHidden/>
              </w:rPr>
            </w:r>
            <w:r w:rsidR="006468D1">
              <w:rPr>
                <w:noProof/>
                <w:webHidden/>
              </w:rPr>
              <w:fldChar w:fldCharType="separate"/>
            </w:r>
            <w:r w:rsidR="006468D1">
              <w:rPr>
                <w:noProof/>
                <w:webHidden/>
              </w:rPr>
              <w:t>6</w:t>
            </w:r>
            <w:r w:rsidR="006468D1">
              <w:rPr>
                <w:noProof/>
                <w:webHidden/>
              </w:rPr>
              <w:fldChar w:fldCharType="end"/>
            </w:r>
          </w:hyperlink>
        </w:p>
        <w:p w14:paraId="05E7A763" w14:textId="77777777" w:rsidR="006468D1" w:rsidRDefault="0075200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84138" w:history="1">
            <w:r w:rsidR="006468D1" w:rsidRPr="00E9413D">
              <w:rPr>
                <w:rStyle w:val="a8"/>
                <w:noProof/>
                <w:shd w:val="clear" w:color="auto" w:fill="FFFFFF"/>
              </w:rPr>
              <w:t xml:space="preserve">4.5 </w:t>
            </w:r>
            <w:r w:rsidR="006468D1" w:rsidRPr="00E9413D">
              <w:rPr>
                <w:rStyle w:val="a8"/>
                <w:noProof/>
              </w:rPr>
              <w:t>Описание класса Worker.</w:t>
            </w:r>
            <w:r w:rsidR="006468D1">
              <w:rPr>
                <w:noProof/>
                <w:webHidden/>
              </w:rPr>
              <w:tab/>
            </w:r>
            <w:r w:rsidR="006468D1">
              <w:rPr>
                <w:noProof/>
                <w:webHidden/>
              </w:rPr>
              <w:fldChar w:fldCharType="begin"/>
            </w:r>
            <w:r w:rsidR="006468D1">
              <w:rPr>
                <w:noProof/>
                <w:webHidden/>
              </w:rPr>
              <w:instrText xml:space="preserve"> PAGEREF _Toc58184138 \h </w:instrText>
            </w:r>
            <w:r w:rsidR="006468D1">
              <w:rPr>
                <w:noProof/>
                <w:webHidden/>
              </w:rPr>
            </w:r>
            <w:r w:rsidR="006468D1">
              <w:rPr>
                <w:noProof/>
                <w:webHidden/>
              </w:rPr>
              <w:fldChar w:fldCharType="separate"/>
            </w:r>
            <w:r w:rsidR="006468D1">
              <w:rPr>
                <w:noProof/>
                <w:webHidden/>
              </w:rPr>
              <w:t>7</w:t>
            </w:r>
            <w:r w:rsidR="006468D1">
              <w:rPr>
                <w:noProof/>
                <w:webHidden/>
              </w:rPr>
              <w:fldChar w:fldCharType="end"/>
            </w:r>
          </w:hyperlink>
        </w:p>
        <w:p w14:paraId="230D339E" w14:textId="77777777" w:rsidR="006468D1" w:rsidRDefault="0075200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84139" w:history="1">
            <w:r w:rsidR="006468D1" w:rsidRPr="00E9413D">
              <w:rPr>
                <w:rStyle w:val="a8"/>
                <w:noProof/>
                <w:shd w:val="clear" w:color="auto" w:fill="FFFFFF"/>
              </w:rPr>
              <w:t>5 Разработка тестов</w:t>
            </w:r>
            <w:r w:rsidR="006468D1">
              <w:rPr>
                <w:noProof/>
                <w:webHidden/>
              </w:rPr>
              <w:tab/>
            </w:r>
            <w:r w:rsidR="006468D1">
              <w:rPr>
                <w:noProof/>
                <w:webHidden/>
              </w:rPr>
              <w:fldChar w:fldCharType="begin"/>
            </w:r>
            <w:r w:rsidR="006468D1">
              <w:rPr>
                <w:noProof/>
                <w:webHidden/>
              </w:rPr>
              <w:instrText xml:space="preserve"> PAGEREF _Toc58184139 \h </w:instrText>
            </w:r>
            <w:r w:rsidR="006468D1">
              <w:rPr>
                <w:noProof/>
                <w:webHidden/>
              </w:rPr>
            </w:r>
            <w:r w:rsidR="006468D1">
              <w:rPr>
                <w:noProof/>
                <w:webHidden/>
              </w:rPr>
              <w:fldChar w:fldCharType="separate"/>
            </w:r>
            <w:r w:rsidR="006468D1">
              <w:rPr>
                <w:noProof/>
                <w:webHidden/>
              </w:rPr>
              <w:t>8</w:t>
            </w:r>
            <w:r w:rsidR="006468D1">
              <w:rPr>
                <w:noProof/>
                <w:webHidden/>
              </w:rPr>
              <w:fldChar w:fldCharType="end"/>
            </w:r>
          </w:hyperlink>
        </w:p>
        <w:p w14:paraId="4C820625" w14:textId="77777777" w:rsidR="006468D1" w:rsidRDefault="0075200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84140" w:history="1">
            <w:r w:rsidR="006468D1" w:rsidRPr="00E9413D">
              <w:rPr>
                <w:rStyle w:val="a8"/>
                <w:noProof/>
              </w:rPr>
              <w:t>6 Результаты тестирования</w:t>
            </w:r>
            <w:r w:rsidR="006468D1">
              <w:rPr>
                <w:noProof/>
                <w:webHidden/>
              </w:rPr>
              <w:tab/>
            </w:r>
            <w:r w:rsidR="006468D1">
              <w:rPr>
                <w:noProof/>
                <w:webHidden/>
              </w:rPr>
              <w:fldChar w:fldCharType="begin"/>
            </w:r>
            <w:r w:rsidR="006468D1">
              <w:rPr>
                <w:noProof/>
                <w:webHidden/>
              </w:rPr>
              <w:instrText xml:space="preserve"> PAGEREF _Toc58184140 \h </w:instrText>
            </w:r>
            <w:r w:rsidR="006468D1">
              <w:rPr>
                <w:noProof/>
                <w:webHidden/>
              </w:rPr>
            </w:r>
            <w:r w:rsidR="006468D1">
              <w:rPr>
                <w:noProof/>
                <w:webHidden/>
              </w:rPr>
              <w:fldChar w:fldCharType="separate"/>
            </w:r>
            <w:r w:rsidR="006468D1">
              <w:rPr>
                <w:noProof/>
                <w:webHidden/>
              </w:rPr>
              <w:t>9</w:t>
            </w:r>
            <w:r w:rsidR="006468D1">
              <w:rPr>
                <w:noProof/>
                <w:webHidden/>
              </w:rPr>
              <w:fldChar w:fldCharType="end"/>
            </w:r>
          </w:hyperlink>
        </w:p>
        <w:p w14:paraId="333299CD" w14:textId="77777777" w:rsidR="006468D1" w:rsidRDefault="0075200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84141" w:history="1">
            <w:r w:rsidR="006468D1" w:rsidRPr="00E9413D">
              <w:rPr>
                <w:rStyle w:val="a8"/>
                <w:noProof/>
              </w:rPr>
              <w:t>7. Листинг исходного кода</w:t>
            </w:r>
            <w:r w:rsidR="006468D1">
              <w:rPr>
                <w:noProof/>
                <w:webHidden/>
              </w:rPr>
              <w:tab/>
            </w:r>
            <w:r w:rsidR="006468D1">
              <w:rPr>
                <w:noProof/>
                <w:webHidden/>
              </w:rPr>
              <w:fldChar w:fldCharType="begin"/>
            </w:r>
            <w:r w:rsidR="006468D1">
              <w:rPr>
                <w:noProof/>
                <w:webHidden/>
              </w:rPr>
              <w:instrText xml:space="preserve"> PAGEREF _Toc58184141 \h </w:instrText>
            </w:r>
            <w:r w:rsidR="006468D1">
              <w:rPr>
                <w:noProof/>
                <w:webHidden/>
              </w:rPr>
            </w:r>
            <w:r w:rsidR="006468D1">
              <w:rPr>
                <w:noProof/>
                <w:webHidden/>
              </w:rPr>
              <w:fldChar w:fldCharType="separate"/>
            </w:r>
            <w:r w:rsidR="006468D1">
              <w:rPr>
                <w:noProof/>
                <w:webHidden/>
              </w:rPr>
              <w:t>11</w:t>
            </w:r>
            <w:r w:rsidR="006468D1">
              <w:rPr>
                <w:noProof/>
                <w:webHidden/>
              </w:rPr>
              <w:fldChar w:fldCharType="end"/>
            </w:r>
          </w:hyperlink>
        </w:p>
        <w:p w14:paraId="37431794" w14:textId="77777777" w:rsidR="006468D1" w:rsidRDefault="0075200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84142" w:history="1">
            <w:r w:rsidR="006468D1" w:rsidRPr="00E9413D">
              <w:rPr>
                <w:rStyle w:val="a8"/>
                <w:noProof/>
              </w:rPr>
              <w:t>Заключение</w:t>
            </w:r>
            <w:r w:rsidR="006468D1">
              <w:rPr>
                <w:noProof/>
                <w:webHidden/>
              </w:rPr>
              <w:tab/>
            </w:r>
            <w:r w:rsidR="006468D1">
              <w:rPr>
                <w:noProof/>
                <w:webHidden/>
              </w:rPr>
              <w:fldChar w:fldCharType="begin"/>
            </w:r>
            <w:r w:rsidR="006468D1">
              <w:rPr>
                <w:noProof/>
                <w:webHidden/>
              </w:rPr>
              <w:instrText xml:space="preserve"> PAGEREF _Toc58184142 \h </w:instrText>
            </w:r>
            <w:r w:rsidR="006468D1">
              <w:rPr>
                <w:noProof/>
                <w:webHidden/>
              </w:rPr>
            </w:r>
            <w:r w:rsidR="006468D1">
              <w:rPr>
                <w:noProof/>
                <w:webHidden/>
              </w:rPr>
              <w:fldChar w:fldCharType="separate"/>
            </w:r>
            <w:r w:rsidR="006468D1">
              <w:rPr>
                <w:noProof/>
                <w:webHidden/>
              </w:rPr>
              <w:t>17</w:t>
            </w:r>
            <w:r w:rsidR="006468D1">
              <w:rPr>
                <w:noProof/>
                <w:webHidden/>
              </w:rPr>
              <w:fldChar w:fldCharType="end"/>
            </w:r>
          </w:hyperlink>
        </w:p>
        <w:p w14:paraId="23EC54E5" w14:textId="77777777" w:rsidR="006468D1" w:rsidRDefault="0075200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84143" w:history="1">
            <w:r w:rsidR="006468D1" w:rsidRPr="00E9413D">
              <w:rPr>
                <w:rStyle w:val="a8"/>
                <w:noProof/>
              </w:rPr>
              <w:t>Список литературы</w:t>
            </w:r>
            <w:r w:rsidR="006468D1">
              <w:rPr>
                <w:noProof/>
                <w:webHidden/>
              </w:rPr>
              <w:tab/>
            </w:r>
            <w:r w:rsidR="006468D1">
              <w:rPr>
                <w:noProof/>
                <w:webHidden/>
              </w:rPr>
              <w:fldChar w:fldCharType="begin"/>
            </w:r>
            <w:r w:rsidR="006468D1">
              <w:rPr>
                <w:noProof/>
                <w:webHidden/>
              </w:rPr>
              <w:instrText xml:space="preserve"> PAGEREF _Toc58184143 \h </w:instrText>
            </w:r>
            <w:r w:rsidR="006468D1">
              <w:rPr>
                <w:noProof/>
                <w:webHidden/>
              </w:rPr>
            </w:r>
            <w:r w:rsidR="006468D1">
              <w:rPr>
                <w:noProof/>
                <w:webHidden/>
              </w:rPr>
              <w:fldChar w:fldCharType="separate"/>
            </w:r>
            <w:r w:rsidR="006468D1">
              <w:rPr>
                <w:noProof/>
                <w:webHidden/>
              </w:rPr>
              <w:t>18</w:t>
            </w:r>
            <w:r w:rsidR="006468D1">
              <w:rPr>
                <w:noProof/>
                <w:webHidden/>
              </w:rPr>
              <w:fldChar w:fldCharType="end"/>
            </w:r>
          </w:hyperlink>
        </w:p>
        <w:p w14:paraId="17B17DAD" w14:textId="70AFBDC3" w:rsidR="008F502B" w:rsidRDefault="008F502B">
          <w:r>
            <w:rPr>
              <w:b/>
              <w:bCs/>
            </w:rPr>
            <w:fldChar w:fldCharType="end"/>
          </w:r>
        </w:p>
      </w:sdtContent>
    </w:sdt>
    <w:p w14:paraId="503B9D69" w14:textId="262E87D0" w:rsidR="00E86461" w:rsidRDefault="00E86461" w:rsidP="00A170D5">
      <w:pPr>
        <w:pStyle w:val="a5"/>
      </w:pPr>
    </w:p>
    <w:p w14:paraId="621CF859" w14:textId="77777777" w:rsidR="00E86461" w:rsidRDefault="00E86461" w:rsidP="003B5A66">
      <w:pPr>
        <w:spacing w:after="200" w:line="276" w:lineRule="auto"/>
        <w:jc w:val="both"/>
        <w:rPr>
          <w:rFonts w:eastAsiaTheme="minorHAnsi" w:cstheme="minorBidi"/>
          <w:color w:val="000000" w:themeColor="text1"/>
          <w:sz w:val="28"/>
          <w:szCs w:val="22"/>
        </w:rPr>
      </w:pPr>
      <w:r>
        <w:br w:type="page"/>
      </w:r>
    </w:p>
    <w:p w14:paraId="3E88EE66" w14:textId="50FABCA6" w:rsidR="00ED6340" w:rsidRDefault="00E86461" w:rsidP="00E86461">
      <w:pPr>
        <w:pStyle w:val="11"/>
      </w:pPr>
      <w:bookmarkStart w:id="1" w:name="_Toc58184130"/>
      <w:r>
        <w:lastRenderedPageBreak/>
        <w:t>1 Постановка задачи</w:t>
      </w:r>
      <w:bookmarkEnd w:id="1"/>
    </w:p>
    <w:p w14:paraId="237EC668" w14:textId="77777777" w:rsidR="00A11DBA" w:rsidRPr="00A11DBA" w:rsidRDefault="00A11DBA" w:rsidP="00A11DBA">
      <w:pPr>
        <w:ind w:left="-5"/>
        <w:jc w:val="both"/>
        <w:rPr>
          <w:sz w:val="28"/>
          <w:szCs w:val="28"/>
        </w:rPr>
      </w:pPr>
      <w:r w:rsidRPr="00A11DBA">
        <w:rPr>
          <w:b/>
          <w:bCs/>
          <w:sz w:val="28"/>
          <w:szCs w:val="28"/>
        </w:rPr>
        <w:t>Цель работы</w:t>
      </w:r>
      <w:r w:rsidRPr="00A11DBA">
        <w:rPr>
          <w:sz w:val="28"/>
          <w:szCs w:val="28"/>
        </w:rPr>
        <w:t>: Применение объектно-ориентированного подхода в</w:t>
      </w:r>
    </w:p>
    <w:p w14:paraId="518E4D23" w14:textId="77777777" w:rsidR="00A11DBA" w:rsidRPr="00A11DBA" w:rsidRDefault="00A11DBA" w:rsidP="00A11DBA">
      <w:pPr>
        <w:ind w:left="-5"/>
        <w:jc w:val="both"/>
        <w:rPr>
          <w:sz w:val="28"/>
          <w:szCs w:val="28"/>
        </w:rPr>
      </w:pPr>
      <w:r w:rsidRPr="00A11DBA">
        <w:rPr>
          <w:sz w:val="28"/>
          <w:szCs w:val="28"/>
        </w:rPr>
        <w:t>разработке приложений с графическим интерфейсом.</w:t>
      </w:r>
    </w:p>
    <w:p w14:paraId="5B320AE2" w14:textId="77777777" w:rsidR="00A11DBA" w:rsidRPr="00A11DBA" w:rsidRDefault="00A11DBA" w:rsidP="00A11DBA">
      <w:pPr>
        <w:ind w:left="-5"/>
        <w:jc w:val="both"/>
        <w:rPr>
          <w:sz w:val="28"/>
          <w:szCs w:val="28"/>
        </w:rPr>
      </w:pPr>
      <w:r w:rsidRPr="00A11DBA">
        <w:rPr>
          <w:b/>
          <w:bCs/>
          <w:sz w:val="28"/>
          <w:szCs w:val="28"/>
        </w:rPr>
        <w:t>Задачи</w:t>
      </w:r>
      <w:r w:rsidRPr="00A11DBA">
        <w:rPr>
          <w:sz w:val="28"/>
          <w:szCs w:val="28"/>
        </w:rPr>
        <w:t>:</w:t>
      </w:r>
    </w:p>
    <w:p w14:paraId="29D871C5" w14:textId="77777777" w:rsidR="00A11DBA" w:rsidRPr="00A11DBA" w:rsidRDefault="00A11DBA" w:rsidP="00A11DBA">
      <w:pPr>
        <w:ind w:left="-5" w:firstLine="713"/>
        <w:jc w:val="both"/>
        <w:rPr>
          <w:sz w:val="28"/>
          <w:szCs w:val="28"/>
        </w:rPr>
      </w:pPr>
      <w:r w:rsidRPr="00A11DBA">
        <w:rPr>
          <w:sz w:val="28"/>
          <w:szCs w:val="28"/>
        </w:rPr>
        <w:t>- Получение общего представления о шаблоне программирования</w:t>
      </w:r>
    </w:p>
    <w:p w14:paraId="6F915B18" w14:textId="77777777" w:rsidR="00A11DBA" w:rsidRPr="00A11DBA" w:rsidRDefault="00A11DBA" w:rsidP="00A11DBA">
      <w:pPr>
        <w:jc w:val="both"/>
        <w:rPr>
          <w:sz w:val="28"/>
          <w:szCs w:val="28"/>
        </w:rPr>
      </w:pPr>
      <w:r w:rsidRPr="00A11DBA">
        <w:rPr>
          <w:sz w:val="28"/>
          <w:szCs w:val="28"/>
        </w:rPr>
        <w:t>Модель/Вид/Контроллер и его практического применения;</w:t>
      </w:r>
    </w:p>
    <w:p w14:paraId="3660A154" w14:textId="77777777" w:rsidR="00A11DBA" w:rsidRPr="00A11DBA" w:rsidRDefault="00A11DBA" w:rsidP="00A11DBA">
      <w:pPr>
        <w:ind w:left="-5" w:firstLine="713"/>
        <w:jc w:val="both"/>
        <w:rPr>
          <w:sz w:val="28"/>
          <w:szCs w:val="28"/>
        </w:rPr>
      </w:pPr>
      <w:r w:rsidRPr="00A11DBA">
        <w:rPr>
          <w:sz w:val="28"/>
          <w:szCs w:val="28"/>
        </w:rPr>
        <w:t>- Получение практического опыта работы с базовыми графическими</w:t>
      </w:r>
    </w:p>
    <w:p w14:paraId="3419E5DD" w14:textId="77777777" w:rsidR="00A11DBA" w:rsidRPr="00A11DBA" w:rsidRDefault="00A11DBA" w:rsidP="00A11DBA">
      <w:pPr>
        <w:jc w:val="both"/>
        <w:rPr>
          <w:sz w:val="28"/>
          <w:szCs w:val="28"/>
        </w:rPr>
      </w:pPr>
      <w:r w:rsidRPr="00A11DBA">
        <w:rPr>
          <w:sz w:val="28"/>
          <w:szCs w:val="28"/>
        </w:rPr>
        <w:t xml:space="preserve">библиотеками </w:t>
      </w:r>
      <w:proofErr w:type="spellStart"/>
      <w:r w:rsidRPr="00A11DBA">
        <w:rPr>
          <w:sz w:val="28"/>
          <w:szCs w:val="28"/>
        </w:rPr>
        <w:t>java</w:t>
      </w:r>
      <w:proofErr w:type="spellEnd"/>
      <w:r w:rsidRPr="00A11DBA">
        <w:rPr>
          <w:sz w:val="28"/>
          <w:szCs w:val="28"/>
        </w:rPr>
        <w:t>.</w:t>
      </w:r>
    </w:p>
    <w:p w14:paraId="60941AA9" w14:textId="77777777" w:rsidR="00A11DBA" w:rsidRPr="00A11DBA" w:rsidRDefault="00A11DBA" w:rsidP="00A11DBA">
      <w:pPr>
        <w:jc w:val="both"/>
        <w:rPr>
          <w:b/>
          <w:bCs/>
          <w:sz w:val="28"/>
          <w:szCs w:val="28"/>
        </w:rPr>
      </w:pPr>
      <w:r w:rsidRPr="00A11DBA">
        <w:rPr>
          <w:b/>
          <w:bCs/>
          <w:sz w:val="28"/>
          <w:szCs w:val="28"/>
        </w:rPr>
        <w:t>Содержание задания</w:t>
      </w:r>
    </w:p>
    <w:p w14:paraId="2CCFBB42" w14:textId="77777777" w:rsidR="00A11DBA" w:rsidRPr="00A11DBA" w:rsidRDefault="00A11DBA" w:rsidP="00A11DBA">
      <w:pPr>
        <w:ind w:left="-5"/>
        <w:jc w:val="both"/>
        <w:rPr>
          <w:sz w:val="28"/>
          <w:szCs w:val="28"/>
        </w:rPr>
      </w:pPr>
      <w:r w:rsidRPr="00A11DBA">
        <w:rPr>
          <w:sz w:val="28"/>
          <w:szCs w:val="28"/>
        </w:rPr>
        <w:t>Для выполнения задания необходимо разработать графический</w:t>
      </w:r>
    </w:p>
    <w:p w14:paraId="384FA21A" w14:textId="77777777" w:rsidR="00A11DBA" w:rsidRPr="00A11DBA" w:rsidRDefault="00A11DBA" w:rsidP="00A11DBA">
      <w:pPr>
        <w:ind w:left="-5"/>
        <w:jc w:val="both"/>
        <w:rPr>
          <w:sz w:val="28"/>
          <w:szCs w:val="28"/>
        </w:rPr>
      </w:pPr>
      <w:r w:rsidRPr="00A11DBA">
        <w:rPr>
          <w:sz w:val="28"/>
          <w:szCs w:val="28"/>
        </w:rPr>
        <w:t xml:space="preserve">пользовательский интерфейс средствами </w:t>
      </w:r>
      <w:proofErr w:type="spellStart"/>
      <w:r w:rsidRPr="00A11DBA">
        <w:rPr>
          <w:sz w:val="28"/>
          <w:szCs w:val="28"/>
        </w:rPr>
        <w:t>java</w:t>
      </w:r>
      <w:proofErr w:type="spellEnd"/>
      <w:r w:rsidRPr="00A11DBA">
        <w:rPr>
          <w:sz w:val="28"/>
          <w:szCs w:val="28"/>
        </w:rPr>
        <w:t xml:space="preserve"> для работы с классами</w:t>
      </w:r>
    </w:p>
    <w:p w14:paraId="620A9217" w14:textId="77777777" w:rsidR="00A11DBA" w:rsidRPr="00A11DBA" w:rsidRDefault="00A11DBA" w:rsidP="00A11DBA">
      <w:pPr>
        <w:ind w:left="-5"/>
        <w:jc w:val="both"/>
        <w:rPr>
          <w:sz w:val="28"/>
          <w:szCs w:val="28"/>
        </w:rPr>
      </w:pPr>
      <w:r w:rsidRPr="00A11DBA">
        <w:rPr>
          <w:sz w:val="28"/>
          <w:szCs w:val="28"/>
        </w:rPr>
        <w:t>реализованными при выполнении либо 3-ей, либо 4-ой лабораторной работы.</w:t>
      </w:r>
    </w:p>
    <w:p w14:paraId="4A93639B" w14:textId="77777777" w:rsidR="00A11DBA" w:rsidRPr="00A11DBA" w:rsidRDefault="00A11DBA" w:rsidP="00A11DBA">
      <w:pPr>
        <w:ind w:left="-5"/>
        <w:jc w:val="both"/>
        <w:rPr>
          <w:sz w:val="28"/>
          <w:szCs w:val="28"/>
        </w:rPr>
      </w:pPr>
      <w:r w:rsidRPr="00A11DBA">
        <w:rPr>
          <w:sz w:val="28"/>
          <w:szCs w:val="28"/>
        </w:rPr>
        <w:t>Графический пользовательский интерфейс должен предоставлять</w:t>
      </w:r>
    </w:p>
    <w:p w14:paraId="136116B1" w14:textId="77777777" w:rsidR="00A11DBA" w:rsidRPr="00A11DBA" w:rsidRDefault="00A11DBA" w:rsidP="00A11DBA">
      <w:pPr>
        <w:ind w:left="-5"/>
        <w:jc w:val="both"/>
        <w:rPr>
          <w:sz w:val="28"/>
          <w:szCs w:val="28"/>
        </w:rPr>
      </w:pPr>
      <w:r w:rsidRPr="00A11DBA">
        <w:rPr>
          <w:sz w:val="28"/>
          <w:szCs w:val="28"/>
        </w:rPr>
        <w:t>возможности работы со всеми возможными функциями программы (ввод и</w:t>
      </w:r>
    </w:p>
    <w:p w14:paraId="0EB02E90" w14:textId="77777777" w:rsidR="00A11DBA" w:rsidRPr="00A11DBA" w:rsidRDefault="00A11DBA" w:rsidP="00A11DBA">
      <w:pPr>
        <w:ind w:left="-5"/>
        <w:jc w:val="both"/>
        <w:rPr>
          <w:sz w:val="28"/>
          <w:szCs w:val="28"/>
        </w:rPr>
      </w:pPr>
      <w:r w:rsidRPr="00A11DBA">
        <w:rPr>
          <w:sz w:val="28"/>
          <w:szCs w:val="28"/>
        </w:rPr>
        <w:t>вывод данных в соответствующей форме, изменение условий выполнения</w:t>
      </w:r>
    </w:p>
    <w:p w14:paraId="17F70EE0" w14:textId="77777777" w:rsidR="00A11DBA" w:rsidRPr="00A11DBA" w:rsidRDefault="00A11DBA" w:rsidP="00A11DBA">
      <w:pPr>
        <w:ind w:left="-5"/>
        <w:jc w:val="both"/>
        <w:rPr>
          <w:sz w:val="28"/>
          <w:szCs w:val="28"/>
        </w:rPr>
      </w:pPr>
      <w:r w:rsidRPr="00A11DBA">
        <w:rPr>
          <w:sz w:val="28"/>
          <w:szCs w:val="28"/>
        </w:rPr>
        <w:t>задания, работа с файлами и т.д.). Состав используемых компонентов</w:t>
      </w:r>
    </w:p>
    <w:p w14:paraId="7C026291" w14:textId="77777777" w:rsidR="00A11DBA" w:rsidRPr="00A11DBA" w:rsidRDefault="00A11DBA" w:rsidP="00A11DBA">
      <w:pPr>
        <w:ind w:left="-5"/>
        <w:jc w:val="both"/>
        <w:rPr>
          <w:sz w:val="28"/>
          <w:szCs w:val="28"/>
        </w:rPr>
      </w:pPr>
      <w:r w:rsidRPr="00A11DBA">
        <w:rPr>
          <w:sz w:val="28"/>
          <w:szCs w:val="28"/>
        </w:rPr>
        <w:t>определяется самостоятельно, но для них должны быть предусмотрены</w:t>
      </w:r>
    </w:p>
    <w:p w14:paraId="028C418D" w14:textId="77777777" w:rsidR="00A11DBA" w:rsidRPr="00A11DBA" w:rsidRDefault="00A11DBA" w:rsidP="00A11DBA">
      <w:pPr>
        <w:ind w:left="-5"/>
        <w:jc w:val="both"/>
        <w:rPr>
          <w:sz w:val="28"/>
          <w:szCs w:val="28"/>
        </w:rPr>
      </w:pPr>
      <w:r w:rsidRPr="00A11DBA">
        <w:rPr>
          <w:sz w:val="28"/>
          <w:szCs w:val="28"/>
        </w:rPr>
        <w:t>соответствующие планировщики раскладки компонентов в основных</w:t>
      </w:r>
    </w:p>
    <w:p w14:paraId="59BB6EDA" w14:textId="77777777" w:rsidR="00A11DBA" w:rsidRPr="00A11DBA" w:rsidRDefault="00A11DBA" w:rsidP="00A11DBA">
      <w:pPr>
        <w:ind w:left="-5"/>
        <w:jc w:val="both"/>
        <w:rPr>
          <w:sz w:val="28"/>
          <w:szCs w:val="28"/>
        </w:rPr>
      </w:pPr>
      <w:r w:rsidRPr="00A11DBA">
        <w:rPr>
          <w:sz w:val="28"/>
          <w:szCs w:val="28"/>
        </w:rPr>
        <w:t>контейнерах.</w:t>
      </w:r>
    </w:p>
    <w:p w14:paraId="0698769F" w14:textId="77777777" w:rsidR="00A11DBA" w:rsidRPr="00A11DBA" w:rsidRDefault="00A11DBA" w:rsidP="00A11DBA">
      <w:pPr>
        <w:ind w:left="-5"/>
        <w:jc w:val="both"/>
        <w:rPr>
          <w:sz w:val="28"/>
          <w:szCs w:val="28"/>
        </w:rPr>
      </w:pPr>
      <w:r w:rsidRPr="00A11DBA">
        <w:rPr>
          <w:sz w:val="28"/>
          <w:szCs w:val="28"/>
        </w:rPr>
        <w:t>Классы, реализующие графический пользовательский интерфейс,</w:t>
      </w:r>
    </w:p>
    <w:p w14:paraId="220B5894" w14:textId="77777777" w:rsidR="00A11DBA" w:rsidRPr="00A11DBA" w:rsidRDefault="00A11DBA" w:rsidP="00A11DBA">
      <w:pPr>
        <w:ind w:left="-5"/>
        <w:jc w:val="both"/>
        <w:rPr>
          <w:sz w:val="28"/>
          <w:szCs w:val="28"/>
        </w:rPr>
      </w:pPr>
      <w:r w:rsidRPr="00A11DBA">
        <w:rPr>
          <w:sz w:val="28"/>
          <w:szCs w:val="28"/>
        </w:rPr>
        <w:t>должны содержать только обращения к методам классов для выполнения</w:t>
      </w:r>
    </w:p>
    <w:p w14:paraId="2851DCB1" w14:textId="77777777" w:rsidR="00A11DBA" w:rsidRPr="00A11DBA" w:rsidRDefault="00A11DBA" w:rsidP="00A11DBA">
      <w:pPr>
        <w:ind w:left="-5"/>
        <w:jc w:val="both"/>
        <w:rPr>
          <w:sz w:val="28"/>
          <w:szCs w:val="28"/>
        </w:rPr>
      </w:pPr>
      <w:r w:rsidRPr="00A11DBA">
        <w:rPr>
          <w:sz w:val="28"/>
          <w:szCs w:val="28"/>
        </w:rPr>
        <w:t>заданий. Для этого может понадобиться модифицировать программный код</w:t>
      </w:r>
    </w:p>
    <w:p w14:paraId="1F4F5324" w14:textId="77777777" w:rsidR="00A11DBA" w:rsidRDefault="00A11DBA" w:rsidP="00A11DBA">
      <w:pPr>
        <w:ind w:left="-5"/>
        <w:jc w:val="both"/>
        <w:rPr>
          <w:sz w:val="28"/>
          <w:szCs w:val="28"/>
        </w:rPr>
      </w:pPr>
      <w:r w:rsidRPr="00A11DBA">
        <w:rPr>
          <w:sz w:val="28"/>
          <w:szCs w:val="28"/>
        </w:rPr>
        <w:t>из предыдущих лабораторных работ.</w:t>
      </w:r>
    </w:p>
    <w:p w14:paraId="5B9B006A" w14:textId="2EA61A5A" w:rsidR="00C36FE7" w:rsidRPr="00C36FE7" w:rsidRDefault="00B22C7A" w:rsidP="00A11DBA">
      <w:pPr>
        <w:ind w:left="-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Индивидуальное </w:t>
      </w:r>
      <w:r w:rsidR="00A11DBA">
        <w:rPr>
          <w:sz w:val="28"/>
          <w:szCs w:val="28"/>
        </w:rPr>
        <w:t>задание</w:t>
      </w:r>
      <w:r w:rsidR="00A11DBA" w:rsidRPr="00B22C7A">
        <w:rPr>
          <w:sz w:val="28"/>
          <w:szCs w:val="28"/>
        </w:rPr>
        <w:t xml:space="preserve">: </w:t>
      </w:r>
      <w:r w:rsidR="00A11DBA" w:rsidRPr="00A11DBA">
        <w:rPr>
          <w:iCs/>
          <w:sz w:val="28"/>
          <w:szCs w:val="28"/>
        </w:rPr>
        <w:t>Реализовать</w:t>
      </w:r>
      <w:r w:rsidR="00C36FE7" w:rsidRPr="00C36FE7">
        <w:rPr>
          <w:sz w:val="28"/>
          <w:szCs w:val="28"/>
        </w:rPr>
        <w:t xml:space="preserve"> следующие </w:t>
      </w:r>
      <w:r w:rsidR="00A11DBA" w:rsidRPr="00C36FE7">
        <w:rPr>
          <w:sz w:val="28"/>
          <w:szCs w:val="28"/>
        </w:rPr>
        <w:t xml:space="preserve">классы: </w:t>
      </w:r>
      <w:r w:rsidR="00A11DBA" w:rsidRPr="00A11DBA">
        <w:rPr>
          <w:color w:val="FF0000"/>
          <w:sz w:val="28"/>
          <w:szCs w:val="28"/>
        </w:rPr>
        <w:t>Рабочий</w:t>
      </w:r>
      <w:r w:rsidR="00C36FE7" w:rsidRPr="00C36FE7">
        <w:rPr>
          <w:color w:val="FF0000"/>
          <w:sz w:val="28"/>
          <w:szCs w:val="28"/>
        </w:rPr>
        <w:t>, Кадры, Инженер, Администратор</w:t>
      </w:r>
    </w:p>
    <w:p w14:paraId="67422385" w14:textId="281F1440" w:rsidR="00E86461" w:rsidRDefault="00C36FE7" w:rsidP="00183875">
      <w:pPr>
        <w:pStyle w:val="a5"/>
        <w:ind w:firstLine="708"/>
        <w:rPr>
          <w:szCs w:val="28"/>
        </w:rPr>
      </w:pPr>
      <w:r w:rsidRPr="00C36FE7">
        <w:rPr>
          <w:szCs w:val="28"/>
        </w:rPr>
        <w:t>Разработать класс-группу. Описать иерархию данных классов.</w:t>
      </w:r>
      <w:r w:rsidR="006C6848" w:rsidRPr="00C36FE7">
        <w:rPr>
          <w:szCs w:val="28"/>
        </w:rPr>
        <w:cr/>
      </w:r>
    </w:p>
    <w:p w14:paraId="6F344B84" w14:textId="4441F4DF" w:rsidR="00A11DBA" w:rsidRDefault="00A11DBA" w:rsidP="00183875">
      <w:pPr>
        <w:pStyle w:val="a5"/>
        <w:ind w:firstLine="708"/>
        <w:rPr>
          <w:szCs w:val="28"/>
        </w:rPr>
      </w:pPr>
    </w:p>
    <w:p w14:paraId="315BFAD6" w14:textId="561C4885" w:rsidR="00A11DBA" w:rsidRDefault="00A11DBA" w:rsidP="00183875">
      <w:pPr>
        <w:pStyle w:val="a5"/>
        <w:ind w:firstLine="708"/>
        <w:rPr>
          <w:szCs w:val="28"/>
        </w:rPr>
      </w:pPr>
    </w:p>
    <w:p w14:paraId="1617073C" w14:textId="7907AAD5" w:rsidR="00A11DBA" w:rsidRDefault="00A11DBA" w:rsidP="00183875">
      <w:pPr>
        <w:pStyle w:val="a5"/>
        <w:ind w:firstLine="708"/>
        <w:rPr>
          <w:szCs w:val="28"/>
        </w:rPr>
      </w:pPr>
    </w:p>
    <w:p w14:paraId="36319501" w14:textId="7710AEE4" w:rsidR="00A11DBA" w:rsidRDefault="00A11DBA" w:rsidP="00183875">
      <w:pPr>
        <w:pStyle w:val="a5"/>
        <w:ind w:firstLine="708"/>
        <w:rPr>
          <w:szCs w:val="28"/>
        </w:rPr>
      </w:pPr>
    </w:p>
    <w:p w14:paraId="56125783" w14:textId="17139702" w:rsidR="00A11DBA" w:rsidRDefault="00A11DBA" w:rsidP="00183875">
      <w:pPr>
        <w:pStyle w:val="a5"/>
        <w:ind w:firstLine="708"/>
        <w:rPr>
          <w:szCs w:val="28"/>
        </w:rPr>
      </w:pPr>
    </w:p>
    <w:p w14:paraId="6594E65D" w14:textId="249CD1D4" w:rsidR="00A11DBA" w:rsidRDefault="00A11DBA" w:rsidP="00183875">
      <w:pPr>
        <w:pStyle w:val="a5"/>
        <w:ind w:firstLine="708"/>
        <w:rPr>
          <w:szCs w:val="28"/>
        </w:rPr>
      </w:pPr>
    </w:p>
    <w:p w14:paraId="2F2A8A22" w14:textId="3CEADA37" w:rsidR="00A11DBA" w:rsidRDefault="00A11DBA" w:rsidP="00183875">
      <w:pPr>
        <w:pStyle w:val="a5"/>
        <w:ind w:firstLine="708"/>
        <w:rPr>
          <w:szCs w:val="28"/>
        </w:rPr>
      </w:pPr>
    </w:p>
    <w:p w14:paraId="18C24015" w14:textId="1EFA026B" w:rsidR="00A11DBA" w:rsidRDefault="00A11DBA" w:rsidP="00183875">
      <w:pPr>
        <w:pStyle w:val="a5"/>
        <w:ind w:firstLine="708"/>
        <w:rPr>
          <w:szCs w:val="28"/>
        </w:rPr>
      </w:pPr>
    </w:p>
    <w:p w14:paraId="783B930B" w14:textId="4A55F0DE" w:rsidR="00A11DBA" w:rsidRDefault="00A11DBA" w:rsidP="00183875">
      <w:pPr>
        <w:pStyle w:val="a5"/>
        <w:ind w:firstLine="708"/>
        <w:rPr>
          <w:szCs w:val="28"/>
        </w:rPr>
      </w:pPr>
    </w:p>
    <w:p w14:paraId="5E065C93" w14:textId="12B0522A" w:rsidR="00A11DBA" w:rsidRDefault="00A11DBA" w:rsidP="00183875">
      <w:pPr>
        <w:pStyle w:val="a5"/>
        <w:ind w:firstLine="708"/>
        <w:rPr>
          <w:szCs w:val="28"/>
        </w:rPr>
      </w:pPr>
    </w:p>
    <w:p w14:paraId="114CD71F" w14:textId="65B02E34" w:rsidR="00A11DBA" w:rsidRDefault="00A11DBA" w:rsidP="00183875">
      <w:pPr>
        <w:pStyle w:val="a5"/>
        <w:ind w:firstLine="708"/>
        <w:rPr>
          <w:szCs w:val="28"/>
        </w:rPr>
      </w:pPr>
    </w:p>
    <w:p w14:paraId="32E95B08" w14:textId="3CF05A10" w:rsidR="00A11DBA" w:rsidRDefault="00A11DBA" w:rsidP="00183875">
      <w:pPr>
        <w:pStyle w:val="a5"/>
        <w:ind w:firstLine="708"/>
        <w:rPr>
          <w:szCs w:val="28"/>
        </w:rPr>
      </w:pPr>
    </w:p>
    <w:p w14:paraId="6BBBFBD7" w14:textId="77777777" w:rsidR="00A11DBA" w:rsidRPr="00C36FE7" w:rsidRDefault="00A11DBA" w:rsidP="00183875">
      <w:pPr>
        <w:pStyle w:val="a5"/>
        <w:ind w:firstLine="708"/>
        <w:rPr>
          <w:szCs w:val="28"/>
        </w:rPr>
      </w:pPr>
    </w:p>
    <w:p w14:paraId="358BA0B3" w14:textId="5D57ADE3" w:rsidR="0024278C" w:rsidRDefault="00261849" w:rsidP="00705234">
      <w:pPr>
        <w:pStyle w:val="11"/>
      </w:pPr>
      <w:bookmarkStart w:id="2" w:name="_Toc58184131"/>
      <w:r w:rsidRPr="00261849">
        <w:lastRenderedPageBreak/>
        <w:t>2</w:t>
      </w:r>
      <w:r>
        <w:t xml:space="preserve"> </w:t>
      </w:r>
      <w:bookmarkEnd w:id="2"/>
      <w:r w:rsidR="00A11DBA">
        <w:t>Проектирование графического интерфейса</w:t>
      </w:r>
    </w:p>
    <w:p w14:paraId="7758B3BF" w14:textId="1D3526B0" w:rsidR="0024278C" w:rsidRDefault="00A11DBA" w:rsidP="00A11DBA">
      <w:pPr>
        <w:pStyle w:val="a5"/>
        <w:ind w:firstLine="708"/>
        <w:jc w:val="left"/>
      </w:pPr>
      <w:r>
        <w:t>Главное окно программы содержит панель с кнопками и таблицу, отображающую список сотрудников.</w:t>
      </w:r>
      <w:r w:rsidR="00C36FE7" w:rsidRPr="006D521D">
        <w:t xml:space="preserve">                                             </w:t>
      </w:r>
      <w:r>
        <w:rPr>
          <w:noProof/>
        </w:rPr>
        <w:drawing>
          <wp:inline distT="0" distB="0" distL="0" distR="0" wp14:anchorId="5CF87FE9" wp14:editId="444FE3AA">
            <wp:extent cx="5791200" cy="433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9C49" w14:textId="3B62DA71" w:rsidR="006D521D" w:rsidRDefault="00A11DBA" w:rsidP="002C03E4">
      <w:pPr>
        <w:pStyle w:val="a5"/>
        <w:ind w:firstLine="0"/>
        <w:jc w:val="center"/>
      </w:pPr>
      <w:r>
        <w:t>Рисунок 1 – Главное окно программы</w:t>
      </w:r>
    </w:p>
    <w:p w14:paraId="5A62EFE9" w14:textId="1B19FD37" w:rsidR="00A11DBA" w:rsidRDefault="00A11DBA" w:rsidP="0024278C">
      <w:pPr>
        <w:pStyle w:val="a5"/>
        <w:ind w:firstLine="0"/>
        <w:jc w:val="left"/>
      </w:pPr>
    </w:p>
    <w:p w14:paraId="4F13E133" w14:textId="6DA193F3" w:rsidR="00A11DBA" w:rsidRDefault="00227F33" w:rsidP="00227F33">
      <w:pPr>
        <w:pStyle w:val="a5"/>
        <w:ind w:firstLine="708"/>
        <w:jc w:val="left"/>
      </w:pPr>
      <w:r>
        <w:t>Диалоговое окно</w:t>
      </w:r>
      <w:r w:rsidR="00A11DBA">
        <w:t xml:space="preserve"> добавления нового сотрудника,</w:t>
      </w:r>
      <w:r>
        <w:t xml:space="preserve"> профессия выбирается радиокнопками, а имя и возраст вводится и проверяется вручную.</w:t>
      </w:r>
    </w:p>
    <w:p w14:paraId="632FC761" w14:textId="3FFEC768" w:rsidR="00A11DBA" w:rsidRDefault="00A11DBA" w:rsidP="002C03E4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2C34B035" wp14:editId="7C58A968">
            <wp:extent cx="2724150" cy="2314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3AC0" w14:textId="24F0B6C8" w:rsidR="00A11DBA" w:rsidRDefault="00A11DBA" w:rsidP="002C03E4">
      <w:pPr>
        <w:pStyle w:val="a5"/>
        <w:ind w:firstLine="0"/>
        <w:jc w:val="center"/>
      </w:pPr>
      <w:r>
        <w:t>Рисунок 2 –Окно добавления нового</w:t>
      </w:r>
      <w:r w:rsidRPr="00A11DBA">
        <w:t xml:space="preserve"> </w:t>
      </w:r>
      <w:r>
        <w:t>сотрудника</w:t>
      </w:r>
    </w:p>
    <w:p w14:paraId="28A0D335" w14:textId="2D66F581" w:rsidR="00A11DBA" w:rsidRDefault="00A11DBA" w:rsidP="0024278C">
      <w:pPr>
        <w:pStyle w:val="a5"/>
        <w:ind w:firstLine="0"/>
        <w:jc w:val="left"/>
      </w:pPr>
    </w:p>
    <w:p w14:paraId="61E5170D" w14:textId="2CB2289D" w:rsidR="00227F33" w:rsidRDefault="00227F33" w:rsidP="0024278C">
      <w:pPr>
        <w:pStyle w:val="a5"/>
        <w:ind w:firstLine="0"/>
        <w:jc w:val="left"/>
      </w:pPr>
    </w:p>
    <w:p w14:paraId="49CCCF2C" w14:textId="5134B768" w:rsidR="00227F33" w:rsidRDefault="00227F33" w:rsidP="0024278C">
      <w:pPr>
        <w:pStyle w:val="a5"/>
        <w:ind w:firstLine="0"/>
        <w:jc w:val="left"/>
      </w:pPr>
    </w:p>
    <w:p w14:paraId="7CCFFE14" w14:textId="2DA5E265" w:rsidR="00227F33" w:rsidRDefault="00227F33" w:rsidP="0024278C">
      <w:pPr>
        <w:pStyle w:val="a5"/>
        <w:ind w:firstLine="0"/>
        <w:jc w:val="left"/>
      </w:pPr>
      <w:r>
        <w:lastRenderedPageBreak/>
        <w:t>Диалоговое окно удаления сотрудника по имени</w:t>
      </w:r>
    </w:p>
    <w:p w14:paraId="16E9931A" w14:textId="4B8AB69A" w:rsidR="00A11DBA" w:rsidRPr="00227F33" w:rsidRDefault="00227F33" w:rsidP="002C03E4">
      <w:pPr>
        <w:pStyle w:val="a5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8C0BB6" wp14:editId="4EAA0FD2">
            <wp:extent cx="1771650" cy="1362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581A" w14:textId="078A3F91" w:rsidR="00A11DBA" w:rsidRDefault="00227F33" w:rsidP="002C03E4">
      <w:pPr>
        <w:pStyle w:val="a5"/>
        <w:ind w:firstLine="0"/>
        <w:jc w:val="center"/>
      </w:pPr>
      <w:r>
        <w:t>Рисунок 3 –Окно удаления</w:t>
      </w:r>
      <w:r w:rsidRPr="00A11DBA">
        <w:t xml:space="preserve"> </w:t>
      </w:r>
      <w:r>
        <w:t>сотрудника</w:t>
      </w:r>
    </w:p>
    <w:p w14:paraId="6D34D24A" w14:textId="4EEDFA6F" w:rsidR="00A11DBA" w:rsidRDefault="00A11DBA" w:rsidP="0024278C">
      <w:pPr>
        <w:pStyle w:val="a5"/>
        <w:ind w:firstLine="0"/>
        <w:jc w:val="left"/>
      </w:pPr>
    </w:p>
    <w:p w14:paraId="1AAD6325" w14:textId="77777777" w:rsidR="00F12327" w:rsidRDefault="00F12327" w:rsidP="0024278C">
      <w:pPr>
        <w:pStyle w:val="a5"/>
        <w:ind w:firstLine="0"/>
        <w:jc w:val="left"/>
      </w:pPr>
    </w:p>
    <w:p w14:paraId="5B6D6B7C" w14:textId="4053687A" w:rsidR="00227F33" w:rsidRDefault="00227F33" w:rsidP="0024278C">
      <w:pPr>
        <w:pStyle w:val="a5"/>
        <w:ind w:firstLine="0"/>
        <w:jc w:val="left"/>
      </w:pPr>
      <w:r>
        <w:t xml:space="preserve">Диалоговое окно поиска сотрудника, при выборе радиокнопки </w:t>
      </w:r>
      <w:r w:rsidR="00171F6F">
        <w:t>и нажатии на кнопку «Поиск по должности» открывается таблица с результатом поиска, при вводе имени и нажатии на «Поиск по имени», также открывается таблица с результатом.</w:t>
      </w:r>
    </w:p>
    <w:p w14:paraId="6D8D2B0D" w14:textId="69B563D1" w:rsidR="00A11DBA" w:rsidRDefault="00227F33" w:rsidP="002C03E4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3CBBAFEE" wp14:editId="0759197A">
            <wp:extent cx="2724150" cy="2314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1D8B2A" wp14:editId="70706CB9">
            <wp:extent cx="2724150" cy="23145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4954" w14:textId="41731078" w:rsidR="00A11DBA" w:rsidRDefault="00227F33" w:rsidP="002C03E4">
      <w:pPr>
        <w:pStyle w:val="a5"/>
        <w:ind w:firstLine="0"/>
        <w:jc w:val="center"/>
      </w:pPr>
      <w:r>
        <w:t>Рисунок 4 –</w:t>
      </w:r>
      <w:r w:rsidR="00F12327">
        <w:t xml:space="preserve"> </w:t>
      </w:r>
      <w:r>
        <w:t>Окно поиска</w:t>
      </w:r>
      <w:r w:rsidRPr="00A11DBA">
        <w:t xml:space="preserve"> </w:t>
      </w:r>
      <w:r>
        <w:t>сотрудника и таблица с результатом</w:t>
      </w:r>
    </w:p>
    <w:p w14:paraId="062904F1" w14:textId="571F0408" w:rsidR="00A11DBA" w:rsidRDefault="00A11DBA" w:rsidP="0024278C">
      <w:pPr>
        <w:pStyle w:val="a5"/>
        <w:ind w:firstLine="0"/>
        <w:jc w:val="left"/>
      </w:pPr>
    </w:p>
    <w:p w14:paraId="5BEA849A" w14:textId="77777777" w:rsidR="00F12327" w:rsidRDefault="00F12327" w:rsidP="0024278C">
      <w:pPr>
        <w:pStyle w:val="a5"/>
        <w:ind w:firstLine="0"/>
        <w:jc w:val="left"/>
      </w:pPr>
    </w:p>
    <w:p w14:paraId="25DCABFA" w14:textId="1493DB4B" w:rsidR="00171F6F" w:rsidRDefault="00171F6F" w:rsidP="0024278C">
      <w:pPr>
        <w:pStyle w:val="a5"/>
        <w:ind w:firstLine="0"/>
        <w:jc w:val="left"/>
      </w:pPr>
      <w:r>
        <w:t>Диал</w:t>
      </w:r>
      <w:r w:rsidR="00F12327">
        <w:t>оговые сообщения с выводом ошибки при добавлении сотрудника</w:t>
      </w:r>
    </w:p>
    <w:p w14:paraId="43B5816B" w14:textId="764BA9C7" w:rsidR="00171F6F" w:rsidRDefault="00171F6F" w:rsidP="002C03E4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205A7CC1" wp14:editId="4A70C212">
            <wp:extent cx="2514600" cy="1419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6A890" wp14:editId="533D61FF">
            <wp:extent cx="3238500" cy="15716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DC97" w14:textId="1A05446F" w:rsidR="00A11DBA" w:rsidRDefault="00F12327" w:rsidP="002C03E4">
      <w:pPr>
        <w:pStyle w:val="a5"/>
        <w:ind w:firstLine="0"/>
        <w:jc w:val="center"/>
      </w:pPr>
      <w:r>
        <w:t>Рисунок 5 – Сообщения обработки корректности ввода добавлении сотрудника</w:t>
      </w:r>
    </w:p>
    <w:p w14:paraId="132B280C" w14:textId="254789CF" w:rsidR="00F12327" w:rsidRDefault="00F12327" w:rsidP="0024278C">
      <w:pPr>
        <w:pStyle w:val="a5"/>
        <w:ind w:firstLine="0"/>
        <w:jc w:val="left"/>
      </w:pPr>
    </w:p>
    <w:p w14:paraId="447E9F9E" w14:textId="48BE4CEF" w:rsidR="00F12327" w:rsidRDefault="00F12327" w:rsidP="0024278C">
      <w:pPr>
        <w:pStyle w:val="a5"/>
        <w:ind w:firstLine="0"/>
        <w:jc w:val="left"/>
      </w:pPr>
    </w:p>
    <w:p w14:paraId="479A532D" w14:textId="0675C3D6" w:rsidR="00F12327" w:rsidRDefault="00F12327" w:rsidP="0024278C">
      <w:pPr>
        <w:pStyle w:val="a5"/>
        <w:ind w:firstLine="0"/>
        <w:jc w:val="left"/>
      </w:pPr>
    </w:p>
    <w:p w14:paraId="348174BF" w14:textId="656880D3" w:rsidR="00F12327" w:rsidRDefault="00F12327" w:rsidP="0024278C">
      <w:pPr>
        <w:pStyle w:val="a5"/>
        <w:ind w:firstLine="0"/>
        <w:jc w:val="left"/>
      </w:pPr>
    </w:p>
    <w:p w14:paraId="75231CC1" w14:textId="325C9FFE" w:rsidR="00F12327" w:rsidRDefault="00F12327" w:rsidP="0024278C">
      <w:pPr>
        <w:pStyle w:val="a5"/>
        <w:ind w:firstLine="0"/>
        <w:jc w:val="left"/>
      </w:pPr>
      <w:r>
        <w:lastRenderedPageBreak/>
        <w:t>Диалоговые сообщения с выводом ошибки при удалении и поиска сотрудника.</w:t>
      </w:r>
    </w:p>
    <w:p w14:paraId="7E30436A" w14:textId="2672B31C" w:rsidR="00A11DBA" w:rsidRDefault="00171F6F" w:rsidP="002C03E4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4677F8EE" wp14:editId="0395A213">
            <wp:extent cx="2514600" cy="14192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83E3" w14:textId="20163847" w:rsidR="00F12327" w:rsidRDefault="00F12327" w:rsidP="002C03E4">
      <w:pPr>
        <w:pStyle w:val="a5"/>
        <w:ind w:firstLine="0"/>
        <w:jc w:val="center"/>
      </w:pPr>
      <w:r>
        <w:t>Рисунок 6 – Сообщения обработки исключений</w:t>
      </w:r>
      <w:r w:rsidRPr="00F12327">
        <w:t xml:space="preserve"> </w:t>
      </w:r>
      <w:r>
        <w:t>удалении и поиска сотрудника</w:t>
      </w:r>
    </w:p>
    <w:p w14:paraId="194DF8DD" w14:textId="14C6BE6C" w:rsidR="00F12327" w:rsidRDefault="00F12327" w:rsidP="0024278C">
      <w:pPr>
        <w:pStyle w:val="a5"/>
        <w:ind w:firstLine="0"/>
        <w:jc w:val="left"/>
      </w:pPr>
    </w:p>
    <w:p w14:paraId="2783EBEF" w14:textId="44FA6E14" w:rsidR="00F12327" w:rsidRDefault="00F12327" w:rsidP="0024278C">
      <w:pPr>
        <w:pStyle w:val="a5"/>
        <w:ind w:firstLine="0"/>
        <w:jc w:val="left"/>
      </w:pPr>
      <w:r>
        <w:t>Диалоговые сообщения с выводом ошибки при нажатии на кнопку «Заставить работать» с не выбранной строкой</w:t>
      </w:r>
    </w:p>
    <w:p w14:paraId="40695563" w14:textId="5731B43B" w:rsidR="00F12327" w:rsidRDefault="00F12327" w:rsidP="002C03E4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28DC1460" wp14:editId="1E0671A8">
            <wp:extent cx="2514600" cy="14192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FC45" w14:textId="6596E17B" w:rsidR="00F12327" w:rsidRDefault="00F12327" w:rsidP="002C03E4">
      <w:pPr>
        <w:pStyle w:val="a5"/>
        <w:ind w:firstLine="0"/>
        <w:jc w:val="center"/>
      </w:pPr>
      <w:r>
        <w:t>Рисунок 7 – Сообщения обработки исключений</w:t>
      </w:r>
      <w:r w:rsidRPr="00F12327">
        <w:t xml:space="preserve"> </w:t>
      </w:r>
      <w:r>
        <w:t>при работе сотрудника</w:t>
      </w:r>
    </w:p>
    <w:p w14:paraId="6846C8D1" w14:textId="77777777" w:rsidR="00F12327" w:rsidRDefault="00F12327" w:rsidP="00F12327">
      <w:pPr>
        <w:pStyle w:val="a5"/>
        <w:ind w:firstLine="0"/>
        <w:jc w:val="left"/>
      </w:pPr>
    </w:p>
    <w:p w14:paraId="2352DC0B" w14:textId="021C14BD" w:rsidR="006D521D" w:rsidRDefault="006D521D" w:rsidP="006D521D">
      <w:pPr>
        <w:spacing w:after="200" w:line="276" w:lineRule="auto"/>
      </w:pPr>
    </w:p>
    <w:p w14:paraId="0A544412" w14:textId="77777777" w:rsidR="002C2246" w:rsidRDefault="002C2246" w:rsidP="006D521D">
      <w:pPr>
        <w:spacing w:after="200" w:line="276" w:lineRule="auto"/>
      </w:pPr>
    </w:p>
    <w:p w14:paraId="04BC99D1" w14:textId="77777777" w:rsidR="00A11DBA" w:rsidRDefault="00A11DBA" w:rsidP="006D521D">
      <w:pPr>
        <w:spacing w:after="200" w:line="276" w:lineRule="auto"/>
      </w:pPr>
    </w:p>
    <w:p w14:paraId="3CD05C8D" w14:textId="77777777" w:rsidR="006D521D" w:rsidRDefault="006D521D" w:rsidP="006D521D">
      <w:pPr>
        <w:spacing w:after="200" w:line="276" w:lineRule="auto"/>
      </w:pPr>
    </w:p>
    <w:p w14:paraId="207B5CCC" w14:textId="4BB09E93" w:rsidR="006D521D" w:rsidRDefault="006D521D" w:rsidP="006D521D">
      <w:pPr>
        <w:spacing w:after="200" w:line="276" w:lineRule="auto"/>
      </w:pPr>
    </w:p>
    <w:p w14:paraId="51C04B23" w14:textId="590F6078" w:rsidR="00A11DBA" w:rsidRDefault="00A11DBA" w:rsidP="006D521D">
      <w:pPr>
        <w:spacing w:after="200" w:line="276" w:lineRule="auto"/>
      </w:pPr>
    </w:p>
    <w:p w14:paraId="3DF4C4DE" w14:textId="1F99089D" w:rsidR="00A11DBA" w:rsidRDefault="00A11DBA" w:rsidP="006D521D">
      <w:pPr>
        <w:spacing w:after="200" w:line="276" w:lineRule="auto"/>
      </w:pPr>
    </w:p>
    <w:p w14:paraId="4CEC4534" w14:textId="5EBE4E0A" w:rsidR="00A11DBA" w:rsidRDefault="00A11DBA" w:rsidP="006D521D">
      <w:pPr>
        <w:spacing w:after="200" w:line="276" w:lineRule="auto"/>
      </w:pPr>
    </w:p>
    <w:p w14:paraId="45C4B47E" w14:textId="05CF2E8D" w:rsidR="00A11DBA" w:rsidRDefault="00A11DBA" w:rsidP="006D521D">
      <w:pPr>
        <w:spacing w:after="200" w:line="276" w:lineRule="auto"/>
      </w:pPr>
    </w:p>
    <w:p w14:paraId="78399D47" w14:textId="0B253B21" w:rsidR="00A11DBA" w:rsidRDefault="00A11DBA" w:rsidP="006D521D">
      <w:pPr>
        <w:spacing w:after="200" w:line="276" w:lineRule="auto"/>
      </w:pPr>
    </w:p>
    <w:p w14:paraId="2E5A0721" w14:textId="44F1D5D5" w:rsidR="00A11DBA" w:rsidRDefault="00A11DBA" w:rsidP="006D521D">
      <w:pPr>
        <w:spacing w:after="200" w:line="276" w:lineRule="auto"/>
      </w:pPr>
    </w:p>
    <w:p w14:paraId="0CA5252C" w14:textId="0D3E57DC" w:rsidR="00A11DBA" w:rsidRDefault="00A11DBA" w:rsidP="006D521D">
      <w:pPr>
        <w:spacing w:after="200" w:line="276" w:lineRule="auto"/>
      </w:pPr>
    </w:p>
    <w:p w14:paraId="2BBD4341" w14:textId="77777777" w:rsidR="00A11DBA" w:rsidRPr="005D1593" w:rsidRDefault="00A11DBA" w:rsidP="006D521D">
      <w:pPr>
        <w:spacing w:after="200" w:line="276" w:lineRule="auto"/>
      </w:pPr>
    </w:p>
    <w:p w14:paraId="1EB98D08" w14:textId="7964A3F8" w:rsidR="00261849" w:rsidRDefault="00DB2817" w:rsidP="00261849">
      <w:pPr>
        <w:pStyle w:val="11"/>
        <w:rPr>
          <w:shd w:val="clear" w:color="auto" w:fill="FFFFFF"/>
        </w:rPr>
      </w:pPr>
      <w:bookmarkStart w:id="3" w:name="_Toc58184132"/>
      <w:r>
        <w:lastRenderedPageBreak/>
        <w:t xml:space="preserve">3. </w:t>
      </w:r>
      <w:r w:rsidR="007F542B">
        <w:t>Проектирование классов.</w:t>
      </w:r>
      <w:bookmarkEnd w:id="3"/>
    </w:p>
    <w:p w14:paraId="5B7855D5" w14:textId="28C182F0" w:rsidR="00261849" w:rsidRPr="0075200B" w:rsidRDefault="007F542B" w:rsidP="00261849">
      <w:pPr>
        <w:pStyle w:val="a5"/>
      </w:pPr>
      <w:r>
        <w:t>На рисунке 1 представлена UML диаграмма классов.</w:t>
      </w:r>
    </w:p>
    <w:p w14:paraId="0C789E09" w14:textId="77777777" w:rsidR="00496B57" w:rsidRPr="0075200B" w:rsidRDefault="00496B57" w:rsidP="00261849">
      <w:pPr>
        <w:pStyle w:val="a5"/>
      </w:pPr>
    </w:p>
    <w:p w14:paraId="0A537F1D" w14:textId="2E84D14A" w:rsidR="00496B57" w:rsidRPr="00496B57" w:rsidRDefault="00496B57" w:rsidP="00261849">
      <w:pPr>
        <w:pStyle w:val="a5"/>
      </w:pPr>
      <w:r>
        <w:t xml:space="preserve">Пакет </w:t>
      </w:r>
      <w:r>
        <w:rPr>
          <w:lang w:val="en-US"/>
        </w:rPr>
        <w:t>People</w:t>
      </w:r>
    </w:p>
    <w:p w14:paraId="699E6961" w14:textId="00243BDC" w:rsidR="00261849" w:rsidRDefault="006C5EEC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41824" behindDoc="0" locked="0" layoutInCell="1" allowOverlap="1" wp14:anchorId="012EA14A" wp14:editId="6A77485E">
                <wp:simplePos x="0" y="0"/>
                <wp:positionH relativeFrom="column">
                  <wp:posOffset>1948815</wp:posOffset>
                </wp:positionH>
                <wp:positionV relativeFrom="paragraph">
                  <wp:posOffset>115570</wp:posOffset>
                </wp:positionV>
                <wp:extent cx="2019300" cy="2600325"/>
                <wp:effectExtent l="0" t="0" r="19050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6003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63D3C" id="Прямоугольник 21" o:spid="_x0000_s1026" style="position:absolute;margin-left:153.45pt;margin-top:9.1pt;width:159pt;height:204.75pt;z-index:25134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" filled="f" strokecolor="black [3200]" strokeweight="1pt"/>
            </w:pict>
          </mc:Fallback>
        </mc:AlternateContent>
      </w:r>
      <w:r w:rsidR="007F542B">
        <w:rPr>
          <w:noProof/>
        </w:rPr>
        <mc:AlternateContent>
          <mc:Choice Requires="wps">
            <w:drawing>
              <wp:anchor distT="45720" distB="45720" distL="114300" distR="114300" simplePos="0" relativeHeight="251357184" behindDoc="0" locked="0" layoutInCell="1" allowOverlap="1" wp14:anchorId="290C826E" wp14:editId="1EE8C2C5">
                <wp:simplePos x="0" y="0"/>
                <wp:positionH relativeFrom="column">
                  <wp:posOffset>2710815</wp:posOffset>
                </wp:positionH>
                <wp:positionV relativeFrom="paragraph">
                  <wp:posOffset>115570</wp:posOffset>
                </wp:positionV>
                <wp:extent cx="504825" cy="2476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C8DC6" w14:textId="4E8D477C" w:rsidR="0075200B" w:rsidRPr="007F542B" w:rsidRDefault="007520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C826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13.45pt;margin-top:9.1pt;width:39.75pt;height:19.5pt;z-index:25135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" filled="f" stroked="f">
                <v:textbox>
                  <w:txbxContent>
                    <w:p w14:paraId="1ECC8DC6" w14:textId="4E8D477C" w:rsidR="0075200B" w:rsidRPr="007F542B" w:rsidRDefault="007520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D5F82B" w14:textId="12FAB305" w:rsidR="00261849" w:rsidRDefault="00241AD2">
      <w:pPr>
        <w:spacing w:after="200" w:line="276" w:lineRule="auto"/>
        <w:rPr>
          <w:color w:val="000000" w:themeColor="text1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31936" behindDoc="0" locked="0" layoutInCell="1" allowOverlap="1" wp14:anchorId="57463B70" wp14:editId="62747674">
                <wp:simplePos x="0" y="0"/>
                <wp:positionH relativeFrom="column">
                  <wp:posOffset>-718185</wp:posOffset>
                </wp:positionH>
                <wp:positionV relativeFrom="paragraph">
                  <wp:posOffset>387350</wp:posOffset>
                </wp:positionV>
                <wp:extent cx="2047875" cy="1800226"/>
                <wp:effectExtent l="0" t="0" r="28575" b="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1800226"/>
                          <a:chOff x="0" y="0"/>
                          <a:chExt cx="2047875" cy="1800226"/>
                        </a:xfrm>
                      </wpg:grpSpPr>
                      <wps:wsp>
                        <wps:cNvPr id="44" name="Прямоугольник 44"/>
                        <wps:cNvSpPr/>
                        <wps:spPr>
                          <a:xfrm>
                            <a:off x="28575" y="0"/>
                            <a:ext cx="2019300" cy="170497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>
                            <a:off x="19050" y="285750"/>
                            <a:ext cx="2028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825" y="0"/>
                            <a:ext cx="1114425" cy="291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E7EB84" w14:textId="6A09496F" w:rsidR="0075200B" w:rsidRPr="007F542B" w:rsidRDefault="0075200B" w:rsidP="006C5EEC">
                              <w:pPr>
                                <w:rPr>
                                  <w:lang w:val="en-US"/>
                                </w:rPr>
                              </w:pPr>
                              <w:r w:rsidRPr="007F0A15">
                                <w:rPr>
                                  <w:lang w:val="en-US"/>
                                </w:rPr>
                                <w:t>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125"/>
                            <a:ext cx="20097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301C2" w14:textId="2A4D41BD" w:rsidR="0075200B" w:rsidRDefault="0075200B" w:rsidP="006C5EEC">
                              <w:pPr>
                                <w:rPr>
                                  <w:lang w:val="en-US"/>
                                </w:rPr>
                              </w:pPr>
                              <w:r w:rsidRPr="007F0A15">
                                <w:rPr>
                                  <w:lang w:val="en-US"/>
                                </w:rPr>
                                <w:t xml:space="preserve">public static </w:t>
                              </w:r>
                              <w:proofErr w:type="spellStart"/>
                              <w:r w:rsidRPr="007F0A15">
                                <w:rPr>
                                  <w:lang w:val="en-US"/>
                                </w:rPr>
                                <w:t>ArrayList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7F0A15">
                                <w:rPr>
                                  <w:lang w:val="en-US"/>
                                </w:rPr>
                                <w:t>staff</w:t>
                              </w:r>
                              <w:r>
                                <w:rPr>
                                  <w:lang w:val="en-US"/>
                                </w:rPr>
                                <w:t>;</w:t>
                              </w:r>
                            </w:p>
                            <w:p w14:paraId="63EC6DDD" w14:textId="1DFF38A9" w:rsidR="0075200B" w:rsidRPr="00F95F42" w:rsidRDefault="0075200B" w:rsidP="00F95F4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95F4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public static </w:t>
                              </w:r>
                              <w:proofErr w:type="spellStart"/>
                              <w:r w:rsidRPr="00F95F4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ArrayList</w:t>
                              </w:r>
                              <w:proofErr w:type="spellEnd"/>
                              <w:r w:rsidRPr="00F95F4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95F4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staffSearch</w:t>
                              </w:r>
                              <w:proofErr w:type="spellEnd"/>
                              <w:r w:rsidRPr="00F95F4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;</w:t>
                              </w:r>
                            </w:p>
                            <w:p w14:paraId="51DC33F7" w14:textId="70DFC766" w:rsidR="0075200B" w:rsidRPr="007F542B" w:rsidRDefault="0075200B" w:rsidP="006C5EE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19050" y="704850"/>
                            <a:ext cx="2028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647700"/>
                            <a:ext cx="1971675" cy="11525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C278CE" w14:textId="6EDC6DA0" w:rsidR="0075200B" w:rsidRPr="002C2246" w:rsidRDefault="0075200B" w:rsidP="006C5EEC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2C2246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public static void </w:t>
                              </w:r>
                              <w:proofErr w:type="gramStart"/>
                              <w:r w:rsidRPr="002C2246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add</w:t>
                              </w:r>
                              <w:proofErr w:type="gramEnd"/>
                              <w:r w:rsidRPr="002C2246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;</w:t>
                              </w:r>
                            </w:p>
                            <w:p w14:paraId="4AA123CB" w14:textId="294D7CC2" w:rsidR="0075200B" w:rsidRPr="002C2246" w:rsidRDefault="0075200B" w:rsidP="006C5EEC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2C2246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public static void </w:t>
                              </w:r>
                              <w:proofErr w:type="gramStart"/>
                              <w:r w:rsidRPr="002C2246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delete</w:t>
                              </w:r>
                              <w:proofErr w:type="gramEnd"/>
                              <w:r w:rsidRPr="002C2246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;</w:t>
                              </w:r>
                            </w:p>
                            <w:p w14:paraId="22E6FBFD" w14:textId="0A3A24EB" w:rsidR="0075200B" w:rsidRPr="002C2246" w:rsidRDefault="0075200B" w:rsidP="006C5EEC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2C2246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public static </w:t>
                              </w:r>
                              <w:proofErr w:type="spellStart"/>
                              <w:r w:rsidRPr="002C2246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searchName</w:t>
                              </w:r>
                              <w:proofErr w:type="spellEnd"/>
                              <w:r w:rsidRPr="002C2246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;</w:t>
                              </w:r>
                            </w:p>
                            <w:p w14:paraId="6BBBCA7B" w14:textId="73A70B22" w:rsidR="0075200B" w:rsidRPr="002C2246" w:rsidRDefault="0075200B" w:rsidP="002C2246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2C2246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public static </w:t>
                              </w:r>
                              <w:proofErr w:type="spellStart"/>
                              <w:r w:rsidRPr="002C2246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searchProff</w:t>
                              </w:r>
                              <w:proofErr w:type="spellEnd"/>
                              <w:r w:rsidRPr="002C2246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;</w:t>
                              </w:r>
                            </w:p>
                            <w:p w14:paraId="35624D86" w14:textId="420D6DAD" w:rsidR="0075200B" w:rsidRPr="002C2246" w:rsidRDefault="0075200B" w:rsidP="006C5EEC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2C2246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public static void </w:t>
                              </w:r>
                              <w:proofErr w:type="spellStart"/>
                              <w:r w:rsidRPr="00F95F42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getSize</w:t>
                              </w:r>
                              <w:proofErr w:type="spellEnd"/>
                              <w:r w:rsidRPr="002C2246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;</w:t>
                              </w:r>
                            </w:p>
                            <w:p w14:paraId="2AE391A9" w14:textId="12E12420" w:rsidR="0075200B" w:rsidRPr="007F542B" w:rsidRDefault="0075200B" w:rsidP="006C5EEC">
                              <w:pPr>
                                <w:rPr>
                                  <w:lang w:val="en-US"/>
                                </w:rPr>
                              </w:pPr>
                              <w:r w:rsidRPr="002C2246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public static 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Staff </w:t>
                              </w:r>
                              <w:proofErr w:type="spellStart"/>
                              <w:r w:rsidRPr="00F95F42">
                                <w:rPr>
                                  <w:lang w:val="en-US"/>
                                </w:rPr>
                                <w:t>getStaff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463B70" id="Группа 6" o:spid="_x0000_s1027" style="position:absolute;margin-left:-56.55pt;margin-top:30.5pt;width:161.25pt;height:141.75pt;z-index:251431936;mso-height-relative:margin" coordsize="20478,18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">
                <v:rect id="Прямоугольник 44" o:spid="_x0000_s1028" style="position:absolute;left:285;width:20193;height:1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" filled="f" strokecolor="black [3200]" strokeweight="1pt"/>
                <v:line id="Прямая соединительная линия 47" o:spid="_x0000_s1029" style="position:absolute;visibility:visible;mso-wrap-style:square" from="190,2857" to="20478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" strokecolor="black [3040]"/>
                <v:shape id="_x0000_s1030" type="#_x0000_t202" style="position:absolute;left:5048;width:11144;height:2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48E7EB84" w14:textId="6A09496F" w:rsidR="0075200B" w:rsidRPr="007F542B" w:rsidRDefault="0075200B" w:rsidP="006C5EEC">
                        <w:pPr>
                          <w:rPr>
                            <w:lang w:val="en-US"/>
                          </w:rPr>
                        </w:pPr>
                        <w:r w:rsidRPr="007F0A15">
                          <w:rPr>
                            <w:lang w:val="en-US"/>
                          </w:rPr>
                          <w:t>Group</w:t>
                        </w:r>
                      </w:p>
                    </w:txbxContent>
                  </v:textbox>
                </v:shape>
                <v:shape id="_x0000_s1031" type="#_x0000_t202" style="position:absolute;top:2381;width:20097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3E3301C2" w14:textId="2A4D41BD" w:rsidR="0075200B" w:rsidRDefault="0075200B" w:rsidP="006C5EEC">
                        <w:pPr>
                          <w:rPr>
                            <w:lang w:val="en-US"/>
                          </w:rPr>
                        </w:pPr>
                        <w:r w:rsidRPr="007F0A15">
                          <w:rPr>
                            <w:lang w:val="en-US"/>
                          </w:rPr>
                          <w:t xml:space="preserve">public static </w:t>
                        </w:r>
                        <w:proofErr w:type="spellStart"/>
                        <w:r w:rsidRPr="007F0A15">
                          <w:rPr>
                            <w:lang w:val="en-US"/>
                          </w:rPr>
                          <w:t>ArrayList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7F0A15">
                          <w:rPr>
                            <w:lang w:val="en-US"/>
                          </w:rPr>
                          <w:t>staff</w:t>
                        </w:r>
                        <w:r>
                          <w:rPr>
                            <w:lang w:val="en-US"/>
                          </w:rPr>
                          <w:t>;</w:t>
                        </w:r>
                      </w:p>
                      <w:p w14:paraId="63EC6DDD" w14:textId="1DFF38A9" w:rsidR="0075200B" w:rsidRPr="00F95F42" w:rsidRDefault="0075200B" w:rsidP="00F95F42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F95F42">
                          <w:rPr>
                            <w:sz w:val="20"/>
                            <w:szCs w:val="20"/>
                            <w:lang w:val="en-US"/>
                          </w:rPr>
                          <w:t xml:space="preserve">public static </w:t>
                        </w:r>
                        <w:proofErr w:type="spellStart"/>
                        <w:r w:rsidRPr="00F95F42">
                          <w:rPr>
                            <w:sz w:val="20"/>
                            <w:szCs w:val="20"/>
                            <w:lang w:val="en-US"/>
                          </w:rPr>
                          <w:t>ArrayList</w:t>
                        </w:r>
                        <w:proofErr w:type="spellEnd"/>
                        <w:r w:rsidRPr="00F95F42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95F42">
                          <w:rPr>
                            <w:sz w:val="20"/>
                            <w:szCs w:val="20"/>
                            <w:lang w:val="en-US"/>
                          </w:rPr>
                          <w:t>staffSearch</w:t>
                        </w:r>
                        <w:proofErr w:type="spellEnd"/>
                        <w:r w:rsidRPr="00F95F42">
                          <w:rPr>
                            <w:sz w:val="20"/>
                            <w:szCs w:val="20"/>
                            <w:lang w:val="en-US"/>
                          </w:rPr>
                          <w:t>;</w:t>
                        </w:r>
                      </w:p>
                      <w:p w14:paraId="51DC33F7" w14:textId="70DFC766" w:rsidR="0075200B" w:rsidRPr="007F542B" w:rsidRDefault="0075200B" w:rsidP="006C5EE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ямая соединительная линия 49" o:spid="_x0000_s1032" style="position:absolute;visibility:visible;mso-wrap-style:square" from="190,7048" to="20478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" strokecolor="black [3040]"/>
                <v:shape id="_x0000_s1033" type="#_x0000_t202" style="position:absolute;left:190;top:6477;width:19717;height:1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07C278CE" w14:textId="6EDC6DA0" w:rsidR="0075200B" w:rsidRPr="002C2246" w:rsidRDefault="0075200B" w:rsidP="006C5EEC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2C2246">
                          <w:rPr>
                            <w:sz w:val="22"/>
                            <w:szCs w:val="22"/>
                            <w:lang w:val="en-US"/>
                          </w:rPr>
                          <w:t xml:space="preserve">public static void </w:t>
                        </w:r>
                        <w:proofErr w:type="gramStart"/>
                        <w:r w:rsidRPr="002C2246">
                          <w:rPr>
                            <w:sz w:val="22"/>
                            <w:szCs w:val="22"/>
                            <w:lang w:val="en-US"/>
                          </w:rPr>
                          <w:t>add</w:t>
                        </w:r>
                        <w:proofErr w:type="gramEnd"/>
                        <w:r w:rsidRPr="002C2246">
                          <w:rPr>
                            <w:sz w:val="22"/>
                            <w:szCs w:val="22"/>
                            <w:lang w:val="en-US"/>
                          </w:rPr>
                          <w:t>;</w:t>
                        </w:r>
                      </w:p>
                      <w:p w14:paraId="4AA123CB" w14:textId="294D7CC2" w:rsidR="0075200B" w:rsidRPr="002C2246" w:rsidRDefault="0075200B" w:rsidP="006C5EEC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2C2246">
                          <w:rPr>
                            <w:sz w:val="22"/>
                            <w:szCs w:val="22"/>
                            <w:lang w:val="en-US"/>
                          </w:rPr>
                          <w:t xml:space="preserve">public static void </w:t>
                        </w:r>
                        <w:proofErr w:type="gramStart"/>
                        <w:r w:rsidRPr="002C2246">
                          <w:rPr>
                            <w:sz w:val="22"/>
                            <w:szCs w:val="22"/>
                            <w:lang w:val="en-US"/>
                          </w:rPr>
                          <w:t>delete</w:t>
                        </w:r>
                        <w:proofErr w:type="gramEnd"/>
                        <w:r w:rsidRPr="002C2246">
                          <w:rPr>
                            <w:sz w:val="22"/>
                            <w:szCs w:val="22"/>
                            <w:lang w:val="en-US"/>
                          </w:rPr>
                          <w:t>;</w:t>
                        </w:r>
                      </w:p>
                      <w:p w14:paraId="22E6FBFD" w14:textId="0A3A24EB" w:rsidR="0075200B" w:rsidRPr="002C2246" w:rsidRDefault="0075200B" w:rsidP="006C5EEC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2C2246">
                          <w:rPr>
                            <w:sz w:val="22"/>
                            <w:szCs w:val="22"/>
                            <w:lang w:val="en-US"/>
                          </w:rPr>
                          <w:t xml:space="preserve">public static </w:t>
                        </w:r>
                        <w:proofErr w:type="spellStart"/>
                        <w:r w:rsidRPr="002C2246">
                          <w:rPr>
                            <w:sz w:val="22"/>
                            <w:szCs w:val="22"/>
                            <w:lang w:val="en-US"/>
                          </w:rPr>
                          <w:t>searchName</w:t>
                        </w:r>
                        <w:proofErr w:type="spellEnd"/>
                        <w:r w:rsidRPr="002C2246">
                          <w:rPr>
                            <w:sz w:val="22"/>
                            <w:szCs w:val="22"/>
                            <w:lang w:val="en-US"/>
                          </w:rPr>
                          <w:t>;</w:t>
                        </w:r>
                      </w:p>
                      <w:p w14:paraId="6BBBCA7B" w14:textId="73A70B22" w:rsidR="0075200B" w:rsidRPr="002C2246" w:rsidRDefault="0075200B" w:rsidP="002C2246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2C2246">
                          <w:rPr>
                            <w:sz w:val="22"/>
                            <w:szCs w:val="22"/>
                            <w:lang w:val="en-US"/>
                          </w:rPr>
                          <w:t xml:space="preserve">public static </w:t>
                        </w:r>
                        <w:proofErr w:type="spellStart"/>
                        <w:r w:rsidRPr="002C2246">
                          <w:rPr>
                            <w:sz w:val="22"/>
                            <w:szCs w:val="22"/>
                            <w:lang w:val="en-US"/>
                          </w:rPr>
                          <w:t>searchProff</w:t>
                        </w:r>
                        <w:proofErr w:type="spellEnd"/>
                        <w:r w:rsidRPr="002C2246">
                          <w:rPr>
                            <w:sz w:val="22"/>
                            <w:szCs w:val="22"/>
                            <w:lang w:val="en-US"/>
                          </w:rPr>
                          <w:t>;</w:t>
                        </w:r>
                      </w:p>
                      <w:p w14:paraId="35624D86" w14:textId="420D6DAD" w:rsidR="0075200B" w:rsidRPr="002C2246" w:rsidRDefault="0075200B" w:rsidP="006C5EEC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2C2246">
                          <w:rPr>
                            <w:sz w:val="22"/>
                            <w:szCs w:val="22"/>
                            <w:lang w:val="en-US"/>
                          </w:rPr>
                          <w:t xml:space="preserve">public static void </w:t>
                        </w:r>
                        <w:proofErr w:type="spellStart"/>
                        <w:r w:rsidRPr="00F95F42">
                          <w:rPr>
                            <w:sz w:val="22"/>
                            <w:szCs w:val="22"/>
                            <w:lang w:val="en-US"/>
                          </w:rPr>
                          <w:t>getSize</w:t>
                        </w:r>
                        <w:proofErr w:type="spellEnd"/>
                        <w:r w:rsidRPr="002C2246">
                          <w:rPr>
                            <w:sz w:val="22"/>
                            <w:szCs w:val="22"/>
                            <w:lang w:val="en-US"/>
                          </w:rPr>
                          <w:t>;</w:t>
                        </w:r>
                      </w:p>
                      <w:p w14:paraId="2AE391A9" w14:textId="12E12420" w:rsidR="0075200B" w:rsidRPr="007F542B" w:rsidRDefault="0075200B" w:rsidP="006C5EEC">
                        <w:pPr>
                          <w:rPr>
                            <w:lang w:val="en-US"/>
                          </w:rPr>
                        </w:pPr>
                        <w:r w:rsidRPr="002C2246">
                          <w:rPr>
                            <w:sz w:val="22"/>
                            <w:szCs w:val="22"/>
                            <w:lang w:val="en-US"/>
                          </w:rPr>
                          <w:t xml:space="preserve">public static </w:t>
                        </w: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Staff </w:t>
                        </w:r>
                        <w:proofErr w:type="spellStart"/>
                        <w:r w:rsidRPr="00F95F42">
                          <w:rPr>
                            <w:lang w:val="en-US"/>
                          </w:rPr>
                          <w:t>getStaff</w:t>
                        </w:r>
                        <w:proofErr w:type="spellEnd"/>
                        <w:r>
                          <w:rPr>
                            <w:lang w:val="en-US"/>
                          </w:rPr>
                          <w:t>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542B">
        <w:rPr>
          <w:noProof/>
        </w:rPr>
        <mc:AlternateContent>
          <mc:Choice Requires="wps">
            <w:drawing>
              <wp:anchor distT="45720" distB="45720" distL="114300" distR="114300" simplePos="0" relativeHeight="251365376" behindDoc="0" locked="0" layoutInCell="1" allowOverlap="1" wp14:anchorId="385B2112" wp14:editId="6284B331">
                <wp:simplePos x="0" y="0"/>
                <wp:positionH relativeFrom="column">
                  <wp:posOffset>1920240</wp:posOffset>
                </wp:positionH>
                <wp:positionV relativeFrom="paragraph">
                  <wp:posOffset>82550</wp:posOffset>
                </wp:positionV>
                <wp:extent cx="2009775" cy="704850"/>
                <wp:effectExtent l="0" t="0" r="0" b="0"/>
                <wp:wrapSquare wrapText="bothSides"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63685" w14:textId="77777777" w:rsidR="0075200B" w:rsidRPr="00717FB3" w:rsidRDefault="0075200B" w:rsidP="00717FB3">
                            <w:pPr>
                              <w:rPr>
                                <w:lang w:val="en-US"/>
                              </w:rPr>
                            </w:pPr>
                            <w:r w:rsidRPr="00717FB3">
                              <w:rPr>
                                <w:lang w:val="en-US"/>
                              </w:rPr>
                              <w:t>private String name;</w:t>
                            </w:r>
                          </w:p>
                          <w:p w14:paraId="76667750" w14:textId="0A7B0352" w:rsidR="0075200B" w:rsidRPr="00717FB3" w:rsidRDefault="0075200B" w:rsidP="00717FB3">
                            <w:pPr>
                              <w:rPr>
                                <w:lang w:val="en-US"/>
                              </w:rPr>
                            </w:pPr>
                            <w:r w:rsidRPr="00717FB3">
                              <w:rPr>
                                <w:lang w:val="en-US"/>
                              </w:rPr>
                              <w:t>private int age;</w:t>
                            </w:r>
                          </w:p>
                          <w:p w14:paraId="586E1905" w14:textId="5711AF67" w:rsidR="0075200B" w:rsidRPr="007F542B" w:rsidRDefault="0075200B" w:rsidP="00717FB3">
                            <w:pPr>
                              <w:rPr>
                                <w:lang w:val="en-US"/>
                              </w:rPr>
                            </w:pPr>
                            <w:r w:rsidRPr="00717FB3">
                              <w:rPr>
                                <w:lang w:val="en-US"/>
                              </w:rPr>
                              <w:t>private String profession;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B2112" id="_x0000_s1034" type="#_x0000_t202" style="position:absolute;margin-left:151.2pt;margin-top:6.5pt;width:158.25pt;height:55.5pt;z-index:25136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" filled="f" stroked="f">
                <v:textbox>
                  <w:txbxContent>
                    <w:p w14:paraId="51063685" w14:textId="77777777" w:rsidR="0075200B" w:rsidRPr="00717FB3" w:rsidRDefault="0075200B" w:rsidP="00717FB3">
                      <w:pPr>
                        <w:rPr>
                          <w:lang w:val="en-US"/>
                        </w:rPr>
                      </w:pPr>
                      <w:r w:rsidRPr="00717FB3">
                        <w:rPr>
                          <w:lang w:val="en-US"/>
                        </w:rPr>
                        <w:t>private String name;</w:t>
                      </w:r>
                    </w:p>
                    <w:p w14:paraId="76667750" w14:textId="0A7B0352" w:rsidR="0075200B" w:rsidRPr="00717FB3" w:rsidRDefault="0075200B" w:rsidP="00717FB3">
                      <w:pPr>
                        <w:rPr>
                          <w:lang w:val="en-US"/>
                        </w:rPr>
                      </w:pPr>
                      <w:r w:rsidRPr="00717FB3">
                        <w:rPr>
                          <w:lang w:val="en-US"/>
                        </w:rPr>
                        <w:t>private int age;</w:t>
                      </w:r>
                    </w:p>
                    <w:p w14:paraId="586E1905" w14:textId="5711AF67" w:rsidR="0075200B" w:rsidRPr="007F542B" w:rsidRDefault="0075200B" w:rsidP="00717FB3">
                      <w:pPr>
                        <w:rPr>
                          <w:lang w:val="en-US"/>
                        </w:rPr>
                      </w:pPr>
                      <w:r w:rsidRPr="00717FB3">
                        <w:rPr>
                          <w:lang w:val="en-US"/>
                        </w:rPr>
                        <w:t>private String profession;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542B"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347968" behindDoc="0" locked="0" layoutInCell="1" allowOverlap="1" wp14:anchorId="0D71FFF1" wp14:editId="17DB3E69">
                <wp:simplePos x="0" y="0"/>
                <wp:positionH relativeFrom="column">
                  <wp:posOffset>1938655</wp:posOffset>
                </wp:positionH>
                <wp:positionV relativeFrom="paragraph">
                  <wp:posOffset>73025</wp:posOffset>
                </wp:positionV>
                <wp:extent cx="2028825" cy="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8713E" id="Прямая соединительная линия 28" o:spid="_x0000_s1026" style="position:absolute;z-index:25134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65pt,5.75pt" to="312.4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" strokecolor="black [3040]"/>
            </w:pict>
          </mc:Fallback>
        </mc:AlternateContent>
      </w:r>
    </w:p>
    <w:p w14:paraId="28900CC7" w14:textId="699EFA71" w:rsidR="00261849" w:rsidRDefault="006C5EEC">
      <w:pPr>
        <w:spacing w:after="200" w:line="276" w:lineRule="auto"/>
        <w:rPr>
          <w:color w:val="000000" w:themeColor="text1"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380736" behindDoc="0" locked="0" layoutInCell="1" allowOverlap="1" wp14:anchorId="5205EA3E" wp14:editId="50F6134B">
                <wp:simplePos x="0" y="0"/>
                <wp:positionH relativeFrom="column">
                  <wp:posOffset>1958340</wp:posOffset>
                </wp:positionH>
                <wp:positionV relativeFrom="paragraph">
                  <wp:posOffset>267970</wp:posOffset>
                </wp:positionV>
                <wp:extent cx="2009775" cy="1685925"/>
                <wp:effectExtent l="0" t="0" r="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68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7546D" w14:textId="769C8B25" w:rsidR="0075200B" w:rsidRPr="00717FB3" w:rsidRDefault="0075200B" w:rsidP="006C5EEC">
                            <w:pPr>
                              <w:rPr>
                                <w:lang w:val="en-US"/>
                              </w:rPr>
                            </w:pPr>
                            <w:r w:rsidRPr="006C5EEC">
                              <w:rPr>
                                <w:lang w:val="en-US"/>
                              </w:rPr>
                              <w:t>public Staff</w:t>
                            </w:r>
                            <w:r w:rsidRPr="00717FB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C7ED00E" w14:textId="6BB9F1CF" w:rsidR="0075200B" w:rsidRPr="00717FB3" w:rsidRDefault="0075200B" w:rsidP="006C5EEC">
                            <w:pPr>
                              <w:rPr>
                                <w:lang w:val="en-US"/>
                              </w:rPr>
                            </w:pPr>
                            <w:r w:rsidRPr="006C5EEC">
                              <w:rPr>
                                <w:lang w:val="en-US"/>
                              </w:rPr>
                              <w:t>public abstract void work</w:t>
                            </w:r>
                            <w:r w:rsidRPr="00717FB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800AFF5" w14:textId="561B5ED0" w:rsidR="0075200B" w:rsidRDefault="0075200B" w:rsidP="006C5EEC">
                            <w:pPr>
                              <w:rPr>
                                <w:lang w:val="en-US"/>
                              </w:rPr>
                            </w:pPr>
                            <w:r w:rsidRPr="006C5EEC">
                              <w:rPr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r w:rsidRPr="006C5EEC">
                              <w:rPr>
                                <w:lang w:val="en-US"/>
                              </w:rPr>
                              <w:t>getInfo</w:t>
                            </w:r>
                            <w:proofErr w:type="spellEnd"/>
                            <w:r w:rsidRPr="00717FB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31140AE" w14:textId="7EFCCD5C" w:rsidR="0075200B" w:rsidRDefault="0075200B" w:rsidP="006C5EEC">
                            <w:pPr>
                              <w:rPr>
                                <w:lang w:val="en-US"/>
                              </w:rPr>
                            </w:pPr>
                            <w:r w:rsidRPr="006C5EEC">
                              <w:rPr>
                                <w:lang w:val="en-US"/>
                              </w:rPr>
                              <w:t xml:space="preserve">public String </w:t>
                            </w:r>
                            <w:proofErr w:type="spellStart"/>
                            <w:r w:rsidRPr="006C5EEC">
                              <w:rPr>
                                <w:lang w:val="en-US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00871A7" w14:textId="4B3141AA" w:rsidR="0075200B" w:rsidRDefault="0075200B" w:rsidP="006C5EEC">
                            <w:pPr>
                              <w:rPr>
                                <w:lang w:val="en-US"/>
                              </w:rPr>
                            </w:pPr>
                            <w:r w:rsidRPr="006C5EEC">
                              <w:rPr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r w:rsidRPr="006C5EEC">
                              <w:rPr>
                                <w:lang w:val="en-US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BB0FCE3" w14:textId="7A3D5EE1" w:rsidR="0075200B" w:rsidRDefault="0075200B" w:rsidP="006C5EEC">
                            <w:pPr>
                              <w:rPr>
                                <w:lang w:val="en-US"/>
                              </w:rPr>
                            </w:pPr>
                            <w:r w:rsidRPr="006C5EEC">
                              <w:rPr>
                                <w:lang w:val="en-US"/>
                              </w:rPr>
                              <w:t xml:space="preserve">public int </w:t>
                            </w:r>
                            <w:proofErr w:type="spellStart"/>
                            <w:r w:rsidRPr="006C5EEC">
                              <w:rPr>
                                <w:lang w:val="en-US"/>
                              </w:rPr>
                              <w:t>getAge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F6DC84A" w14:textId="30618550" w:rsidR="0075200B" w:rsidRDefault="0075200B" w:rsidP="006C5EEC">
                            <w:pPr>
                              <w:rPr>
                                <w:lang w:val="en-US"/>
                              </w:rPr>
                            </w:pPr>
                            <w:r w:rsidRPr="006C5EEC">
                              <w:rPr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r w:rsidRPr="006C5EEC">
                              <w:rPr>
                                <w:lang w:val="en-US"/>
                              </w:rPr>
                              <w:t>setAge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CCD707F" w14:textId="700CDA98" w:rsidR="0075200B" w:rsidRDefault="0075200B" w:rsidP="006C5EEC">
                            <w:pPr>
                              <w:rPr>
                                <w:lang w:val="en-US"/>
                              </w:rPr>
                            </w:pPr>
                            <w:r w:rsidRPr="006C5EEC">
                              <w:rPr>
                                <w:lang w:val="en-US"/>
                              </w:rPr>
                              <w:t xml:space="preserve">public String </w:t>
                            </w:r>
                            <w:proofErr w:type="spellStart"/>
                            <w:r w:rsidRPr="006C5EEC">
                              <w:rPr>
                                <w:lang w:val="en-US"/>
                              </w:rPr>
                              <w:t>getProfession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C85AB51" w14:textId="1E269083" w:rsidR="0075200B" w:rsidRPr="007F542B" w:rsidRDefault="0075200B" w:rsidP="006C5EEC">
                            <w:pPr>
                              <w:rPr>
                                <w:lang w:val="en-US"/>
                              </w:rPr>
                            </w:pPr>
                            <w:r w:rsidRPr="006C5EEC">
                              <w:rPr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r w:rsidRPr="006C5EEC">
                              <w:rPr>
                                <w:lang w:val="en-US"/>
                              </w:rPr>
                              <w:t>setProfession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5EA3E" id="_x0000_s1035" type="#_x0000_t202" style="position:absolute;margin-left:154.2pt;margin-top:21.1pt;width:158.25pt;height:132.75pt;z-index:25138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" filled="f" stroked="f">
                <v:textbox>
                  <w:txbxContent>
                    <w:p w14:paraId="6547546D" w14:textId="769C8B25" w:rsidR="0075200B" w:rsidRPr="00717FB3" w:rsidRDefault="0075200B" w:rsidP="006C5EEC">
                      <w:pPr>
                        <w:rPr>
                          <w:lang w:val="en-US"/>
                        </w:rPr>
                      </w:pPr>
                      <w:r w:rsidRPr="006C5EEC">
                        <w:rPr>
                          <w:lang w:val="en-US"/>
                        </w:rPr>
                        <w:t>public Staff</w:t>
                      </w:r>
                      <w:r w:rsidRPr="00717FB3">
                        <w:rPr>
                          <w:lang w:val="en-US"/>
                        </w:rPr>
                        <w:t>;</w:t>
                      </w:r>
                    </w:p>
                    <w:p w14:paraId="7C7ED00E" w14:textId="6BB9F1CF" w:rsidR="0075200B" w:rsidRPr="00717FB3" w:rsidRDefault="0075200B" w:rsidP="006C5EEC">
                      <w:pPr>
                        <w:rPr>
                          <w:lang w:val="en-US"/>
                        </w:rPr>
                      </w:pPr>
                      <w:r w:rsidRPr="006C5EEC">
                        <w:rPr>
                          <w:lang w:val="en-US"/>
                        </w:rPr>
                        <w:t>public abstract void work</w:t>
                      </w:r>
                      <w:r w:rsidRPr="00717FB3">
                        <w:rPr>
                          <w:lang w:val="en-US"/>
                        </w:rPr>
                        <w:t>;</w:t>
                      </w:r>
                    </w:p>
                    <w:p w14:paraId="2800AFF5" w14:textId="561B5ED0" w:rsidR="0075200B" w:rsidRDefault="0075200B" w:rsidP="006C5EEC">
                      <w:pPr>
                        <w:rPr>
                          <w:lang w:val="en-US"/>
                        </w:rPr>
                      </w:pPr>
                      <w:r w:rsidRPr="006C5EEC">
                        <w:rPr>
                          <w:lang w:val="en-US"/>
                        </w:rPr>
                        <w:t xml:space="preserve">public void </w:t>
                      </w:r>
                      <w:proofErr w:type="spellStart"/>
                      <w:r w:rsidRPr="006C5EEC">
                        <w:rPr>
                          <w:lang w:val="en-US"/>
                        </w:rPr>
                        <w:t>getInfo</w:t>
                      </w:r>
                      <w:proofErr w:type="spellEnd"/>
                      <w:r w:rsidRPr="00717FB3">
                        <w:rPr>
                          <w:lang w:val="en-US"/>
                        </w:rPr>
                        <w:t>;</w:t>
                      </w:r>
                    </w:p>
                    <w:p w14:paraId="731140AE" w14:textId="7EFCCD5C" w:rsidR="0075200B" w:rsidRDefault="0075200B" w:rsidP="006C5EEC">
                      <w:pPr>
                        <w:rPr>
                          <w:lang w:val="en-US"/>
                        </w:rPr>
                      </w:pPr>
                      <w:r w:rsidRPr="006C5EEC">
                        <w:rPr>
                          <w:lang w:val="en-US"/>
                        </w:rPr>
                        <w:t xml:space="preserve">public String </w:t>
                      </w:r>
                      <w:proofErr w:type="spellStart"/>
                      <w:r w:rsidRPr="006C5EEC">
                        <w:rPr>
                          <w:lang w:val="en-US"/>
                        </w:rPr>
                        <w:t>getName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14:paraId="200871A7" w14:textId="4B3141AA" w:rsidR="0075200B" w:rsidRDefault="0075200B" w:rsidP="006C5EEC">
                      <w:pPr>
                        <w:rPr>
                          <w:lang w:val="en-US"/>
                        </w:rPr>
                      </w:pPr>
                      <w:r w:rsidRPr="006C5EEC">
                        <w:rPr>
                          <w:lang w:val="en-US"/>
                        </w:rPr>
                        <w:t xml:space="preserve">public void </w:t>
                      </w:r>
                      <w:proofErr w:type="spellStart"/>
                      <w:r w:rsidRPr="006C5EEC">
                        <w:rPr>
                          <w:lang w:val="en-US"/>
                        </w:rPr>
                        <w:t>setName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14:paraId="3BB0FCE3" w14:textId="7A3D5EE1" w:rsidR="0075200B" w:rsidRDefault="0075200B" w:rsidP="006C5EEC">
                      <w:pPr>
                        <w:rPr>
                          <w:lang w:val="en-US"/>
                        </w:rPr>
                      </w:pPr>
                      <w:r w:rsidRPr="006C5EEC">
                        <w:rPr>
                          <w:lang w:val="en-US"/>
                        </w:rPr>
                        <w:t xml:space="preserve">public int </w:t>
                      </w:r>
                      <w:proofErr w:type="spellStart"/>
                      <w:r w:rsidRPr="006C5EEC">
                        <w:rPr>
                          <w:lang w:val="en-US"/>
                        </w:rPr>
                        <w:t>getAge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14:paraId="1F6DC84A" w14:textId="30618550" w:rsidR="0075200B" w:rsidRDefault="0075200B" w:rsidP="006C5EEC">
                      <w:pPr>
                        <w:rPr>
                          <w:lang w:val="en-US"/>
                        </w:rPr>
                      </w:pPr>
                      <w:r w:rsidRPr="006C5EEC">
                        <w:rPr>
                          <w:lang w:val="en-US"/>
                        </w:rPr>
                        <w:t xml:space="preserve">public void </w:t>
                      </w:r>
                      <w:proofErr w:type="spellStart"/>
                      <w:r w:rsidRPr="006C5EEC">
                        <w:rPr>
                          <w:lang w:val="en-US"/>
                        </w:rPr>
                        <w:t>setAge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14:paraId="3CCD707F" w14:textId="700CDA98" w:rsidR="0075200B" w:rsidRDefault="0075200B" w:rsidP="006C5EEC">
                      <w:pPr>
                        <w:rPr>
                          <w:lang w:val="en-US"/>
                        </w:rPr>
                      </w:pPr>
                      <w:r w:rsidRPr="006C5EEC">
                        <w:rPr>
                          <w:lang w:val="en-US"/>
                        </w:rPr>
                        <w:t xml:space="preserve">public String </w:t>
                      </w:r>
                      <w:proofErr w:type="spellStart"/>
                      <w:r w:rsidRPr="006C5EEC">
                        <w:rPr>
                          <w:lang w:val="en-US"/>
                        </w:rPr>
                        <w:t>getProfession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14:paraId="3C85AB51" w14:textId="1E269083" w:rsidR="0075200B" w:rsidRPr="007F542B" w:rsidRDefault="0075200B" w:rsidP="006C5EEC">
                      <w:pPr>
                        <w:rPr>
                          <w:lang w:val="en-US"/>
                        </w:rPr>
                      </w:pPr>
                      <w:r w:rsidRPr="006C5EEC">
                        <w:rPr>
                          <w:lang w:val="en-US"/>
                        </w:rPr>
                        <w:t xml:space="preserve">public void </w:t>
                      </w:r>
                      <w:proofErr w:type="spellStart"/>
                      <w:r w:rsidRPr="006C5EEC">
                        <w:rPr>
                          <w:lang w:val="en-US"/>
                        </w:rPr>
                        <w:t>setProfession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375616" behindDoc="0" locked="0" layoutInCell="1" allowOverlap="1" wp14:anchorId="701DCEC8" wp14:editId="0B4EF339">
                <wp:simplePos x="0" y="0"/>
                <wp:positionH relativeFrom="column">
                  <wp:posOffset>1933575</wp:posOffset>
                </wp:positionH>
                <wp:positionV relativeFrom="paragraph">
                  <wp:posOffset>257175</wp:posOffset>
                </wp:positionV>
                <wp:extent cx="2028825" cy="0"/>
                <wp:effectExtent l="0" t="0" r="28575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CC0CE" id="Прямая соединительная линия 35" o:spid="_x0000_s1026" style="position:absolute;z-index:25137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20.25pt" to="312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" strokecolor="black [3040]"/>
            </w:pict>
          </mc:Fallback>
        </mc:AlternateContent>
      </w:r>
    </w:p>
    <w:p w14:paraId="71D3F744" w14:textId="720B0A91" w:rsidR="00261849" w:rsidRDefault="00261849">
      <w:pPr>
        <w:spacing w:after="200" w:line="276" w:lineRule="auto"/>
        <w:rPr>
          <w:color w:val="000000" w:themeColor="text1"/>
          <w:sz w:val="28"/>
        </w:rPr>
      </w:pPr>
    </w:p>
    <w:p w14:paraId="47E83621" w14:textId="6A643F0F" w:rsidR="00261849" w:rsidRDefault="00B12F1F">
      <w:pPr>
        <w:spacing w:after="200" w:line="276" w:lineRule="auto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2D420A1" wp14:editId="558B9BA2">
                <wp:simplePos x="0" y="0"/>
                <wp:positionH relativeFrom="column">
                  <wp:posOffset>1320165</wp:posOffset>
                </wp:positionH>
                <wp:positionV relativeFrom="paragraph">
                  <wp:posOffset>267970</wp:posOffset>
                </wp:positionV>
                <wp:extent cx="285750" cy="95250"/>
                <wp:effectExtent l="0" t="0" r="19050" b="19050"/>
                <wp:wrapNone/>
                <wp:docPr id="16" name="Блок-схема: реш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5250"/>
                        </a:xfrm>
                        <a:prstGeom prst="flowChartDecisi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3E7E0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6" o:spid="_x0000_s1026" type="#_x0000_t110" style="position:absolute;margin-left:103.95pt;margin-top:21.1pt;width:22.5pt;height:7.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" fillcolor="black [3213]" strokecolor="black [3213]" strokeweight="2pt"/>
            </w:pict>
          </mc:Fallback>
        </mc:AlternateContent>
      </w: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4B7C6A9" wp14:editId="002C1B22">
                <wp:simplePos x="0" y="0"/>
                <wp:positionH relativeFrom="column">
                  <wp:posOffset>1329690</wp:posOffset>
                </wp:positionH>
                <wp:positionV relativeFrom="paragraph">
                  <wp:posOffset>315595</wp:posOffset>
                </wp:positionV>
                <wp:extent cx="61912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7C98E" id="Прямая соединительная линия 15" o:spid="_x0000_s1026" style="position:absolute;flip:x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pt,24.85pt" to="153.4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" strokecolor="black [3040]"/>
            </w:pict>
          </mc:Fallback>
        </mc:AlternateContent>
      </w:r>
    </w:p>
    <w:p w14:paraId="3946F28E" w14:textId="758D3399" w:rsidR="00261849" w:rsidRDefault="00261849">
      <w:pPr>
        <w:spacing w:after="200" w:line="276" w:lineRule="auto"/>
        <w:rPr>
          <w:color w:val="000000" w:themeColor="text1"/>
          <w:sz w:val="28"/>
        </w:rPr>
      </w:pPr>
    </w:p>
    <w:p w14:paraId="0B000F58" w14:textId="472B40C4" w:rsidR="006C5EEC" w:rsidRDefault="006C5EEC">
      <w:pPr>
        <w:spacing w:after="200" w:line="276" w:lineRule="auto"/>
        <w:rPr>
          <w:color w:val="000000" w:themeColor="text1"/>
          <w:sz w:val="28"/>
        </w:rPr>
      </w:pPr>
    </w:p>
    <w:p w14:paraId="7757C853" w14:textId="266E61AA" w:rsidR="006C5EEC" w:rsidRPr="00261849" w:rsidRDefault="00B12F1F" w:rsidP="006C5EEC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8711F" wp14:editId="304D3EE7">
                <wp:simplePos x="0" y="0"/>
                <wp:positionH relativeFrom="column">
                  <wp:posOffset>2882265</wp:posOffset>
                </wp:positionH>
                <wp:positionV relativeFrom="paragraph">
                  <wp:posOffset>133985</wp:posOffset>
                </wp:positionV>
                <wp:extent cx="0" cy="400050"/>
                <wp:effectExtent l="95250" t="38100" r="57150" b="190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6CC3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26.95pt;margin-top:10.55pt;width:0;height:31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" strokecolor="black [3040]">
                <v:stroke endarrow="open"/>
              </v:shape>
            </w:pict>
          </mc:Fallback>
        </mc:AlternateContent>
      </w:r>
      <w:r w:rsidR="00241AD2" w:rsidRPr="00BC59EF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02F1CCB6" wp14:editId="4B1E4655">
                <wp:simplePos x="0" y="0"/>
                <wp:positionH relativeFrom="column">
                  <wp:posOffset>1838325</wp:posOffset>
                </wp:positionH>
                <wp:positionV relativeFrom="paragraph">
                  <wp:posOffset>728980</wp:posOffset>
                </wp:positionV>
                <wp:extent cx="2057400" cy="1057275"/>
                <wp:effectExtent l="0" t="0" r="19050" b="0"/>
                <wp:wrapNone/>
                <wp:docPr id="200" name="Группа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057275"/>
                          <a:chOff x="0" y="0"/>
                          <a:chExt cx="2057400" cy="1057275"/>
                        </a:xfrm>
                      </wpg:grpSpPr>
                      <wps:wsp>
                        <wps:cNvPr id="20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825" y="0"/>
                            <a:ext cx="123825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C3A93F" w14:textId="49D251F0" w:rsidR="0075200B" w:rsidRPr="007F542B" w:rsidRDefault="0075200B" w:rsidP="00BC59EF">
                              <w:pPr>
                                <w:rPr>
                                  <w:lang w:val="en-US"/>
                                </w:rPr>
                              </w:pPr>
                              <w:r w:rsidRPr="00BC59EF">
                                <w:rPr>
                                  <w:lang w:val="en-US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Прямая соединительная линия 202"/>
                        <wps:cNvCnPr/>
                        <wps:spPr>
                          <a:xfrm>
                            <a:off x="19050" y="304800"/>
                            <a:ext cx="2028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6225"/>
                            <a:ext cx="200977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409B6C" w14:textId="7178AD42" w:rsidR="0075200B" w:rsidRDefault="0075200B" w:rsidP="00BC59EF">
                              <w:pPr>
                                <w:rPr>
                                  <w:lang w:val="en-US"/>
                                </w:rPr>
                              </w:pPr>
                              <w:r w:rsidRPr="003748AF">
                                <w:rPr>
                                  <w:lang w:val="en-US"/>
                                </w:rPr>
                                <w:t xml:space="preserve">public </w:t>
                              </w:r>
                              <w:r w:rsidRPr="00BC59EF">
                                <w:rPr>
                                  <w:lang w:val="en-US"/>
                                </w:rPr>
                                <w:t>Engineer</w:t>
                              </w:r>
                              <w:r>
                                <w:rPr>
                                  <w:lang w:val="en-US"/>
                                </w:rPr>
                                <w:t>;</w:t>
                              </w:r>
                            </w:p>
                            <w:p w14:paraId="7996BF8A" w14:textId="77777777" w:rsidR="0075200B" w:rsidRPr="007F542B" w:rsidRDefault="0075200B" w:rsidP="00BC59E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Прямая соединительная линия 204"/>
                        <wps:cNvCnPr/>
                        <wps:spPr>
                          <a:xfrm>
                            <a:off x="28575" y="733425"/>
                            <a:ext cx="2028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00"/>
                            <a:ext cx="20097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3F1349" w14:textId="77777777" w:rsidR="0075200B" w:rsidRDefault="0075200B" w:rsidP="00BC59EF">
                              <w:pPr>
                                <w:rPr>
                                  <w:lang w:val="en-US"/>
                                </w:rPr>
                              </w:pPr>
                              <w:r w:rsidRPr="003748AF">
                                <w:rPr>
                                  <w:lang w:val="en-US"/>
                                </w:rPr>
                                <w:t>public void work</w:t>
                              </w:r>
                              <w:r>
                                <w:rPr>
                                  <w:lang w:val="en-US"/>
                                </w:rPr>
                                <w:t>;</w:t>
                              </w:r>
                            </w:p>
                            <w:p w14:paraId="39D39EA1" w14:textId="77777777" w:rsidR="0075200B" w:rsidRPr="007F542B" w:rsidRDefault="0075200B" w:rsidP="00BC59E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1CCB6" id="Группа 200" o:spid="_x0000_s1036" style="position:absolute;left:0;text-align:left;margin-left:144.75pt;margin-top:57.4pt;width:162pt;height:83.25pt;z-index:251645952" coordsize="205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">
                <v:shape id="_x0000_s1037" type="#_x0000_t202" style="position:absolute;left:5048;width:12382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<v:textbox>
                    <w:txbxContent>
                      <w:p w14:paraId="05C3A93F" w14:textId="49D251F0" w:rsidR="0075200B" w:rsidRPr="007F542B" w:rsidRDefault="0075200B" w:rsidP="00BC59EF">
                        <w:pPr>
                          <w:rPr>
                            <w:lang w:val="en-US"/>
                          </w:rPr>
                        </w:pPr>
                        <w:r w:rsidRPr="00BC59EF">
                          <w:rPr>
                            <w:lang w:val="en-US"/>
                          </w:rPr>
                          <w:t>Engineer</w:t>
                        </w:r>
                      </w:p>
                    </w:txbxContent>
                  </v:textbox>
                </v:shape>
                <v:line id="Прямая соединительная линия 202" o:spid="_x0000_s1038" style="position:absolute;visibility:visible;mso-wrap-style:square" from="190,3048" to="20478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" strokecolor="black [3040]"/>
                <v:shape id="_x0000_s1039" type="#_x0000_t202" style="position:absolute;top:2762;width:20097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3E409B6C" w14:textId="7178AD42" w:rsidR="0075200B" w:rsidRDefault="0075200B" w:rsidP="00BC59EF">
                        <w:pPr>
                          <w:rPr>
                            <w:lang w:val="en-US"/>
                          </w:rPr>
                        </w:pPr>
                        <w:r w:rsidRPr="003748AF">
                          <w:rPr>
                            <w:lang w:val="en-US"/>
                          </w:rPr>
                          <w:t xml:space="preserve">public </w:t>
                        </w:r>
                        <w:r w:rsidRPr="00BC59EF">
                          <w:rPr>
                            <w:lang w:val="en-US"/>
                          </w:rPr>
                          <w:t>Engineer</w:t>
                        </w:r>
                        <w:r>
                          <w:rPr>
                            <w:lang w:val="en-US"/>
                          </w:rPr>
                          <w:t>;</w:t>
                        </w:r>
                      </w:p>
                      <w:p w14:paraId="7996BF8A" w14:textId="77777777" w:rsidR="0075200B" w:rsidRPr="007F542B" w:rsidRDefault="0075200B" w:rsidP="00BC59EF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ямая соединительная линия 204" o:spid="_x0000_s1040" style="position:absolute;visibility:visible;mso-wrap-style:square" from="285,7334" to="20574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" strokecolor="black [3040]"/>
                <v:shape id="_x0000_s1041" type="#_x0000_t202" style="position:absolute;top:7620;width:2009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<v:textbox>
                    <w:txbxContent>
                      <w:p w14:paraId="273F1349" w14:textId="77777777" w:rsidR="0075200B" w:rsidRDefault="0075200B" w:rsidP="00BC59EF">
                        <w:pPr>
                          <w:rPr>
                            <w:lang w:val="en-US"/>
                          </w:rPr>
                        </w:pPr>
                        <w:r w:rsidRPr="003748AF">
                          <w:rPr>
                            <w:lang w:val="en-US"/>
                          </w:rPr>
                          <w:t>public void work</w:t>
                        </w:r>
                        <w:r>
                          <w:rPr>
                            <w:lang w:val="en-US"/>
                          </w:rPr>
                          <w:t>;</w:t>
                        </w:r>
                      </w:p>
                      <w:p w14:paraId="39D39EA1" w14:textId="77777777" w:rsidR="0075200B" w:rsidRPr="007F542B" w:rsidRDefault="0075200B" w:rsidP="00BC59EF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41AD2" w:rsidRPr="00BC59EF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4BC2319" wp14:editId="0E4CADA9">
                <wp:simplePos x="0" y="0"/>
                <wp:positionH relativeFrom="column">
                  <wp:posOffset>4082415</wp:posOffset>
                </wp:positionH>
                <wp:positionV relativeFrom="paragraph">
                  <wp:posOffset>782320</wp:posOffset>
                </wp:positionV>
                <wp:extent cx="2057400" cy="1009650"/>
                <wp:effectExtent l="0" t="0" r="19050" b="0"/>
                <wp:wrapNone/>
                <wp:docPr id="207" name="Группа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009650"/>
                          <a:chOff x="0" y="47625"/>
                          <a:chExt cx="2057400" cy="1009650"/>
                        </a:xfrm>
                      </wpg:grpSpPr>
                      <wps:wsp>
                        <wps:cNvPr id="20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0" y="47625"/>
                            <a:ext cx="123825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36EFC6" w14:textId="63BD97EA" w:rsidR="0075200B" w:rsidRPr="007F542B" w:rsidRDefault="0075200B" w:rsidP="00BC59EF">
                              <w:pPr>
                                <w:rPr>
                                  <w:lang w:val="en-US"/>
                                </w:rPr>
                              </w:pPr>
                              <w:r w:rsidRPr="00BC59EF">
                                <w:rPr>
                                  <w:lang w:val="en-US"/>
                                </w:rPr>
                                <w:t>Worker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Прямая соединительная линия 209"/>
                        <wps:cNvCnPr/>
                        <wps:spPr>
                          <a:xfrm>
                            <a:off x="19050" y="304800"/>
                            <a:ext cx="2028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6225"/>
                            <a:ext cx="200977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26F1D8" w14:textId="11EE7C30" w:rsidR="0075200B" w:rsidRDefault="0075200B" w:rsidP="00BC59EF">
                              <w:pPr>
                                <w:rPr>
                                  <w:lang w:val="en-US"/>
                                </w:rPr>
                              </w:pPr>
                              <w:r w:rsidRPr="003748AF">
                                <w:rPr>
                                  <w:lang w:val="en-US"/>
                                </w:rPr>
                                <w:t xml:space="preserve">public </w:t>
                              </w:r>
                              <w:r w:rsidRPr="00BC59EF">
                                <w:rPr>
                                  <w:lang w:val="en-US"/>
                                </w:rPr>
                                <w:t>Worker</w:t>
                              </w:r>
                              <w:r>
                                <w:rPr>
                                  <w:lang w:val="en-US"/>
                                </w:rPr>
                                <w:t>;</w:t>
                              </w:r>
                            </w:p>
                            <w:p w14:paraId="7E5F8705" w14:textId="3D9BAD38" w:rsidR="0075200B" w:rsidRPr="007F542B" w:rsidRDefault="0075200B" w:rsidP="00BC59E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28575" y="733425"/>
                            <a:ext cx="2028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00"/>
                            <a:ext cx="20097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B13690" w14:textId="77777777" w:rsidR="0075200B" w:rsidRDefault="0075200B" w:rsidP="00BC59EF">
                              <w:pPr>
                                <w:rPr>
                                  <w:lang w:val="en-US"/>
                                </w:rPr>
                              </w:pPr>
                              <w:r w:rsidRPr="003748AF">
                                <w:rPr>
                                  <w:lang w:val="en-US"/>
                                </w:rPr>
                                <w:t>public void work</w:t>
                              </w:r>
                              <w:r>
                                <w:rPr>
                                  <w:lang w:val="en-US"/>
                                </w:rPr>
                                <w:t>;</w:t>
                              </w:r>
                            </w:p>
                            <w:p w14:paraId="368733F0" w14:textId="77777777" w:rsidR="0075200B" w:rsidRPr="007F542B" w:rsidRDefault="0075200B" w:rsidP="00BC59E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BC2319" id="Группа 207" o:spid="_x0000_s1042" style="position:absolute;left:0;text-align:left;margin-left:321.45pt;margin-top:61.6pt;width:162pt;height:79.5pt;z-index:251650048;mso-height-relative:margin" coordorigin=",476" coordsize="20574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">
                <v:shape id="_x0000_s1043" type="#_x0000_t202" style="position:absolute;left:7620;top:476;width:12382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0636EFC6" w14:textId="63BD97EA" w:rsidR="0075200B" w:rsidRPr="007F542B" w:rsidRDefault="0075200B" w:rsidP="00BC59EF">
                        <w:pPr>
                          <w:rPr>
                            <w:lang w:val="en-US"/>
                          </w:rPr>
                        </w:pPr>
                        <w:r w:rsidRPr="00BC59EF">
                          <w:rPr>
                            <w:lang w:val="en-US"/>
                          </w:rPr>
                          <w:t>Worker</w:t>
                        </w:r>
                      </w:p>
                    </w:txbxContent>
                  </v:textbox>
                </v:shape>
                <v:line id="Прямая соединительная линия 209" o:spid="_x0000_s1044" style="position:absolute;visibility:visible;mso-wrap-style:square" from="190,3048" to="20478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YstwwAAANw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izOfydSUdALu8AAAD//wMAUEsBAi0AFAAGAAgAAAAhANvh9svuAAAAhQEAABMAAAAAAAAAAAAA&#10;AAAAAAAAAFtDb250ZW50X1R5cGVzXS54bWxQSwECLQAUAAYACAAAACEAWvQsW78AAAAVAQAACwAA&#10;AAAAAAAAAAAAAAAfAQAAX3JlbHMvLnJlbHNQSwECLQAUAAYACAAAACEAqYmLLcMAAADcAAAADwAA&#10;AAAAAAAAAAAAAAAHAgAAZHJzL2Rvd25yZXYueG1sUEsFBgAAAAADAAMAtwAAAPcCAAAAAA==&#10;" strokecolor="black [3040]"/>
                <v:shape id="_x0000_s1045" type="#_x0000_t202" style="position:absolute;top:2762;width:20097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<v:textbox>
                    <w:txbxContent>
                      <w:p w14:paraId="0426F1D8" w14:textId="11EE7C30" w:rsidR="0075200B" w:rsidRDefault="0075200B" w:rsidP="00BC59EF">
                        <w:pPr>
                          <w:rPr>
                            <w:lang w:val="en-US"/>
                          </w:rPr>
                        </w:pPr>
                        <w:r w:rsidRPr="003748AF">
                          <w:rPr>
                            <w:lang w:val="en-US"/>
                          </w:rPr>
                          <w:t xml:space="preserve">public </w:t>
                        </w:r>
                        <w:r w:rsidRPr="00BC59EF">
                          <w:rPr>
                            <w:lang w:val="en-US"/>
                          </w:rPr>
                          <w:t>Worker</w:t>
                        </w:r>
                        <w:r>
                          <w:rPr>
                            <w:lang w:val="en-US"/>
                          </w:rPr>
                          <w:t>;</w:t>
                        </w:r>
                      </w:p>
                      <w:p w14:paraId="7E5F8705" w14:textId="3D9BAD38" w:rsidR="0075200B" w:rsidRPr="007F542B" w:rsidRDefault="0075200B" w:rsidP="00BC59E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ab/>
                        </w:r>
                      </w:p>
                    </w:txbxContent>
                  </v:textbox>
                </v:shape>
                <v:line id="Прямая соединительная линия 211" o:spid="_x0000_s1046" style="position:absolute;visibility:visible;mso-wrap-style:square" from="285,7334" to="20574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" strokecolor="black [3040]"/>
                <v:shape id="_x0000_s1047" type="#_x0000_t202" style="position:absolute;top:7620;width:2009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<v:textbox>
                    <w:txbxContent>
                      <w:p w14:paraId="71B13690" w14:textId="77777777" w:rsidR="0075200B" w:rsidRDefault="0075200B" w:rsidP="00BC59EF">
                        <w:pPr>
                          <w:rPr>
                            <w:lang w:val="en-US"/>
                          </w:rPr>
                        </w:pPr>
                        <w:r w:rsidRPr="003748AF">
                          <w:rPr>
                            <w:lang w:val="en-US"/>
                          </w:rPr>
                          <w:t>public void work</w:t>
                        </w:r>
                        <w:r>
                          <w:rPr>
                            <w:lang w:val="en-US"/>
                          </w:rPr>
                          <w:t>;</w:t>
                        </w:r>
                      </w:p>
                      <w:p w14:paraId="368733F0" w14:textId="77777777" w:rsidR="0075200B" w:rsidRPr="007F542B" w:rsidRDefault="0075200B" w:rsidP="00BC59EF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41AD2" w:rsidRPr="003748AF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6EB9D3D" wp14:editId="58E3EE98">
                <wp:simplePos x="0" y="0"/>
                <wp:positionH relativeFrom="column">
                  <wp:posOffset>-603885</wp:posOffset>
                </wp:positionH>
                <wp:positionV relativeFrom="paragraph">
                  <wp:posOffset>772795</wp:posOffset>
                </wp:positionV>
                <wp:extent cx="2019300" cy="1085850"/>
                <wp:effectExtent l="0" t="0" r="19050" b="1905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8585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9E4FF" id="Прямоугольник 57" o:spid="_x0000_s1026" style="position:absolute;margin-left:-47.55pt;margin-top:60.85pt;width:159pt;height:85.5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" filled="f" strokecolor="black [3200]" strokeweight="1pt"/>
            </w:pict>
          </mc:Fallback>
        </mc:AlternateContent>
      </w:r>
    </w:p>
    <w:p w14:paraId="740E9C88" w14:textId="312C5F86" w:rsidR="006C5EEC" w:rsidRDefault="00B12F1F" w:rsidP="006C5EEC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9F06F2" wp14:editId="18E6272C">
                <wp:simplePos x="0" y="0"/>
                <wp:positionH relativeFrom="column">
                  <wp:posOffset>2567781</wp:posOffset>
                </wp:positionH>
                <wp:positionV relativeFrom="paragraph">
                  <wp:posOffset>167798</wp:posOffset>
                </wp:positionV>
                <wp:extent cx="637857" cy="180975"/>
                <wp:effectExtent l="0" t="19368" r="0" b="9842"/>
                <wp:wrapNone/>
                <wp:docPr id="14" name="Стрелка вправо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637857" cy="180975"/>
                        </a:xfrm>
                        <a:prstGeom prst="right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9433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4" o:spid="_x0000_s1026" type="#_x0000_t13" style="position:absolute;margin-left:202.2pt;margin-top:13.2pt;width:50.2pt;height:14.25pt;rotation:9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" adj="18536,10800" fillcolor="white [3212]" strokecolor="black [3200]" strokeweight="1.5pt"/>
            </w:pict>
          </mc:Fallback>
        </mc:AlternateContent>
      </w:r>
    </w:p>
    <w:p w14:paraId="7DAD0060" w14:textId="3F60FD58" w:rsidR="006C5EEC" w:rsidRDefault="00B12F1F" w:rsidP="006C5EEC">
      <w:pPr>
        <w:spacing w:after="200" w:line="276" w:lineRule="auto"/>
      </w:pP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18C52E" wp14:editId="10793C9C">
                <wp:simplePos x="0" y="0"/>
                <wp:positionH relativeFrom="column">
                  <wp:posOffset>2882265</wp:posOffset>
                </wp:positionH>
                <wp:positionV relativeFrom="paragraph">
                  <wp:posOffset>1270</wp:posOffset>
                </wp:positionV>
                <wp:extent cx="0" cy="238125"/>
                <wp:effectExtent l="0" t="0" r="19050" b="952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7F44E" id="Прямая соединительная линия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5pt,.1pt" to="226.9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" strokecolor="black [3040]"/>
            </w:pict>
          </mc:Fallback>
        </mc:AlternateContent>
      </w: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612FD6" wp14:editId="4389C4D6">
                <wp:simplePos x="0" y="0"/>
                <wp:positionH relativeFrom="column">
                  <wp:posOffset>396240</wp:posOffset>
                </wp:positionH>
                <wp:positionV relativeFrom="paragraph">
                  <wp:posOffset>1270</wp:posOffset>
                </wp:positionV>
                <wp:extent cx="0" cy="238125"/>
                <wp:effectExtent l="0" t="0" r="19050" b="952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6573F" id="Прямая соединительная линия 8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pt,.1pt" to="31.2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" strokecolor="black [3040]"/>
            </w:pict>
          </mc:Fallback>
        </mc:AlternateContent>
      </w: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01999A7" wp14:editId="648D3552">
                <wp:simplePos x="0" y="0"/>
                <wp:positionH relativeFrom="column">
                  <wp:posOffset>396240</wp:posOffset>
                </wp:positionH>
                <wp:positionV relativeFrom="paragraph">
                  <wp:posOffset>1270</wp:posOffset>
                </wp:positionV>
                <wp:extent cx="4772025" cy="0"/>
                <wp:effectExtent l="0" t="0" r="952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F74CA" id="Прямая соединительная линия 9" o:spid="_x0000_s1026" style="position:absolute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.1pt" to="406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" strokecolor="black [3040]"/>
            </w:pict>
          </mc:Fallback>
        </mc:AlternateContent>
      </w: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A8DCA37" wp14:editId="2EDBD310">
                <wp:simplePos x="0" y="0"/>
                <wp:positionH relativeFrom="column">
                  <wp:posOffset>5168265</wp:posOffset>
                </wp:positionH>
                <wp:positionV relativeFrom="paragraph">
                  <wp:posOffset>1270</wp:posOffset>
                </wp:positionV>
                <wp:extent cx="0" cy="24765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35BB6" id="Прямая соединительная линия 7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95pt,.1pt" to="406.9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" strokecolor="black [3040]"/>
            </w:pict>
          </mc:Fallback>
        </mc:AlternateContent>
      </w:r>
      <w:r w:rsidR="00241AD2" w:rsidRPr="00BC59EF"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44B1FF6" wp14:editId="61CAEA56">
                <wp:simplePos x="0" y="0"/>
                <wp:positionH relativeFrom="column">
                  <wp:posOffset>4114800</wp:posOffset>
                </wp:positionH>
                <wp:positionV relativeFrom="paragraph">
                  <wp:posOffset>253365</wp:posOffset>
                </wp:positionV>
                <wp:extent cx="2019300" cy="1085850"/>
                <wp:effectExtent l="0" t="0" r="19050" b="19050"/>
                <wp:wrapNone/>
                <wp:docPr id="206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8585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AC69F" id="Прямоугольник 206" o:spid="_x0000_s1026" style="position:absolute;margin-left:324pt;margin-top:19.95pt;width:159pt;height:85.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" filled="f" strokecolor="black [3200]" strokeweight="1pt"/>
            </w:pict>
          </mc:Fallback>
        </mc:AlternateContent>
      </w:r>
      <w:r w:rsidR="00241AD2" w:rsidRPr="00BC59EF"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5DC5171" wp14:editId="572C2287">
                <wp:simplePos x="0" y="0"/>
                <wp:positionH relativeFrom="column">
                  <wp:posOffset>1857375</wp:posOffset>
                </wp:positionH>
                <wp:positionV relativeFrom="paragraph">
                  <wp:posOffset>243840</wp:posOffset>
                </wp:positionV>
                <wp:extent cx="2019300" cy="1085850"/>
                <wp:effectExtent l="0" t="0" r="19050" b="19050"/>
                <wp:wrapNone/>
                <wp:docPr id="199" name="Прямоугольник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8585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93F39" id="Прямоугольник 199" o:spid="_x0000_s1026" style="position:absolute;margin-left:146.25pt;margin-top:19.2pt;width:159pt;height:85.5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" filled="f" strokecolor="black [3200]" strokeweight="1pt"/>
            </w:pict>
          </mc:Fallback>
        </mc:AlternateContent>
      </w:r>
      <w:r w:rsidR="00241AD2">
        <w:rPr>
          <w:noProof/>
          <w:color w:val="000000" w:themeColor="text1"/>
          <w:sz w:val="28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0989BC64" wp14:editId="16CFD7B1">
                <wp:simplePos x="0" y="0"/>
                <wp:positionH relativeFrom="column">
                  <wp:posOffset>-632460</wp:posOffset>
                </wp:positionH>
                <wp:positionV relativeFrom="paragraph">
                  <wp:posOffset>201930</wp:posOffset>
                </wp:positionV>
                <wp:extent cx="2057400" cy="1057275"/>
                <wp:effectExtent l="0" t="0" r="19050" b="0"/>
                <wp:wrapNone/>
                <wp:docPr id="198" name="Группа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057275"/>
                          <a:chOff x="0" y="0"/>
                          <a:chExt cx="2057400" cy="1057275"/>
                        </a:xfrm>
                      </wpg:grpSpPr>
                      <wps:wsp>
                        <wps:cNvPr id="5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825" y="0"/>
                            <a:ext cx="123825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F6360" w14:textId="02D3E021" w:rsidR="0075200B" w:rsidRPr="007F542B" w:rsidRDefault="0075200B" w:rsidP="003748AF">
                              <w:pPr>
                                <w:rPr>
                                  <w:lang w:val="en-US"/>
                                </w:rPr>
                              </w:pPr>
                              <w:r w:rsidRPr="003748AF">
                                <w:rPr>
                                  <w:lang w:val="en-US"/>
                                </w:rPr>
                                <w:t>Administration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>
                            <a:off x="19050" y="304800"/>
                            <a:ext cx="2028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6225"/>
                            <a:ext cx="200977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114188" w14:textId="2035F174" w:rsidR="0075200B" w:rsidRDefault="0075200B" w:rsidP="003748AF">
                              <w:pPr>
                                <w:rPr>
                                  <w:lang w:val="en-US"/>
                                </w:rPr>
                              </w:pPr>
                              <w:r w:rsidRPr="003748AF">
                                <w:rPr>
                                  <w:lang w:val="en-US"/>
                                </w:rPr>
                                <w:t>public Administration</w:t>
                              </w:r>
                              <w:r>
                                <w:rPr>
                                  <w:lang w:val="en-US"/>
                                </w:rPr>
                                <w:t>;</w:t>
                              </w:r>
                            </w:p>
                            <w:p w14:paraId="2C0BD77F" w14:textId="77777777" w:rsidR="0075200B" w:rsidRPr="007F542B" w:rsidRDefault="0075200B" w:rsidP="003748A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>
                            <a:off x="28575" y="733425"/>
                            <a:ext cx="2028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00"/>
                            <a:ext cx="20097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FA8E01" w14:textId="1E9079AB" w:rsidR="0075200B" w:rsidRDefault="0075200B" w:rsidP="003748AF">
                              <w:pPr>
                                <w:rPr>
                                  <w:lang w:val="en-US"/>
                                </w:rPr>
                              </w:pPr>
                              <w:r w:rsidRPr="003748AF">
                                <w:rPr>
                                  <w:lang w:val="en-US"/>
                                </w:rPr>
                                <w:t>public void work</w:t>
                              </w:r>
                              <w:r>
                                <w:rPr>
                                  <w:lang w:val="en-US"/>
                                </w:rPr>
                                <w:t>;</w:t>
                              </w:r>
                            </w:p>
                            <w:p w14:paraId="3326BFA4" w14:textId="77777777" w:rsidR="0075200B" w:rsidRPr="007F542B" w:rsidRDefault="0075200B" w:rsidP="003748A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89BC64" id="Группа 198" o:spid="_x0000_s1048" style="position:absolute;margin-left:-49.8pt;margin-top:15.9pt;width:162pt;height:83.25pt;z-index:251641856" coordsize="205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">
                <v:shape id="_x0000_s1049" type="#_x0000_t202" style="position:absolute;left:5048;width:12382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2DAF6360" w14:textId="02D3E021" w:rsidR="0075200B" w:rsidRPr="007F542B" w:rsidRDefault="0075200B" w:rsidP="003748AF">
                        <w:pPr>
                          <w:rPr>
                            <w:lang w:val="en-US"/>
                          </w:rPr>
                        </w:pPr>
                        <w:r w:rsidRPr="003748AF">
                          <w:rPr>
                            <w:lang w:val="en-US"/>
                          </w:rPr>
                          <w:t>Administration</w:t>
                        </w:r>
                      </w:p>
                    </w:txbxContent>
                  </v:textbox>
                </v:shape>
                <v:line id="Прямая соединительная линия 58" o:spid="_x0000_s1050" style="position:absolute;visibility:visible;mso-wrap-style:square" from="190,3048" to="20478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" strokecolor="black [3040]"/>
                <v:shape id="_x0000_s1051" type="#_x0000_t202" style="position:absolute;top:2762;width:20097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37114188" w14:textId="2035F174" w:rsidR="0075200B" w:rsidRDefault="0075200B" w:rsidP="003748AF">
                        <w:pPr>
                          <w:rPr>
                            <w:lang w:val="en-US"/>
                          </w:rPr>
                        </w:pPr>
                        <w:r w:rsidRPr="003748AF">
                          <w:rPr>
                            <w:lang w:val="en-US"/>
                          </w:rPr>
                          <w:t>public Administration</w:t>
                        </w:r>
                        <w:r>
                          <w:rPr>
                            <w:lang w:val="en-US"/>
                          </w:rPr>
                          <w:t>;</w:t>
                        </w:r>
                      </w:p>
                      <w:p w14:paraId="2C0BD77F" w14:textId="77777777" w:rsidR="0075200B" w:rsidRPr="007F542B" w:rsidRDefault="0075200B" w:rsidP="003748AF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ямая соединительная линия 61" o:spid="_x0000_s1052" style="position:absolute;visibility:visible;mso-wrap-style:square" from="285,7334" to="20574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" strokecolor="black [3040]"/>
                <v:shape id="_x0000_s1053" type="#_x0000_t202" style="position:absolute;top:7620;width:2009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7CFA8E01" w14:textId="1E9079AB" w:rsidR="0075200B" w:rsidRDefault="0075200B" w:rsidP="003748AF">
                        <w:pPr>
                          <w:rPr>
                            <w:lang w:val="en-US"/>
                          </w:rPr>
                        </w:pPr>
                        <w:r w:rsidRPr="003748AF">
                          <w:rPr>
                            <w:lang w:val="en-US"/>
                          </w:rPr>
                          <w:t>public void work</w:t>
                        </w:r>
                        <w:r>
                          <w:rPr>
                            <w:lang w:val="en-US"/>
                          </w:rPr>
                          <w:t>;</w:t>
                        </w:r>
                      </w:p>
                      <w:p w14:paraId="3326BFA4" w14:textId="77777777" w:rsidR="0075200B" w:rsidRPr="007F542B" w:rsidRDefault="0075200B" w:rsidP="003748AF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0F45630" w14:textId="40121FB2" w:rsidR="006C5EEC" w:rsidRDefault="006C5EEC" w:rsidP="006C5EEC">
      <w:pPr>
        <w:spacing w:after="200" w:line="276" w:lineRule="auto"/>
        <w:rPr>
          <w:color w:val="000000" w:themeColor="text1"/>
          <w:sz w:val="28"/>
        </w:rPr>
      </w:pPr>
    </w:p>
    <w:p w14:paraId="689B5E41" w14:textId="74F210AD" w:rsidR="006C5EEC" w:rsidRDefault="006C5EEC" w:rsidP="006C5EEC">
      <w:pPr>
        <w:spacing w:after="200" w:line="276" w:lineRule="auto"/>
        <w:rPr>
          <w:color w:val="000000" w:themeColor="text1"/>
          <w:sz w:val="28"/>
        </w:rPr>
      </w:pPr>
    </w:p>
    <w:p w14:paraId="2B7BD654" w14:textId="68029238" w:rsidR="006C5EEC" w:rsidRDefault="006C5EEC" w:rsidP="006C5EEC">
      <w:pPr>
        <w:spacing w:after="200" w:line="276" w:lineRule="auto"/>
        <w:rPr>
          <w:color w:val="000000" w:themeColor="text1"/>
          <w:sz w:val="28"/>
        </w:rPr>
      </w:pPr>
    </w:p>
    <w:p w14:paraId="25A4A398" w14:textId="5789F52F" w:rsidR="00496B57" w:rsidRDefault="00496B57" w:rsidP="00496B57">
      <w:pPr>
        <w:spacing w:line="276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Класс </w:t>
      </w:r>
      <w:r>
        <w:rPr>
          <w:color w:val="000000" w:themeColor="text1"/>
          <w:sz w:val="28"/>
          <w:lang w:val="en-US"/>
        </w:rPr>
        <w:t>Staff</w:t>
      </w:r>
      <w:r>
        <w:rPr>
          <w:color w:val="000000" w:themeColor="text1"/>
          <w:sz w:val="28"/>
        </w:rPr>
        <w:t xml:space="preserve"> – абстрактный класс кадры </w:t>
      </w:r>
      <w:r w:rsidRPr="00C36FE7">
        <w:rPr>
          <w:sz w:val="28"/>
          <w:szCs w:val="28"/>
        </w:rPr>
        <w:t>служ</w:t>
      </w:r>
      <w:r>
        <w:rPr>
          <w:sz w:val="28"/>
          <w:szCs w:val="28"/>
        </w:rPr>
        <w:t>ит</w:t>
      </w:r>
      <w:r w:rsidRPr="00C36FE7">
        <w:rPr>
          <w:sz w:val="28"/>
          <w:szCs w:val="28"/>
        </w:rPr>
        <w:t xml:space="preserve"> для выделения общих данных и поведения для других классов</w:t>
      </w:r>
      <w:r>
        <w:rPr>
          <w:color w:val="000000" w:themeColor="text1"/>
          <w:sz w:val="28"/>
        </w:rPr>
        <w:t>.</w:t>
      </w:r>
    </w:p>
    <w:p w14:paraId="3824CAB9" w14:textId="60635EE1" w:rsidR="00496B57" w:rsidRDefault="00496B57" w:rsidP="00496B57">
      <w:pPr>
        <w:rPr>
          <w:sz w:val="28"/>
          <w:szCs w:val="28"/>
        </w:rPr>
      </w:pPr>
      <w:r>
        <w:rPr>
          <w:color w:val="000000" w:themeColor="text1"/>
          <w:sz w:val="28"/>
        </w:rPr>
        <w:t xml:space="preserve">Класс </w:t>
      </w:r>
      <w:r w:rsidRPr="00375BA8">
        <w:rPr>
          <w:sz w:val="28"/>
          <w:lang w:val="en-US"/>
        </w:rPr>
        <w:t>Group</w:t>
      </w:r>
      <w:r>
        <w:rPr>
          <w:sz w:val="28"/>
        </w:rPr>
        <w:t xml:space="preserve"> </w:t>
      </w:r>
      <w:proofErr w:type="gramStart"/>
      <w:r>
        <w:rPr>
          <w:sz w:val="28"/>
        </w:rPr>
        <w:t xml:space="preserve">-  </w:t>
      </w:r>
      <w:r>
        <w:rPr>
          <w:sz w:val="28"/>
          <w:szCs w:val="28"/>
        </w:rPr>
        <w:t>группирует</w:t>
      </w:r>
      <w:proofErr w:type="gramEnd"/>
      <w:r w:rsidRPr="00C36FE7">
        <w:rPr>
          <w:sz w:val="28"/>
          <w:szCs w:val="28"/>
        </w:rPr>
        <w:t xml:space="preserve"> объекты</w:t>
      </w:r>
      <w:r>
        <w:rPr>
          <w:sz w:val="28"/>
          <w:szCs w:val="28"/>
        </w:rPr>
        <w:t>.</w:t>
      </w:r>
    </w:p>
    <w:p w14:paraId="7681E023" w14:textId="523421D1" w:rsidR="00496B57" w:rsidRDefault="00496B57" w:rsidP="00496B57">
      <w:pPr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4A382B">
        <w:rPr>
          <w:sz w:val="28"/>
          <w:szCs w:val="28"/>
        </w:rPr>
        <w:t>Administration</w:t>
      </w:r>
      <w:proofErr w:type="spellEnd"/>
      <w:r>
        <w:rPr>
          <w:sz w:val="28"/>
          <w:szCs w:val="28"/>
        </w:rPr>
        <w:t xml:space="preserve"> – Класс администратора.</w:t>
      </w:r>
      <w:bookmarkStart w:id="4" w:name="_GoBack"/>
      <w:bookmarkEnd w:id="4"/>
    </w:p>
    <w:p w14:paraId="6F80A31C" w14:textId="4FC0185A" w:rsidR="00496B57" w:rsidRDefault="00496B57" w:rsidP="00496B57">
      <w:pPr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B9005E">
        <w:rPr>
          <w:sz w:val="28"/>
          <w:szCs w:val="28"/>
        </w:rPr>
        <w:t>Engineer</w:t>
      </w:r>
      <w:proofErr w:type="spellEnd"/>
      <w:r>
        <w:rPr>
          <w:sz w:val="28"/>
          <w:szCs w:val="28"/>
        </w:rPr>
        <w:t xml:space="preserve"> – Класс инженера.</w:t>
      </w:r>
      <w:r w:rsidR="008C3B08" w:rsidRPr="008C3B08">
        <w:rPr>
          <w:noProof/>
        </w:rPr>
        <w:t xml:space="preserve"> </w:t>
      </w:r>
    </w:p>
    <w:p w14:paraId="34FE67E0" w14:textId="77777777" w:rsidR="00496B57" w:rsidRDefault="00496B57" w:rsidP="00496B57">
      <w:pPr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B9005E">
        <w:rPr>
          <w:sz w:val="28"/>
          <w:szCs w:val="28"/>
        </w:rPr>
        <w:t>Worker</w:t>
      </w:r>
      <w:proofErr w:type="spellEnd"/>
      <w:r>
        <w:rPr>
          <w:sz w:val="28"/>
          <w:szCs w:val="28"/>
        </w:rPr>
        <w:t xml:space="preserve"> – Класс рабочего.</w:t>
      </w:r>
    </w:p>
    <w:p w14:paraId="48DA31E0" w14:textId="28935A43" w:rsidR="006C5EEC" w:rsidRPr="00F3293B" w:rsidRDefault="00F3293B" w:rsidP="006C5EEC">
      <w:pPr>
        <w:spacing w:after="200" w:line="276" w:lineRule="auto"/>
        <w:rPr>
          <w:color w:val="000000" w:themeColor="text1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7FA79B5" wp14:editId="4E21891D">
                <wp:simplePos x="0" y="0"/>
                <wp:positionH relativeFrom="column">
                  <wp:posOffset>5130165</wp:posOffset>
                </wp:positionH>
                <wp:positionV relativeFrom="paragraph">
                  <wp:posOffset>184785</wp:posOffset>
                </wp:positionV>
                <wp:extent cx="0" cy="552450"/>
                <wp:effectExtent l="76200" t="0" r="57150" b="571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41561" id="Прямая со стрелкой 42" o:spid="_x0000_s1026" type="#_x0000_t32" style="position:absolute;margin-left:403.95pt;margin-top:14.55pt;width:0;height:43.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  <w:r w:rsidR="0075200B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7E22F03" wp14:editId="19A0C667">
                <wp:simplePos x="0" y="0"/>
                <wp:positionH relativeFrom="column">
                  <wp:posOffset>1825625</wp:posOffset>
                </wp:positionH>
                <wp:positionV relativeFrom="paragraph">
                  <wp:posOffset>127635</wp:posOffset>
                </wp:positionV>
                <wp:extent cx="2276474" cy="3124201"/>
                <wp:effectExtent l="0" t="0" r="0" b="19050"/>
                <wp:wrapNone/>
                <wp:docPr id="238" name="Группа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4" cy="3124201"/>
                          <a:chOff x="-19050" y="0"/>
                          <a:chExt cx="2276474" cy="2245149"/>
                        </a:xfrm>
                      </wpg:grpSpPr>
                      <wps:wsp>
                        <wps:cNvPr id="239" name="Прямоугольник 239"/>
                        <wps:cNvSpPr/>
                        <wps:spPr>
                          <a:xfrm>
                            <a:off x="28562" y="0"/>
                            <a:ext cx="2019300" cy="2245149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рямая соединительная линия 240"/>
                        <wps:cNvCnPr/>
                        <wps:spPr>
                          <a:xfrm>
                            <a:off x="19050" y="224145"/>
                            <a:ext cx="2028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825" y="0"/>
                            <a:ext cx="1114425" cy="291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EE9D5" w14:textId="03C5EEF5" w:rsidR="0075200B" w:rsidRPr="0075200B" w:rsidRDefault="0075200B" w:rsidP="008C3B08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Menu_GUI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198504"/>
                            <a:ext cx="2257425" cy="563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17BDBD" w14:textId="03532F75" w:rsidR="0075200B" w:rsidRDefault="0075200B" w:rsidP="008C3B08">
                              <w:pPr>
                                <w:rPr>
                                  <w:lang w:val="en-US"/>
                                </w:rPr>
                              </w:pPr>
                              <w:r w:rsidRPr="0075200B">
                                <w:rPr>
                                  <w:lang w:val="en-US"/>
                                </w:rPr>
                                <w:t xml:space="preserve">private </w:t>
                              </w:r>
                              <w:proofErr w:type="spellStart"/>
                              <w:r w:rsidRPr="0075200B">
                                <w:rPr>
                                  <w:lang w:val="en-US"/>
                                </w:rPr>
                                <w:t>MyTableModel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75200B">
                                <w:rPr>
                                  <w:lang w:val="en-US"/>
                                </w:rPr>
                                <w:t>tableModel</w:t>
                              </w:r>
                              <w:proofErr w:type="spellEnd"/>
                              <w:r w:rsidRPr="0075200B">
                                <w:rPr>
                                  <w:lang w:val="en-US"/>
                                </w:rPr>
                                <w:t>;</w:t>
                              </w:r>
                            </w:p>
                            <w:p w14:paraId="3278E33E" w14:textId="791244A0" w:rsidR="0075200B" w:rsidRPr="007F542B" w:rsidRDefault="0075200B" w:rsidP="008C3B08">
                              <w:pPr>
                                <w:rPr>
                                  <w:lang w:val="en-US"/>
                                </w:rPr>
                              </w:pPr>
                              <w:r w:rsidRPr="0075200B">
                                <w:rPr>
                                  <w:lang w:val="en-US"/>
                                </w:rPr>
                                <w:t xml:space="preserve">public </w:t>
                              </w:r>
                              <w:proofErr w:type="spellStart"/>
                              <w:r w:rsidRPr="0075200B">
                                <w:rPr>
                                  <w:lang w:val="en-US"/>
                                </w:rPr>
                                <w:t>Menu_GUI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3" name="Прямая соединительная линия 243"/>
                        <wps:cNvCnPr/>
                        <wps:spPr>
                          <a:xfrm>
                            <a:off x="19050" y="704850"/>
                            <a:ext cx="2028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19050" y="647700"/>
                            <a:ext cx="2114550" cy="15974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BFDDDE" w14:textId="77777777" w:rsidR="0075200B" w:rsidRDefault="0075200B" w:rsidP="008C3B08">
                              <w:pPr>
                                <w:rPr>
                                  <w:szCs w:val="22"/>
                                  <w:lang w:val="en-US"/>
                                </w:rPr>
                              </w:pPr>
                              <w:r w:rsidRPr="0075200B">
                                <w:rPr>
                                  <w:szCs w:val="22"/>
                                  <w:lang w:val="en-US"/>
                                </w:rPr>
                                <w:t xml:space="preserve">private class </w:t>
                              </w:r>
                              <w:proofErr w:type="spellStart"/>
                              <w:r w:rsidRPr="0075200B">
                                <w:rPr>
                                  <w:szCs w:val="22"/>
                                  <w:lang w:val="en-US"/>
                                </w:rPr>
                                <w:t>AddButtonEventListener</w:t>
                              </w:r>
                            </w:p>
                            <w:p w14:paraId="7E768798" w14:textId="77777777" w:rsidR="0075200B" w:rsidRDefault="0075200B" w:rsidP="008C3B08">
                              <w:pPr>
                                <w:rPr>
                                  <w:szCs w:val="22"/>
                                  <w:lang w:val="en-US"/>
                                </w:rPr>
                              </w:pPr>
                              <w:proofErr w:type="spellEnd"/>
                              <w:r w:rsidRPr="0075200B">
                                <w:rPr>
                                  <w:szCs w:val="22"/>
                                  <w:lang w:val="en-US"/>
                                </w:rPr>
                                <w:t xml:space="preserve">private class </w:t>
                              </w:r>
                              <w:proofErr w:type="spellStart"/>
                              <w:r w:rsidRPr="0075200B">
                                <w:rPr>
                                  <w:szCs w:val="22"/>
                                  <w:lang w:val="en-US"/>
                                </w:rPr>
                                <w:t>DeleteButtonEventListener</w:t>
                              </w:r>
                              <w:proofErr w:type="spellEnd"/>
                            </w:p>
                            <w:p w14:paraId="49FEA123" w14:textId="77777777" w:rsidR="0075200B" w:rsidRDefault="0075200B" w:rsidP="008C3B08">
                              <w:pPr>
                                <w:rPr>
                                  <w:szCs w:val="22"/>
                                  <w:lang w:val="en-US"/>
                                </w:rPr>
                              </w:pPr>
                              <w:r w:rsidRPr="0075200B">
                                <w:rPr>
                                  <w:szCs w:val="22"/>
                                  <w:lang w:val="en-US"/>
                                </w:rPr>
                                <w:t xml:space="preserve">private class </w:t>
                              </w:r>
                              <w:proofErr w:type="spellStart"/>
                              <w:r w:rsidRPr="0075200B">
                                <w:rPr>
                                  <w:szCs w:val="22"/>
                                  <w:lang w:val="en-US"/>
                                </w:rPr>
                                <w:t>SearchButtonEventListener</w:t>
                              </w:r>
                              <w:proofErr w:type="spellEnd"/>
                            </w:p>
                            <w:p w14:paraId="41117B3A" w14:textId="1119A623" w:rsidR="0075200B" w:rsidRDefault="0075200B" w:rsidP="008C3B08">
                              <w:pPr>
                                <w:rPr>
                                  <w:szCs w:val="22"/>
                                  <w:lang w:val="en-US"/>
                                </w:rPr>
                              </w:pPr>
                              <w:r w:rsidRPr="0075200B">
                                <w:rPr>
                                  <w:szCs w:val="22"/>
                                  <w:lang w:val="en-US"/>
                                </w:rPr>
                                <w:t xml:space="preserve">private class </w:t>
                              </w:r>
                              <w:proofErr w:type="spellStart"/>
                              <w:r w:rsidRPr="0075200B">
                                <w:rPr>
                                  <w:szCs w:val="22"/>
                                  <w:lang w:val="en-US"/>
                                </w:rPr>
                                <w:t>SearchPopupButtonEventListener</w:t>
                              </w:r>
                              <w:proofErr w:type="spellEnd"/>
                            </w:p>
                            <w:p w14:paraId="2007370D" w14:textId="775F8BA9" w:rsidR="0075200B" w:rsidRDefault="0075200B" w:rsidP="008C3B08">
                              <w:pPr>
                                <w:rPr>
                                  <w:lang w:val="en-US"/>
                                </w:rPr>
                              </w:pPr>
                              <w:r w:rsidRPr="0075200B">
                                <w:rPr>
                                  <w:lang w:val="en-US"/>
                                </w:rPr>
                                <w:t xml:space="preserve">public static void </w:t>
                              </w:r>
                              <w:proofErr w:type="spellStart"/>
                              <w:r w:rsidRPr="0075200B">
                                <w:rPr>
                                  <w:lang w:val="en-US"/>
                                </w:rPr>
                                <w:t>infoBox</w:t>
                              </w:r>
                              <w:proofErr w:type="spellEnd"/>
                            </w:p>
                            <w:p w14:paraId="277DC3D6" w14:textId="67A2AEBD" w:rsidR="0075200B" w:rsidRPr="007F542B" w:rsidRDefault="0075200B" w:rsidP="008C3B08">
                              <w:pPr>
                                <w:rPr>
                                  <w:lang w:val="en-US"/>
                                </w:rPr>
                              </w:pPr>
                              <w:r w:rsidRPr="0075200B">
                                <w:rPr>
                                  <w:lang w:val="en-US"/>
                                </w:rPr>
                                <w:t xml:space="preserve">private void </w:t>
                              </w:r>
                              <w:proofErr w:type="spellStart"/>
                              <w:r w:rsidRPr="0075200B">
                                <w:rPr>
                                  <w:lang w:val="en-US"/>
                                </w:rPr>
                                <w:t>updateTableSearch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E22F03" id="Группа 238" o:spid="_x0000_s1054" style="position:absolute;margin-left:143.75pt;margin-top:10.05pt;width:179.25pt;height:246pt;z-index:251676672;mso-width-relative:margin;mso-height-relative:margin" coordorigin="-190" coordsize="22764,22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">
                <v:rect id="Прямоугольник 239" o:spid="_x0000_s1055" style="position:absolute;left:285;width:20193;height:22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" filled="f" strokecolor="black [3200]" strokeweight="1pt"/>
                <v:line id="Прямая соединительная линия 240" o:spid="_x0000_s1056" style="position:absolute;visibility:visible;mso-wrap-style:square" from="190,2241" to="20478,2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" strokecolor="black [3040]"/>
                <v:shape id="_x0000_s1057" type="#_x0000_t202" style="position:absolute;left:5048;width:11144;height:2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<v:textbox>
                    <w:txbxContent>
                      <w:p w14:paraId="568EE9D5" w14:textId="03C5EEF5" w:rsidR="0075200B" w:rsidRPr="0075200B" w:rsidRDefault="0075200B" w:rsidP="008C3B08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Menu_GUI</w:t>
                        </w:r>
                        <w:proofErr w:type="spellEnd"/>
                      </w:p>
                    </w:txbxContent>
                  </v:textbox>
                </v:shape>
                <v:shape id="_x0000_s1058" type="#_x0000_t202" style="position:absolute;top:1985;width:22574;height:5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<v:textbox>
                    <w:txbxContent>
                      <w:p w14:paraId="5017BDBD" w14:textId="03532F75" w:rsidR="0075200B" w:rsidRDefault="0075200B" w:rsidP="008C3B08">
                        <w:pPr>
                          <w:rPr>
                            <w:lang w:val="en-US"/>
                          </w:rPr>
                        </w:pPr>
                        <w:r w:rsidRPr="0075200B">
                          <w:rPr>
                            <w:lang w:val="en-US"/>
                          </w:rPr>
                          <w:t xml:space="preserve">private </w:t>
                        </w:r>
                        <w:proofErr w:type="spellStart"/>
                        <w:r w:rsidRPr="0075200B">
                          <w:rPr>
                            <w:lang w:val="en-US"/>
                          </w:rPr>
                          <w:t>MyTableModel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75200B">
                          <w:rPr>
                            <w:lang w:val="en-US"/>
                          </w:rPr>
                          <w:t>tableModel</w:t>
                        </w:r>
                        <w:proofErr w:type="spellEnd"/>
                        <w:r w:rsidRPr="0075200B">
                          <w:rPr>
                            <w:lang w:val="en-US"/>
                          </w:rPr>
                          <w:t>;</w:t>
                        </w:r>
                      </w:p>
                      <w:p w14:paraId="3278E33E" w14:textId="791244A0" w:rsidR="0075200B" w:rsidRPr="007F542B" w:rsidRDefault="0075200B" w:rsidP="008C3B08">
                        <w:pPr>
                          <w:rPr>
                            <w:lang w:val="en-US"/>
                          </w:rPr>
                        </w:pPr>
                        <w:r w:rsidRPr="0075200B">
                          <w:rPr>
                            <w:lang w:val="en-US"/>
                          </w:rPr>
                          <w:t xml:space="preserve">public </w:t>
                        </w:r>
                        <w:proofErr w:type="spellStart"/>
                        <w:r w:rsidRPr="0075200B">
                          <w:rPr>
                            <w:lang w:val="en-US"/>
                          </w:rPr>
                          <w:t>Menu_GUI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243" o:spid="_x0000_s1059" style="position:absolute;visibility:visible;mso-wrap-style:square" from="190,7048" to="20478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" strokecolor="black [3040]"/>
                <v:shape id="_x0000_s1060" type="#_x0000_t202" style="position:absolute;left:-190;top:6477;width:21145;height:15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14:paraId="19BFDDDE" w14:textId="77777777" w:rsidR="0075200B" w:rsidRDefault="0075200B" w:rsidP="008C3B08">
                        <w:pPr>
                          <w:rPr>
                            <w:szCs w:val="22"/>
                            <w:lang w:val="en-US"/>
                          </w:rPr>
                        </w:pPr>
                        <w:r w:rsidRPr="0075200B">
                          <w:rPr>
                            <w:szCs w:val="22"/>
                            <w:lang w:val="en-US"/>
                          </w:rPr>
                          <w:t xml:space="preserve">private class </w:t>
                        </w:r>
                        <w:proofErr w:type="spellStart"/>
                        <w:r w:rsidRPr="0075200B">
                          <w:rPr>
                            <w:szCs w:val="22"/>
                            <w:lang w:val="en-US"/>
                          </w:rPr>
                          <w:t>AddButtonEventListener</w:t>
                        </w:r>
                      </w:p>
                      <w:p w14:paraId="7E768798" w14:textId="77777777" w:rsidR="0075200B" w:rsidRDefault="0075200B" w:rsidP="008C3B08">
                        <w:pPr>
                          <w:rPr>
                            <w:szCs w:val="22"/>
                            <w:lang w:val="en-US"/>
                          </w:rPr>
                        </w:pPr>
                        <w:proofErr w:type="spellEnd"/>
                        <w:r w:rsidRPr="0075200B">
                          <w:rPr>
                            <w:szCs w:val="22"/>
                            <w:lang w:val="en-US"/>
                          </w:rPr>
                          <w:t xml:space="preserve">private class </w:t>
                        </w:r>
                        <w:proofErr w:type="spellStart"/>
                        <w:r w:rsidRPr="0075200B">
                          <w:rPr>
                            <w:szCs w:val="22"/>
                            <w:lang w:val="en-US"/>
                          </w:rPr>
                          <w:t>DeleteButtonEventListener</w:t>
                        </w:r>
                        <w:proofErr w:type="spellEnd"/>
                      </w:p>
                      <w:p w14:paraId="49FEA123" w14:textId="77777777" w:rsidR="0075200B" w:rsidRDefault="0075200B" w:rsidP="008C3B08">
                        <w:pPr>
                          <w:rPr>
                            <w:szCs w:val="22"/>
                            <w:lang w:val="en-US"/>
                          </w:rPr>
                        </w:pPr>
                        <w:r w:rsidRPr="0075200B">
                          <w:rPr>
                            <w:szCs w:val="22"/>
                            <w:lang w:val="en-US"/>
                          </w:rPr>
                          <w:t xml:space="preserve">private class </w:t>
                        </w:r>
                        <w:proofErr w:type="spellStart"/>
                        <w:r w:rsidRPr="0075200B">
                          <w:rPr>
                            <w:szCs w:val="22"/>
                            <w:lang w:val="en-US"/>
                          </w:rPr>
                          <w:t>SearchButtonEventListener</w:t>
                        </w:r>
                        <w:proofErr w:type="spellEnd"/>
                      </w:p>
                      <w:p w14:paraId="41117B3A" w14:textId="1119A623" w:rsidR="0075200B" w:rsidRDefault="0075200B" w:rsidP="008C3B08">
                        <w:pPr>
                          <w:rPr>
                            <w:szCs w:val="22"/>
                            <w:lang w:val="en-US"/>
                          </w:rPr>
                        </w:pPr>
                        <w:r w:rsidRPr="0075200B">
                          <w:rPr>
                            <w:szCs w:val="22"/>
                            <w:lang w:val="en-US"/>
                          </w:rPr>
                          <w:t xml:space="preserve">private class </w:t>
                        </w:r>
                        <w:proofErr w:type="spellStart"/>
                        <w:r w:rsidRPr="0075200B">
                          <w:rPr>
                            <w:szCs w:val="22"/>
                            <w:lang w:val="en-US"/>
                          </w:rPr>
                          <w:t>SearchPopupButtonEventListener</w:t>
                        </w:r>
                        <w:proofErr w:type="spellEnd"/>
                      </w:p>
                      <w:p w14:paraId="2007370D" w14:textId="775F8BA9" w:rsidR="0075200B" w:rsidRDefault="0075200B" w:rsidP="008C3B08">
                        <w:pPr>
                          <w:rPr>
                            <w:lang w:val="en-US"/>
                          </w:rPr>
                        </w:pPr>
                        <w:r w:rsidRPr="0075200B">
                          <w:rPr>
                            <w:lang w:val="en-US"/>
                          </w:rPr>
                          <w:t xml:space="preserve">public static void </w:t>
                        </w:r>
                        <w:proofErr w:type="spellStart"/>
                        <w:r w:rsidRPr="0075200B">
                          <w:rPr>
                            <w:lang w:val="en-US"/>
                          </w:rPr>
                          <w:t>infoBox</w:t>
                        </w:r>
                        <w:proofErr w:type="spellEnd"/>
                      </w:p>
                      <w:p w14:paraId="277DC3D6" w14:textId="67A2AEBD" w:rsidR="0075200B" w:rsidRPr="007F542B" w:rsidRDefault="0075200B" w:rsidP="008C3B08">
                        <w:pPr>
                          <w:rPr>
                            <w:lang w:val="en-US"/>
                          </w:rPr>
                        </w:pPr>
                        <w:r w:rsidRPr="0075200B">
                          <w:rPr>
                            <w:lang w:val="en-US"/>
                          </w:rPr>
                          <w:t xml:space="preserve">private void </w:t>
                        </w:r>
                        <w:proofErr w:type="spellStart"/>
                        <w:r w:rsidRPr="0075200B">
                          <w:rPr>
                            <w:lang w:val="en-US"/>
                          </w:rPr>
                          <w:t>updateTableSearch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  <w:lang w:val="en-US"/>
        </w:rPr>
        <w:t>Group</w:t>
      </w:r>
    </w:p>
    <w:p w14:paraId="75B844A6" w14:textId="02BA49F0" w:rsidR="006C5EEC" w:rsidRPr="00496B57" w:rsidRDefault="0075200B" w:rsidP="006C5EEC">
      <w:pPr>
        <w:spacing w:after="200" w:line="276" w:lineRule="auto"/>
        <w:rPr>
          <w:color w:val="000000" w:themeColor="text1"/>
          <w:sz w:val="28"/>
        </w:rPr>
      </w:pPr>
      <w:r w:rsidRPr="003748A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8353A7" wp14:editId="1C4C419B">
                <wp:simplePos x="0" y="0"/>
                <wp:positionH relativeFrom="column">
                  <wp:posOffset>-565785</wp:posOffset>
                </wp:positionH>
                <wp:positionV relativeFrom="paragraph">
                  <wp:posOffset>299085</wp:posOffset>
                </wp:positionV>
                <wp:extent cx="2019300" cy="733425"/>
                <wp:effectExtent l="0" t="0" r="19050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334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C8599" id="Прямоугольник 52" o:spid="_x0000_s1026" style="position:absolute;margin-left:-44.55pt;margin-top:23.55pt;width:159pt;height:57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" filled="f" strokecolor="black [3200]" strokeweight="1pt"/>
            </w:pict>
          </mc:Fallback>
        </mc:AlternateContent>
      </w:r>
      <w:r w:rsidR="00496B57">
        <w:rPr>
          <w:noProof/>
          <w:color w:val="000000" w:themeColor="text1"/>
          <w:sz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19B4A17" wp14:editId="312037E2">
                <wp:simplePos x="0" y="0"/>
                <wp:positionH relativeFrom="column">
                  <wp:posOffset>-603885</wp:posOffset>
                </wp:positionH>
                <wp:positionV relativeFrom="paragraph">
                  <wp:posOffset>299085</wp:posOffset>
                </wp:positionV>
                <wp:extent cx="2057400" cy="1057275"/>
                <wp:effectExtent l="0" t="0" r="19050" b="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057275"/>
                          <a:chOff x="0" y="0"/>
                          <a:chExt cx="2057400" cy="1057275"/>
                        </a:xfrm>
                      </wpg:grpSpPr>
                      <wps:wsp>
                        <wps:cNvPr id="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825" y="0"/>
                            <a:ext cx="123825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D35B70" w14:textId="3CE39EA8" w:rsidR="0075200B" w:rsidRPr="007F542B" w:rsidRDefault="0075200B" w:rsidP="00496B57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Menu_control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19050" y="304800"/>
                            <a:ext cx="2028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6225"/>
                            <a:ext cx="200977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A724F4" w14:textId="56AFFCBF" w:rsidR="0075200B" w:rsidRDefault="0075200B" w:rsidP="00496B5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Public static</w:t>
                              </w:r>
                              <w:r w:rsidRPr="003748AF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96B57">
                                <w:rPr>
                                  <w:lang w:val="en-US"/>
                                </w:rPr>
                                <w:t>staffName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;</w:t>
                              </w:r>
                            </w:p>
                            <w:p w14:paraId="3A415E43" w14:textId="34E21973" w:rsidR="0075200B" w:rsidRPr="007F542B" w:rsidRDefault="0075200B" w:rsidP="00496B5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Public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  <w:t xml:space="preserve">static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staffAge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28575" y="733425"/>
                            <a:ext cx="2028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00"/>
                            <a:ext cx="20097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7714E4" w14:textId="77777777" w:rsidR="0075200B" w:rsidRPr="007F542B" w:rsidRDefault="0075200B" w:rsidP="00496B5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9B4A17" id="Группа 2" o:spid="_x0000_s1061" style="position:absolute;margin-left:-47.55pt;margin-top:23.55pt;width:162pt;height:83.25pt;z-index:251665408;mso-height-relative:margin" coordsize="205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">
                <v:shape id="_x0000_s1062" type="#_x0000_t202" style="position:absolute;left:5048;width:12382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63D35B70" w14:textId="3CE39EA8" w:rsidR="0075200B" w:rsidRPr="007F542B" w:rsidRDefault="0075200B" w:rsidP="00496B57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Menu_control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12" o:spid="_x0000_s1063" style="position:absolute;visibility:visible;mso-wrap-style:square" from="190,3048" to="20478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" strokecolor="black [3040]"/>
                <v:shape id="_x0000_s1064" type="#_x0000_t202" style="position:absolute;top:2762;width:20097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2FA724F4" w14:textId="56AFFCBF" w:rsidR="0075200B" w:rsidRDefault="0075200B" w:rsidP="00496B5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Public static</w:t>
                        </w:r>
                        <w:r w:rsidRPr="003748AF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96B57">
                          <w:rPr>
                            <w:lang w:val="en-US"/>
                          </w:rPr>
                          <w:t>staffName</w:t>
                        </w:r>
                        <w:proofErr w:type="spellEnd"/>
                        <w:r>
                          <w:rPr>
                            <w:lang w:val="en-US"/>
                          </w:rPr>
                          <w:t>;</w:t>
                        </w:r>
                      </w:p>
                      <w:p w14:paraId="3A415E43" w14:textId="34E21973" w:rsidR="0075200B" w:rsidRPr="007F542B" w:rsidRDefault="0075200B" w:rsidP="00496B5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Public</w:t>
                        </w:r>
                        <w:r>
                          <w:rPr>
                            <w:lang w:val="en-US"/>
                          </w:rPr>
                          <w:tab/>
                          <w:t xml:space="preserve">static </w:t>
                        </w:r>
                        <w:proofErr w:type="spellStart"/>
                        <w:r>
                          <w:rPr>
                            <w:lang w:val="en-US"/>
                          </w:rPr>
                          <w:t>staffAge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38" o:spid="_x0000_s1065" style="position:absolute;visibility:visible;mso-wrap-style:square" from="285,7334" to="20574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90a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" strokecolor="black [3040]"/>
                <v:shape id="_x0000_s1066" type="#_x0000_t202" style="position:absolute;top:7620;width:2009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1D7714E4" w14:textId="77777777" w:rsidR="0075200B" w:rsidRPr="007F542B" w:rsidRDefault="0075200B" w:rsidP="00496B5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96B57">
        <w:rPr>
          <w:color w:val="000000" w:themeColor="text1"/>
          <w:sz w:val="28"/>
        </w:rPr>
        <w:t xml:space="preserve">Пакет </w:t>
      </w:r>
      <w:r w:rsidR="00496B57">
        <w:rPr>
          <w:color w:val="000000" w:themeColor="text1"/>
          <w:sz w:val="28"/>
          <w:lang w:val="en-US"/>
        </w:rPr>
        <w:t>Menu</w:t>
      </w:r>
    </w:p>
    <w:p w14:paraId="0AD63338" w14:textId="61F9E367" w:rsidR="00BC59EF" w:rsidRDefault="00F3293B" w:rsidP="00BC59EF">
      <w:pPr>
        <w:spacing w:after="200" w:line="276" w:lineRule="auto"/>
        <w:rPr>
          <w:color w:val="000000" w:themeColor="text1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A95C833" wp14:editId="3AA98815">
                <wp:simplePos x="0" y="0"/>
                <wp:positionH relativeFrom="column">
                  <wp:posOffset>1453515</wp:posOffset>
                </wp:positionH>
                <wp:positionV relativeFrom="paragraph">
                  <wp:posOffset>356235</wp:posOffset>
                </wp:positionV>
                <wp:extent cx="419074" cy="0"/>
                <wp:effectExtent l="38100" t="76200" r="0" b="952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0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2BD99" id="Прямая со стрелкой 40" o:spid="_x0000_s1026" type="#_x0000_t32" style="position:absolute;margin-left:114.45pt;margin-top:28.05pt;width:33pt;height:0;flip:x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" strokecolor="black [3040]">
                <v:stroke endarrow="block"/>
              </v:shape>
            </w:pict>
          </mc:Fallback>
        </mc:AlternateContent>
      </w:r>
      <w:r w:rsidR="0075200B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01AE783" wp14:editId="59166466">
                <wp:simplePos x="0" y="0"/>
                <wp:positionH relativeFrom="column">
                  <wp:posOffset>4225290</wp:posOffset>
                </wp:positionH>
                <wp:positionV relativeFrom="paragraph">
                  <wp:posOffset>27305</wp:posOffset>
                </wp:positionV>
                <wp:extent cx="2047875" cy="1800225"/>
                <wp:effectExtent l="0" t="0" r="28575" b="0"/>
                <wp:wrapNone/>
                <wp:docPr id="231" name="Группа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1800225"/>
                          <a:chOff x="0" y="0"/>
                          <a:chExt cx="2047875" cy="1800226"/>
                        </a:xfrm>
                      </wpg:grpSpPr>
                      <wps:wsp>
                        <wps:cNvPr id="232" name="Прямоугольник 232"/>
                        <wps:cNvSpPr/>
                        <wps:spPr>
                          <a:xfrm>
                            <a:off x="28575" y="0"/>
                            <a:ext cx="2019300" cy="170497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Прямая соединительная линия 233"/>
                        <wps:cNvCnPr/>
                        <wps:spPr>
                          <a:xfrm>
                            <a:off x="19050" y="285750"/>
                            <a:ext cx="2028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825" y="0"/>
                            <a:ext cx="1114425" cy="291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DBD06" w14:textId="11888F7E" w:rsidR="0075200B" w:rsidRPr="007F542B" w:rsidRDefault="0075200B" w:rsidP="008C3B08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8C3B08">
                                <w:rPr>
                                  <w:lang w:val="en-US"/>
                                </w:rPr>
                                <w:t>MyTableModel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125"/>
                            <a:ext cx="20097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BECA0" w14:textId="77777777" w:rsidR="0075200B" w:rsidRPr="008C3B08" w:rsidRDefault="0075200B" w:rsidP="008C3B08">
                              <w:pPr>
                                <w:rPr>
                                  <w:lang w:val="en-US"/>
                                </w:rPr>
                              </w:pPr>
                              <w:r w:rsidRPr="008C3B08">
                                <w:rPr>
                                  <w:lang w:val="en-US"/>
                                </w:rPr>
                                <w:t>private Group data</w:t>
                              </w:r>
                            </w:p>
                            <w:p w14:paraId="7D4F5E60" w14:textId="1191B97A" w:rsidR="0075200B" w:rsidRPr="008C3B08" w:rsidRDefault="0075200B" w:rsidP="008C3B08">
                              <w:pPr>
                                <w:rPr>
                                  <w:lang w:val="en-US"/>
                                </w:rPr>
                              </w:pPr>
                              <w:r w:rsidRPr="008C3B08">
                                <w:rPr>
                                  <w:lang w:val="en-US"/>
                                </w:rPr>
                                <w:t xml:space="preserve">public </w:t>
                              </w:r>
                              <w:proofErr w:type="spellStart"/>
                              <w:r w:rsidRPr="008C3B08">
                                <w:rPr>
                                  <w:lang w:val="en-US"/>
                                </w:rPr>
                                <w:t>MyTableModel</w:t>
                              </w:r>
                              <w:proofErr w:type="spellEnd"/>
                            </w:p>
                            <w:p w14:paraId="68E47778" w14:textId="77777777" w:rsidR="0075200B" w:rsidRPr="007F542B" w:rsidRDefault="0075200B" w:rsidP="008C3B0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Прямая соединительная линия 236"/>
                        <wps:cNvCnPr/>
                        <wps:spPr>
                          <a:xfrm>
                            <a:off x="19050" y="704850"/>
                            <a:ext cx="2028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647700"/>
                            <a:ext cx="1971675" cy="11525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5A6672" w14:textId="77777777" w:rsidR="0075200B" w:rsidRPr="008C3B08" w:rsidRDefault="0075200B" w:rsidP="008C3B08">
                              <w:pPr>
                                <w:rPr>
                                  <w:szCs w:val="22"/>
                                  <w:lang w:val="en-US"/>
                                </w:rPr>
                              </w:pPr>
                              <w:r w:rsidRPr="008C3B08">
                                <w:rPr>
                                  <w:szCs w:val="22"/>
                                  <w:lang w:val="en-US"/>
                                </w:rPr>
                                <w:t xml:space="preserve">public int </w:t>
                              </w:r>
                              <w:proofErr w:type="spellStart"/>
                              <w:r w:rsidRPr="008C3B08">
                                <w:rPr>
                                  <w:szCs w:val="22"/>
                                  <w:lang w:val="en-US"/>
                                </w:rPr>
                                <w:t>getRowCount</w:t>
                              </w:r>
                              <w:proofErr w:type="spellEnd"/>
                            </w:p>
                            <w:p w14:paraId="59C0BD45" w14:textId="4B88702B" w:rsidR="0075200B" w:rsidRPr="008C3B08" w:rsidRDefault="0075200B" w:rsidP="008C3B08">
                              <w:pPr>
                                <w:rPr>
                                  <w:szCs w:val="22"/>
                                  <w:lang w:val="en-US"/>
                                </w:rPr>
                              </w:pPr>
                              <w:r w:rsidRPr="008C3B08">
                                <w:rPr>
                                  <w:szCs w:val="22"/>
                                  <w:lang w:val="en-US"/>
                                </w:rPr>
                                <w:t xml:space="preserve">public int </w:t>
                              </w:r>
                              <w:proofErr w:type="spellStart"/>
                              <w:r w:rsidRPr="008C3B08">
                                <w:rPr>
                                  <w:szCs w:val="22"/>
                                  <w:lang w:val="en-US"/>
                                </w:rPr>
                                <w:t>getColumnCount</w:t>
                              </w:r>
                              <w:proofErr w:type="spellEnd"/>
                            </w:p>
                            <w:p w14:paraId="04EC3398" w14:textId="77777777" w:rsidR="0075200B" w:rsidRPr="008C3B08" w:rsidRDefault="0075200B" w:rsidP="008C3B08">
                              <w:pPr>
                                <w:rPr>
                                  <w:szCs w:val="22"/>
                                  <w:lang w:val="en-US"/>
                                </w:rPr>
                              </w:pPr>
                              <w:r w:rsidRPr="008C3B08">
                                <w:rPr>
                                  <w:szCs w:val="22"/>
                                  <w:lang w:val="en-US"/>
                                </w:rPr>
                                <w:t xml:space="preserve">public String </w:t>
                              </w:r>
                              <w:proofErr w:type="spellStart"/>
                              <w:r w:rsidRPr="008C3B08">
                                <w:rPr>
                                  <w:szCs w:val="22"/>
                                  <w:lang w:val="en-US"/>
                                </w:rPr>
                                <w:t>getColumnName</w:t>
                              </w:r>
                              <w:proofErr w:type="spellEnd"/>
                            </w:p>
                            <w:p w14:paraId="612EF7E4" w14:textId="77777777" w:rsidR="0075200B" w:rsidRPr="008C3B08" w:rsidRDefault="0075200B" w:rsidP="008C3B08">
                              <w:pPr>
                                <w:rPr>
                                  <w:szCs w:val="22"/>
                                  <w:lang w:val="en-US"/>
                                </w:rPr>
                              </w:pPr>
                              <w:r w:rsidRPr="008C3B08">
                                <w:rPr>
                                  <w:szCs w:val="22"/>
                                  <w:lang w:val="en-US"/>
                                </w:rPr>
                                <w:t xml:space="preserve">public Object </w:t>
                              </w:r>
                              <w:proofErr w:type="spellStart"/>
                              <w:r w:rsidRPr="008C3B08">
                                <w:rPr>
                                  <w:szCs w:val="22"/>
                                  <w:lang w:val="en-US"/>
                                </w:rPr>
                                <w:t>getValueAt</w:t>
                              </w:r>
                              <w:proofErr w:type="spellEnd"/>
                            </w:p>
                            <w:p w14:paraId="44DC46E7" w14:textId="39EE0AB5" w:rsidR="0075200B" w:rsidRPr="007F542B" w:rsidRDefault="0075200B" w:rsidP="008C3B0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1AE783" id="Группа 231" o:spid="_x0000_s1067" style="position:absolute;margin-left:332.7pt;margin-top:2.15pt;width:161.25pt;height:141.75pt;z-index:251672576;mso-height-relative:margin" coordsize="20478,18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">
                <v:rect id="Прямоугольник 232" o:spid="_x0000_s1068" style="position:absolute;left:285;width:20193;height:1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" filled="f" strokecolor="black [3200]" strokeweight="1pt"/>
                <v:line id="Прямая соединительная линия 233" o:spid="_x0000_s1069" style="position:absolute;visibility:visible;mso-wrap-style:square" from="190,2857" to="20478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" strokecolor="black [3040]"/>
                <v:shape id="_x0000_s1070" type="#_x0000_t202" style="position:absolute;left:5048;width:11144;height:2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14:paraId="512DBD06" w14:textId="11888F7E" w:rsidR="0075200B" w:rsidRPr="007F542B" w:rsidRDefault="0075200B" w:rsidP="008C3B08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8C3B08">
                          <w:rPr>
                            <w:lang w:val="en-US"/>
                          </w:rPr>
                          <w:t>MyTableModel</w:t>
                        </w:r>
                        <w:proofErr w:type="spellEnd"/>
                      </w:p>
                    </w:txbxContent>
                  </v:textbox>
                </v:shape>
                <v:shape id="_x0000_s1071" type="#_x0000_t202" style="position:absolute;top:2381;width:20097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<v:textbox>
                    <w:txbxContent>
                      <w:p w14:paraId="705BECA0" w14:textId="77777777" w:rsidR="0075200B" w:rsidRPr="008C3B08" w:rsidRDefault="0075200B" w:rsidP="008C3B08">
                        <w:pPr>
                          <w:rPr>
                            <w:lang w:val="en-US"/>
                          </w:rPr>
                        </w:pPr>
                        <w:r w:rsidRPr="008C3B08">
                          <w:rPr>
                            <w:lang w:val="en-US"/>
                          </w:rPr>
                          <w:t>private Group data</w:t>
                        </w:r>
                      </w:p>
                      <w:p w14:paraId="7D4F5E60" w14:textId="1191B97A" w:rsidR="0075200B" w:rsidRPr="008C3B08" w:rsidRDefault="0075200B" w:rsidP="008C3B08">
                        <w:pPr>
                          <w:rPr>
                            <w:lang w:val="en-US"/>
                          </w:rPr>
                        </w:pPr>
                        <w:r w:rsidRPr="008C3B08">
                          <w:rPr>
                            <w:lang w:val="en-US"/>
                          </w:rPr>
                          <w:t xml:space="preserve">public </w:t>
                        </w:r>
                        <w:proofErr w:type="spellStart"/>
                        <w:r w:rsidRPr="008C3B08">
                          <w:rPr>
                            <w:lang w:val="en-US"/>
                          </w:rPr>
                          <w:t>MyTableModel</w:t>
                        </w:r>
                        <w:proofErr w:type="spellEnd"/>
                      </w:p>
                      <w:p w14:paraId="68E47778" w14:textId="77777777" w:rsidR="0075200B" w:rsidRPr="007F542B" w:rsidRDefault="0075200B" w:rsidP="008C3B0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ямая соединительная линия 236" o:spid="_x0000_s1072" style="position:absolute;visibility:visible;mso-wrap-style:square" from="190,7048" to="20478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" strokecolor="black [3040]"/>
                <v:shape id="_x0000_s1073" type="#_x0000_t202" style="position:absolute;left:190;top:6477;width:19717;height:1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14:paraId="775A6672" w14:textId="77777777" w:rsidR="0075200B" w:rsidRPr="008C3B08" w:rsidRDefault="0075200B" w:rsidP="008C3B08">
                        <w:pPr>
                          <w:rPr>
                            <w:szCs w:val="22"/>
                            <w:lang w:val="en-US"/>
                          </w:rPr>
                        </w:pPr>
                        <w:r w:rsidRPr="008C3B08">
                          <w:rPr>
                            <w:szCs w:val="22"/>
                            <w:lang w:val="en-US"/>
                          </w:rPr>
                          <w:t xml:space="preserve">public int </w:t>
                        </w:r>
                        <w:proofErr w:type="spellStart"/>
                        <w:r w:rsidRPr="008C3B08">
                          <w:rPr>
                            <w:szCs w:val="22"/>
                            <w:lang w:val="en-US"/>
                          </w:rPr>
                          <w:t>getRowCount</w:t>
                        </w:r>
                        <w:proofErr w:type="spellEnd"/>
                      </w:p>
                      <w:p w14:paraId="59C0BD45" w14:textId="4B88702B" w:rsidR="0075200B" w:rsidRPr="008C3B08" w:rsidRDefault="0075200B" w:rsidP="008C3B08">
                        <w:pPr>
                          <w:rPr>
                            <w:szCs w:val="22"/>
                            <w:lang w:val="en-US"/>
                          </w:rPr>
                        </w:pPr>
                        <w:r w:rsidRPr="008C3B08">
                          <w:rPr>
                            <w:szCs w:val="22"/>
                            <w:lang w:val="en-US"/>
                          </w:rPr>
                          <w:t xml:space="preserve">public int </w:t>
                        </w:r>
                        <w:proofErr w:type="spellStart"/>
                        <w:r w:rsidRPr="008C3B08">
                          <w:rPr>
                            <w:szCs w:val="22"/>
                            <w:lang w:val="en-US"/>
                          </w:rPr>
                          <w:t>getColumnCount</w:t>
                        </w:r>
                        <w:proofErr w:type="spellEnd"/>
                      </w:p>
                      <w:p w14:paraId="04EC3398" w14:textId="77777777" w:rsidR="0075200B" w:rsidRPr="008C3B08" w:rsidRDefault="0075200B" w:rsidP="008C3B08">
                        <w:pPr>
                          <w:rPr>
                            <w:szCs w:val="22"/>
                            <w:lang w:val="en-US"/>
                          </w:rPr>
                        </w:pPr>
                        <w:r w:rsidRPr="008C3B08">
                          <w:rPr>
                            <w:szCs w:val="22"/>
                            <w:lang w:val="en-US"/>
                          </w:rPr>
                          <w:t xml:space="preserve">public String </w:t>
                        </w:r>
                        <w:proofErr w:type="spellStart"/>
                        <w:r w:rsidRPr="008C3B08">
                          <w:rPr>
                            <w:szCs w:val="22"/>
                            <w:lang w:val="en-US"/>
                          </w:rPr>
                          <w:t>getColumnName</w:t>
                        </w:r>
                        <w:proofErr w:type="spellEnd"/>
                      </w:p>
                      <w:p w14:paraId="612EF7E4" w14:textId="77777777" w:rsidR="0075200B" w:rsidRPr="008C3B08" w:rsidRDefault="0075200B" w:rsidP="008C3B08">
                        <w:pPr>
                          <w:rPr>
                            <w:szCs w:val="22"/>
                            <w:lang w:val="en-US"/>
                          </w:rPr>
                        </w:pPr>
                        <w:r w:rsidRPr="008C3B08">
                          <w:rPr>
                            <w:szCs w:val="22"/>
                            <w:lang w:val="en-US"/>
                          </w:rPr>
                          <w:t xml:space="preserve">public Object </w:t>
                        </w:r>
                        <w:proofErr w:type="spellStart"/>
                        <w:r w:rsidRPr="008C3B08">
                          <w:rPr>
                            <w:szCs w:val="22"/>
                            <w:lang w:val="en-US"/>
                          </w:rPr>
                          <w:t>getValueAt</w:t>
                        </w:r>
                        <w:proofErr w:type="spellEnd"/>
                      </w:p>
                      <w:p w14:paraId="44DC46E7" w14:textId="39EE0AB5" w:rsidR="0075200B" w:rsidRPr="007F542B" w:rsidRDefault="0075200B" w:rsidP="008C3B0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C2F4D4D" w14:textId="4F97C224" w:rsidR="00496B57" w:rsidRDefault="00F3293B" w:rsidP="00BC59EF">
      <w:pPr>
        <w:spacing w:after="200" w:line="276" w:lineRule="auto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BFFCE5A" wp14:editId="78A2C34F">
                <wp:simplePos x="0" y="0"/>
                <wp:positionH relativeFrom="column">
                  <wp:posOffset>3882390</wp:posOffset>
                </wp:positionH>
                <wp:positionV relativeFrom="paragraph">
                  <wp:posOffset>89535</wp:posOffset>
                </wp:positionV>
                <wp:extent cx="361950" cy="0"/>
                <wp:effectExtent l="38100" t="76200" r="0" b="952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5F37D" id="Прямая со стрелкой 43" o:spid="_x0000_s1026" type="#_x0000_t32" style="position:absolute;margin-left:305.7pt;margin-top:7.05pt;width:28.5pt;height:0;flip:x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" strokecolor="black [3040]">
                <v:stroke endarrow="block"/>
              </v:shape>
            </w:pict>
          </mc:Fallback>
        </mc:AlternateContent>
      </w:r>
    </w:p>
    <w:p w14:paraId="47CF5C0B" w14:textId="4831090C" w:rsidR="00BC59EF" w:rsidRDefault="00BC59EF" w:rsidP="00BC59EF">
      <w:pPr>
        <w:spacing w:after="200" w:line="276" w:lineRule="auto"/>
        <w:rPr>
          <w:color w:val="000000" w:themeColor="text1"/>
          <w:sz w:val="28"/>
        </w:rPr>
      </w:pPr>
    </w:p>
    <w:p w14:paraId="790AFCEA" w14:textId="510CC91A" w:rsidR="00BC59EF" w:rsidRDefault="00BC59EF" w:rsidP="00BC59EF">
      <w:pPr>
        <w:spacing w:after="200" w:line="276" w:lineRule="auto"/>
        <w:rPr>
          <w:color w:val="000000" w:themeColor="text1"/>
          <w:sz w:val="28"/>
        </w:rPr>
      </w:pPr>
    </w:p>
    <w:p w14:paraId="6C05A74A" w14:textId="2FEFC529" w:rsidR="00F95F42" w:rsidRPr="00B9005E" w:rsidRDefault="0075200B" w:rsidP="0075200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4403CB" w14:textId="3F09953E" w:rsidR="007C24B7" w:rsidRDefault="00705234" w:rsidP="00DB2817">
      <w:pPr>
        <w:pStyle w:val="11"/>
        <w:rPr>
          <w:shd w:val="clear" w:color="auto" w:fill="FFFFFF"/>
        </w:rPr>
      </w:pPr>
      <w:bookmarkStart w:id="5" w:name="_Toc58184133"/>
      <w:r w:rsidRPr="003D525C">
        <w:rPr>
          <w:shd w:val="clear" w:color="auto" w:fill="FFFFFF"/>
        </w:rPr>
        <w:lastRenderedPageBreak/>
        <w:t>4</w:t>
      </w:r>
      <w:r w:rsidR="00E86461" w:rsidRPr="00185478">
        <w:rPr>
          <w:shd w:val="clear" w:color="auto" w:fill="FFFFFF"/>
        </w:rPr>
        <w:t xml:space="preserve"> Таблица спецификаций</w:t>
      </w:r>
      <w:bookmarkEnd w:id="5"/>
    </w:p>
    <w:p w14:paraId="1FBCA8B0" w14:textId="4595217B" w:rsidR="00DB2817" w:rsidRDefault="00DB2817" w:rsidP="00DB2817">
      <w:pPr>
        <w:pStyle w:val="11"/>
        <w:ind w:left="707"/>
        <w:rPr>
          <w:shd w:val="clear" w:color="auto" w:fill="FFFFFF"/>
        </w:rPr>
      </w:pPr>
      <w:bookmarkStart w:id="6" w:name="_Toc58184134"/>
      <w:r w:rsidRPr="003D525C">
        <w:rPr>
          <w:shd w:val="clear" w:color="auto" w:fill="FFFFFF"/>
        </w:rPr>
        <w:t>4</w:t>
      </w:r>
      <w:r>
        <w:rPr>
          <w:shd w:val="clear" w:color="auto" w:fill="FFFFFF"/>
        </w:rPr>
        <w:t>.1</w:t>
      </w:r>
      <w:r w:rsidRPr="00185478">
        <w:rPr>
          <w:shd w:val="clear" w:color="auto" w:fill="FFFFFF"/>
        </w:rPr>
        <w:t xml:space="preserve"> </w:t>
      </w:r>
      <w:r>
        <w:t xml:space="preserve">Описание класса </w:t>
      </w:r>
      <w:r>
        <w:rPr>
          <w:lang w:val="en-US"/>
        </w:rPr>
        <w:t>Staff</w:t>
      </w:r>
      <w:bookmarkEnd w:id="6"/>
    </w:p>
    <w:p w14:paraId="78463DC5" w14:textId="5B5415AD" w:rsidR="00DB2817" w:rsidRPr="00241AD2" w:rsidRDefault="00DB2817" w:rsidP="00DB2817">
      <w:pPr>
        <w:pStyle w:val="a5"/>
      </w:pPr>
      <w:r>
        <w:t xml:space="preserve">Таблица 1 – Поля абстрактного класса </w:t>
      </w:r>
      <w:r w:rsidR="00DC2E21">
        <w:rPr>
          <w:lang w:val="en-US"/>
        </w:rPr>
        <w:t>Staff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84"/>
        <w:gridCol w:w="1892"/>
        <w:gridCol w:w="3455"/>
        <w:gridCol w:w="1868"/>
        <w:gridCol w:w="1872"/>
      </w:tblGrid>
      <w:tr w:rsidR="00DB2817" w14:paraId="0E622DC2" w14:textId="77777777" w:rsidTr="00DB2817">
        <w:tc>
          <w:tcPr>
            <w:tcW w:w="484" w:type="dxa"/>
          </w:tcPr>
          <w:p w14:paraId="09453568" w14:textId="57D19AA9" w:rsidR="00DB2817" w:rsidRPr="00DB2817" w:rsidRDefault="00DB2817" w:rsidP="00DB2817">
            <w:pPr>
              <w:pStyle w:val="a5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1892" w:type="dxa"/>
          </w:tcPr>
          <w:p w14:paraId="3F1E7EB8" w14:textId="31E2804E" w:rsidR="00DB2817" w:rsidRDefault="00DB2817" w:rsidP="00DB2817">
            <w:pPr>
              <w:pStyle w:val="a5"/>
              <w:ind w:firstLine="0"/>
            </w:pPr>
            <w:r w:rsidRPr="00DB2817">
              <w:t>Название</w:t>
            </w:r>
          </w:p>
        </w:tc>
        <w:tc>
          <w:tcPr>
            <w:tcW w:w="3455" w:type="dxa"/>
          </w:tcPr>
          <w:p w14:paraId="0FF02B91" w14:textId="186C2DE4" w:rsidR="00DB2817" w:rsidRDefault="00DB2817" w:rsidP="00DB2817">
            <w:pPr>
              <w:pStyle w:val="a5"/>
              <w:ind w:firstLine="0"/>
            </w:pPr>
            <w:r w:rsidRPr="00DB2817">
              <w:t>Назначение</w:t>
            </w:r>
          </w:p>
        </w:tc>
        <w:tc>
          <w:tcPr>
            <w:tcW w:w="1868" w:type="dxa"/>
          </w:tcPr>
          <w:p w14:paraId="0BC42189" w14:textId="10D0C4D6" w:rsidR="00DB2817" w:rsidRDefault="00DB2817" w:rsidP="00DB2817">
            <w:pPr>
              <w:pStyle w:val="a5"/>
              <w:ind w:firstLine="0"/>
            </w:pPr>
            <w:r w:rsidRPr="00DB2817">
              <w:t>Тип данных</w:t>
            </w:r>
          </w:p>
        </w:tc>
        <w:tc>
          <w:tcPr>
            <w:tcW w:w="1872" w:type="dxa"/>
          </w:tcPr>
          <w:p w14:paraId="7E473FA9" w14:textId="2BE44D07" w:rsidR="00DB2817" w:rsidRDefault="00DB2817" w:rsidP="00DB2817">
            <w:pPr>
              <w:pStyle w:val="a5"/>
              <w:ind w:firstLine="0"/>
            </w:pPr>
            <w:r w:rsidRPr="00DB2817">
              <w:t>Тип доступа</w:t>
            </w:r>
          </w:p>
        </w:tc>
      </w:tr>
      <w:tr w:rsidR="00DB2817" w14:paraId="361F1D9C" w14:textId="77777777" w:rsidTr="00DB2817">
        <w:tc>
          <w:tcPr>
            <w:tcW w:w="484" w:type="dxa"/>
          </w:tcPr>
          <w:p w14:paraId="67822C96" w14:textId="190DC0D0" w:rsidR="00DB2817" w:rsidRPr="00DB2817" w:rsidRDefault="00DB2817" w:rsidP="00DB2817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2" w:type="dxa"/>
          </w:tcPr>
          <w:p w14:paraId="07F570C7" w14:textId="02EEDB4C" w:rsidR="00DB2817" w:rsidRDefault="00DB2817" w:rsidP="00DB2817">
            <w:pPr>
              <w:pStyle w:val="a5"/>
              <w:ind w:firstLine="0"/>
            </w:pPr>
            <w:proofErr w:type="spellStart"/>
            <w:r w:rsidRPr="00DB2817">
              <w:t>name</w:t>
            </w:r>
            <w:proofErr w:type="spellEnd"/>
          </w:p>
        </w:tc>
        <w:tc>
          <w:tcPr>
            <w:tcW w:w="3455" w:type="dxa"/>
          </w:tcPr>
          <w:p w14:paraId="6DF4468D" w14:textId="67700A04" w:rsidR="00DB2817" w:rsidRDefault="00DB2817" w:rsidP="00DB2817">
            <w:pPr>
              <w:pStyle w:val="a5"/>
              <w:ind w:firstLine="0"/>
            </w:pPr>
            <w:r>
              <w:t>Имя кадра</w:t>
            </w:r>
          </w:p>
        </w:tc>
        <w:tc>
          <w:tcPr>
            <w:tcW w:w="1868" w:type="dxa"/>
          </w:tcPr>
          <w:p w14:paraId="4F437B45" w14:textId="27D1323D" w:rsidR="00DB2817" w:rsidRDefault="00DB2817" w:rsidP="00DB2817">
            <w:pPr>
              <w:pStyle w:val="a5"/>
              <w:ind w:firstLine="0"/>
            </w:pPr>
            <w:proofErr w:type="spellStart"/>
            <w:r w:rsidRPr="00DB2817">
              <w:t>String</w:t>
            </w:r>
            <w:proofErr w:type="spellEnd"/>
          </w:p>
        </w:tc>
        <w:tc>
          <w:tcPr>
            <w:tcW w:w="1872" w:type="dxa"/>
          </w:tcPr>
          <w:p w14:paraId="6ADCDD35" w14:textId="109A9879" w:rsidR="00DB2817" w:rsidRDefault="00DB2817" w:rsidP="00DB2817">
            <w:pPr>
              <w:pStyle w:val="a5"/>
              <w:ind w:firstLine="0"/>
            </w:pPr>
            <w:proofErr w:type="spellStart"/>
            <w:r w:rsidRPr="00DB2817">
              <w:t>private</w:t>
            </w:r>
            <w:proofErr w:type="spellEnd"/>
          </w:p>
        </w:tc>
      </w:tr>
      <w:tr w:rsidR="00DB2817" w14:paraId="5405C1E8" w14:textId="77777777" w:rsidTr="00DB2817">
        <w:tc>
          <w:tcPr>
            <w:tcW w:w="484" w:type="dxa"/>
          </w:tcPr>
          <w:p w14:paraId="62BFBE1D" w14:textId="3FAAAB8D" w:rsidR="00DB2817" w:rsidRPr="00DB2817" w:rsidRDefault="00DB2817" w:rsidP="00DB2817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92" w:type="dxa"/>
          </w:tcPr>
          <w:p w14:paraId="70ED5392" w14:textId="271EC9A1" w:rsidR="00DB2817" w:rsidRDefault="00DB2817" w:rsidP="00DB2817">
            <w:pPr>
              <w:pStyle w:val="a5"/>
              <w:ind w:firstLine="0"/>
            </w:pPr>
            <w:proofErr w:type="spellStart"/>
            <w:r w:rsidRPr="00DB2817">
              <w:t>age</w:t>
            </w:r>
            <w:proofErr w:type="spellEnd"/>
          </w:p>
        </w:tc>
        <w:tc>
          <w:tcPr>
            <w:tcW w:w="3455" w:type="dxa"/>
          </w:tcPr>
          <w:p w14:paraId="5BABFD9A" w14:textId="539D21F3" w:rsidR="00DB2817" w:rsidRDefault="00DB2817" w:rsidP="00DB2817">
            <w:pPr>
              <w:pStyle w:val="a5"/>
              <w:ind w:firstLine="0"/>
            </w:pPr>
            <w:r>
              <w:t>Возраст кадра</w:t>
            </w:r>
          </w:p>
        </w:tc>
        <w:tc>
          <w:tcPr>
            <w:tcW w:w="1868" w:type="dxa"/>
          </w:tcPr>
          <w:p w14:paraId="702CD6A2" w14:textId="7E047587" w:rsidR="00DB2817" w:rsidRPr="00DB2817" w:rsidRDefault="00DB2817" w:rsidP="00DB2817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72" w:type="dxa"/>
          </w:tcPr>
          <w:p w14:paraId="0332EEF4" w14:textId="158D87E7" w:rsidR="00DB2817" w:rsidRDefault="00DB2817" w:rsidP="00DB2817">
            <w:pPr>
              <w:pStyle w:val="a5"/>
              <w:ind w:firstLine="0"/>
            </w:pPr>
            <w:proofErr w:type="spellStart"/>
            <w:r w:rsidRPr="00DB2817">
              <w:t>private</w:t>
            </w:r>
            <w:proofErr w:type="spellEnd"/>
          </w:p>
        </w:tc>
      </w:tr>
      <w:tr w:rsidR="00DB2817" w14:paraId="7E25D2C0" w14:textId="77777777" w:rsidTr="00DB2817">
        <w:tc>
          <w:tcPr>
            <w:tcW w:w="484" w:type="dxa"/>
          </w:tcPr>
          <w:p w14:paraId="640E0CB1" w14:textId="11841EB6" w:rsidR="00DB2817" w:rsidRPr="00DB2817" w:rsidRDefault="00DB2817" w:rsidP="00DB2817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92" w:type="dxa"/>
          </w:tcPr>
          <w:p w14:paraId="0A09CE5A" w14:textId="2F70E4FE" w:rsidR="00DB2817" w:rsidRPr="00DB2817" w:rsidRDefault="00DB2817" w:rsidP="00DB2817">
            <w:pPr>
              <w:pStyle w:val="a5"/>
              <w:ind w:firstLine="0"/>
            </w:pPr>
            <w:proofErr w:type="spellStart"/>
            <w:r w:rsidRPr="00DB2817">
              <w:t>profession</w:t>
            </w:r>
            <w:proofErr w:type="spellEnd"/>
          </w:p>
        </w:tc>
        <w:tc>
          <w:tcPr>
            <w:tcW w:w="3455" w:type="dxa"/>
          </w:tcPr>
          <w:p w14:paraId="353E0353" w14:textId="56C985A4" w:rsidR="00DB2817" w:rsidRDefault="00DB2817" w:rsidP="00DB2817">
            <w:pPr>
              <w:pStyle w:val="a5"/>
              <w:ind w:firstLine="0"/>
            </w:pPr>
            <w:r>
              <w:t>Профессия кадра</w:t>
            </w:r>
          </w:p>
        </w:tc>
        <w:tc>
          <w:tcPr>
            <w:tcW w:w="1868" w:type="dxa"/>
          </w:tcPr>
          <w:p w14:paraId="27125C93" w14:textId="26BB6452" w:rsidR="00DB2817" w:rsidRDefault="00DB2817" w:rsidP="00DB2817">
            <w:pPr>
              <w:pStyle w:val="a5"/>
              <w:ind w:firstLine="0"/>
            </w:pPr>
            <w:proofErr w:type="spellStart"/>
            <w:r w:rsidRPr="00DB2817">
              <w:t>String</w:t>
            </w:r>
            <w:proofErr w:type="spellEnd"/>
          </w:p>
        </w:tc>
        <w:tc>
          <w:tcPr>
            <w:tcW w:w="1872" w:type="dxa"/>
          </w:tcPr>
          <w:p w14:paraId="06762994" w14:textId="71A36AB4" w:rsidR="00DB2817" w:rsidRDefault="00DB2817" w:rsidP="00DB2817">
            <w:pPr>
              <w:pStyle w:val="a5"/>
              <w:ind w:firstLine="0"/>
            </w:pPr>
            <w:proofErr w:type="spellStart"/>
            <w:r w:rsidRPr="00DB2817">
              <w:t>private</w:t>
            </w:r>
            <w:proofErr w:type="spellEnd"/>
          </w:p>
        </w:tc>
      </w:tr>
    </w:tbl>
    <w:p w14:paraId="61DB3462" w14:textId="77777777" w:rsidR="00476C50" w:rsidRDefault="00476C50" w:rsidP="00476C50">
      <w:pPr>
        <w:pStyle w:val="a5"/>
        <w:ind w:firstLine="708"/>
      </w:pPr>
    </w:p>
    <w:p w14:paraId="7BF6F682" w14:textId="3CD980DB" w:rsidR="00DB2817" w:rsidRDefault="00476C50" w:rsidP="00476C50">
      <w:pPr>
        <w:pStyle w:val="a5"/>
        <w:ind w:firstLine="708"/>
      </w:pPr>
      <w:r>
        <w:t xml:space="preserve">Таблица 2 – Конструкторы абстрактного класса </w:t>
      </w:r>
      <w:r w:rsidR="00DC2E21">
        <w:rPr>
          <w:lang w:val="en-US"/>
        </w:rPr>
        <w:t>Staff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2940"/>
        <w:gridCol w:w="1914"/>
        <w:gridCol w:w="1915"/>
      </w:tblGrid>
      <w:tr w:rsidR="00476C50" w14:paraId="1CF03432" w14:textId="77777777" w:rsidTr="00476C50">
        <w:tc>
          <w:tcPr>
            <w:tcW w:w="534" w:type="dxa"/>
          </w:tcPr>
          <w:p w14:paraId="7399D422" w14:textId="78742802" w:rsidR="00476C50" w:rsidRDefault="00476C50" w:rsidP="00DB2817">
            <w:pPr>
              <w:pStyle w:val="a5"/>
              <w:ind w:firstLine="0"/>
            </w:pPr>
            <w:r>
              <w:t>№</w:t>
            </w:r>
          </w:p>
        </w:tc>
        <w:tc>
          <w:tcPr>
            <w:tcW w:w="2268" w:type="dxa"/>
          </w:tcPr>
          <w:p w14:paraId="6F6C00D4" w14:textId="48680EC5" w:rsidR="00476C50" w:rsidRDefault="00476C50" w:rsidP="00DB2817">
            <w:pPr>
              <w:pStyle w:val="a5"/>
              <w:ind w:firstLine="0"/>
            </w:pPr>
            <w:r>
              <w:t>Название</w:t>
            </w:r>
          </w:p>
        </w:tc>
        <w:tc>
          <w:tcPr>
            <w:tcW w:w="2940" w:type="dxa"/>
          </w:tcPr>
          <w:p w14:paraId="1D68B530" w14:textId="3CD36CF3" w:rsidR="00476C50" w:rsidRDefault="00476C50" w:rsidP="00DB2817">
            <w:pPr>
              <w:pStyle w:val="a5"/>
              <w:ind w:firstLine="0"/>
            </w:pPr>
            <w:r w:rsidRPr="00DB2817">
              <w:t>Назначение</w:t>
            </w:r>
          </w:p>
        </w:tc>
        <w:tc>
          <w:tcPr>
            <w:tcW w:w="1914" w:type="dxa"/>
          </w:tcPr>
          <w:p w14:paraId="54FBA2C4" w14:textId="2EA620F6" w:rsidR="00476C50" w:rsidRDefault="00476C50" w:rsidP="00DB2817">
            <w:pPr>
              <w:pStyle w:val="a5"/>
              <w:ind w:firstLine="0"/>
            </w:pPr>
            <w:r w:rsidRPr="00DB2817">
              <w:t>Тип доступа</w:t>
            </w:r>
          </w:p>
        </w:tc>
        <w:tc>
          <w:tcPr>
            <w:tcW w:w="1915" w:type="dxa"/>
          </w:tcPr>
          <w:p w14:paraId="54A0191C" w14:textId="7ABB5395" w:rsidR="00476C50" w:rsidRDefault="00476C50" w:rsidP="00DB2817">
            <w:pPr>
              <w:pStyle w:val="a5"/>
              <w:ind w:firstLine="0"/>
            </w:pPr>
            <w:r w:rsidRPr="00476C50">
              <w:t>Параметры</w:t>
            </w:r>
          </w:p>
        </w:tc>
      </w:tr>
      <w:tr w:rsidR="00476C50" w14:paraId="3967D915" w14:textId="77777777" w:rsidTr="00476C50">
        <w:tc>
          <w:tcPr>
            <w:tcW w:w="534" w:type="dxa"/>
            <w:vMerge w:val="restart"/>
          </w:tcPr>
          <w:p w14:paraId="460F20A7" w14:textId="7F827209" w:rsidR="00476C50" w:rsidRPr="00476C50" w:rsidRDefault="00476C50" w:rsidP="00476C5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  <w:vMerge w:val="restart"/>
          </w:tcPr>
          <w:p w14:paraId="4D64933D" w14:textId="263858B9" w:rsidR="00476C50" w:rsidRDefault="00476C50" w:rsidP="00DB2817">
            <w:pPr>
              <w:pStyle w:val="a5"/>
              <w:ind w:firstLine="0"/>
            </w:pPr>
            <w:proofErr w:type="spellStart"/>
            <w:r w:rsidRPr="00476C50">
              <w:t>Staff</w:t>
            </w:r>
            <w:proofErr w:type="spellEnd"/>
          </w:p>
        </w:tc>
        <w:tc>
          <w:tcPr>
            <w:tcW w:w="2940" w:type="dxa"/>
            <w:vMerge w:val="restart"/>
          </w:tcPr>
          <w:p w14:paraId="26716C92" w14:textId="750D3B46" w:rsidR="00476C50" w:rsidRPr="00476C50" w:rsidRDefault="00476C50" w:rsidP="00476C50">
            <w:pPr>
              <w:pStyle w:val="a5"/>
              <w:ind w:firstLine="0"/>
            </w:pPr>
            <w:r>
              <w:t>Конструктор задания полей.</w:t>
            </w:r>
          </w:p>
        </w:tc>
        <w:tc>
          <w:tcPr>
            <w:tcW w:w="1914" w:type="dxa"/>
            <w:vMerge w:val="restart"/>
          </w:tcPr>
          <w:p w14:paraId="685ED59C" w14:textId="3DE32D1E" w:rsidR="00476C50" w:rsidRDefault="00476C50" w:rsidP="00DB2817">
            <w:pPr>
              <w:pStyle w:val="a5"/>
              <w:ind w:firstLine="0"/>
            </w:pPr>
            <w:proofErr w:type="spellStart"/>
            <w:r w:rsidRPr="00476C50">
              <w:t>public</w:t>
            </w:r>
            <w:proofErr w:type="spellEnd"/>
          </w:p>
        </w:tc>
        <w:tc>
          <w:tcPr>
            <w:tcW w:w="1915" w:type="dxa"/>
          </w:tcPr>
          <w:p w14:paraId="1935A0D5" w14:textId="1E2FD89A" w:rsidR="00476C50" w:rsidRDefault="00476C50" w:rsidP="00DB2817">
            <w:pPr>
              <w:pStyle w:val="a5"/>
              <w:ind w:firstLine="0"/>
            </w:pPr>
            <w:proofErr w:type="spellStart"/>
            <w:r w:rsidRPr="00DB2817">
              <w:t>name</w:t>
            </w:r>
            <w:proofErr w:type="spellEnd"/>
          </w:p>
        </w:tc>
      </w:tr>
      <w:tr w:rsidR="00476C50" w14:paraId="60B92579" w14:textId="77777777" w:rsidTr="00476C50">
        <w:tc>
          <w:tcPr>
            <w:tcW w:w="534" w:type="dxa"/>
            <w:vMerge/>
          </w:tcPr>
          <w:p w14:paraId="5FFFBBF7" w14:textId="77777777" w:rsidR="00476C50" w:rsidRDefault="00476C50" w:rsidP="00DB2817">
            <w:pPr>
              <w:pStyle w:val="a5"/>
              <w:ind w:firstLine="0"/>
            </w:pPr>
          </w:p>
        </w:tc>
        <w:tc>
          <w:tcPr>
            <w:tcW w:w="2268" w:type="dxa"/>
            <w:vMerge/>
          </w:tcPr>
          <w:p w14:paraId="70DADB8D" w14:textId="77777777" w:rsidR="00476C50" w:rsidRDefault="00476C50" w:rsidP="00DB2817">
            <w:pPr>
              <w:pStyle w:val="a5"/>
              <w:ind w:firstLine="0"/>
            </w:pPr>
          </w:p>
        </w:tc>
        <w:tc>
          <w:tcPr>
            <w:tcW w:w="2940" w:type="dxa"/>
            <w:vMerge/>
          </w:tcPr>
          <w:p w14:paraId="1725B4D9" w14:textId="77777777" w:rsidR="00476C50" w:rsidRDefault="00476C50" w:rsidP="00DB2817">
            <w:pPr>
              <w:pStyle w:val="a5"/>
              <w:ind w:firstLine="0"/>
            </w:pPr>
          </w:p>
        </w:tc>
        <w:tc>
          <w:tcPr>
            <w:tcW w:w="1914" w:type="dxa"/>
            <w:vMerge/>
          </w:tcPr>
          <w:p w14:paraId="1C97AFCB" w14:textId="77777777" w:rsidR="00476C50" w:rsidRDefault="00476C50" w:rsidP="00DB2817">
            <w:pPr>
              <w:pStyle w:val="a5"/>
              <w:ind w:firstLine="0"/>
            </w:pPr>
          </w:p>
        </w:tc>
        <w:tc>
          <w:tcPr>
            <w:tcW w:w="1915" w:type="dxa"/>
          </w:tcPr>
          <w:p w14:paraId="023FB2C0" w14:textId="4F1F56BE" w:rsidR="00476C50" w:rsidRDefault="00476C50" w:rsidP="00DB2817">
            <w:pPr>
              <w:pStyle w:val="a5"/>
              <w:ind w:firstLine="0"/>
            </w:pPr>
            <w:proofErr w:type="spellStart"/>
            <w:r w:rsidRPr="00DB2817">
              <w:t>age</w:t>
            </w:r>
            <w:proofErr w:type="spellEnd"/>
          </w:p>
        </w:tc>
      </w:tr>
      <w:tr w:rsidR="00476C50" w14:paraId="6EF963D3" w14:textId="77777777" w:rsidTr="00476C50">
        <w:tc>
          <w:tcPr>
            <w:tcW w:w="534" w:type="dxa"/>
            <w:vMerge/>
          </w:tcPr>
          <w:p w14:paraId="39DF75DE" w14:textId="77777777" w:rsidR="00476C50" w:rsidRDefault="00476C50" w:rsidP="00DB2817">
            <w:pPr>
              <w:pStyle w:val="a5"/>
              <w:ind w:firstLine="0"/>
            </w:pPr>
          </w:p>
        </w:tc>
        <w:tc>
          <w:tcPr>
            <w:tcW w:w="2268" w:type="dxa"/>
            <w:vMerge/>
          </w:tcPr>
          <w:p w14:paraId="4CB98723" w14:textId="77777777" w:rsidR="00476C50" w:rsidRDefault="00476C50" w:rsidP="00DB2817">
            <w:pPr>
              <w:pStyle w:val="a5"/>
              <w:ind w:firstLine="0"/>
            </w:pPr>
          </w:p>
        </w:tc>
        <w:tc>
          <w:tcPr>
            <w:tcW w:w="2940" w:type="dxa"/>
            <w:vMerge/>
          </w:tcPr>
          <w:p w14:paraId="04821A1E" w14:textId="77777777" w:rsidR="00476C50" w:rsidRDefault="00476C50" w:rsidP="00DB2817">
            <w:pPr>
              <w:pStyle w:val="a5"/>
              <w:ind w:firstLine="0"/>
            </w:pPr>
          </w:p>
        </w:tc>
        <w:tc>
          <w:tcPr>
            <w:tcW w:w="1914" w:type="dxa"/>
            <w:vMerge/>
          </w:tcPr>
          <w:p w14:paraId="0E30A08E" w14:textId="77777777" w:rsidR="00476C50" w:rsidRDefault="00476C50" w:rsidP="00DB2817">
            <w:pPr>
              <w:pStyle w:val="a5"/>
              <w:ind w:firstLine="0"/>
            </w:pPr>
          </w:p>
        </w:tc>
        <w:tc>
          <w:tcPr>
            <w:tcW w:w="1915" w:type="dxa"/>
          </w:tcPr>
          <w:p w14:paraId="7A8C2F24" w14:textId="247881A8" w:rsidR="00476C50" w:rsidRDefault="00476C50" w:rsidP="00DB2817">
            <w:pPr>
              <w:pStyle w:val="a5"/>
              <w:ind w:firstLine="0"/>
            </w:pPr>
            <w:proofErr w:type="spellStart"/>
            <w:r w:rsidRPr="00DB2817">
              <w:t>profession</w:t>
            </w:r>
            <w:proofErr w:type="spellEnd"/>
          </w:p>
        </w:tc>
      </w:tr>
    </w:tbl>
    <w:p w14:paraId="00EBBA1D" w14:textId="77777777" w:rsidR="00476C50" w:rsidRDefault="00476C50" w:rsidP="00DB2817">
      <w:pPr>
        <w:pStyle w:val="a5"/>
      </w:pPr>
    </w:p>
    <w:p w14:paraId="4C5BD23C" w14:textId="1C2F68FB" w:rsidR="00DB2817" w:rsidRDefault="00476C50" w:rsidP="00DB2817">
      <w:pPr>
        <w:pStyle w:val="a5"/>
      </w:pPr>
      <w:r>
        <w:t>Таблица 3 – Методы класса</w:t>
      </w:r>
    </w:p>
    <w:tbl>
      <w:tblPr>
        <w:tblStyle w:val="af8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6"/>
        <w:gridCol w:w="1418"/>
        <w:gridCol w:w="1984"/>
        <w:gridCol w:w="1134"/>
        <w:gridCol w:w="1276"/>
        <w:gridCol w:w="2126"/>
        <w:gridCol w:w="1560"/>
      </w:tblGrid>
      <w:tr w:rsidR="00476C50" w14:paraId="0D060E67" w14:textId="77777777" w:rsidTr="004929AA">
        <w:tc>
          <w:tcPr>
            <w:tcW w:w="426" w:type="dxa"/>
          </w:tcPr>
          <w:p w14:paraId="6B079738" w14:textId="5BD11024" w:rsidR="00476C50" w:rsidRDefault="00476C50" w:rsidP="00476C50">
            <w:pPr>
              <w:pStyle w:val="a5"/>
              <w:ind w:firstLine="0"/>
            </w:pPr>
            <w:r>
              <w:t>№</w:t>
            </w:r>
          </w:p>
        </w:tc>
        <w:tc>
          <w:tcPr>
            <w:tcW w:w="1418" w:type="dxa"/>
          </w:tcPr>
          <w:p w14:paraId="1D412792" w14:textId="6F802FB3" w:rsidR="00476C50" w:rsidRDefault="00476C50" w:rsidP="00476C50">
            <w:pPr>
              <w:pStyle w:val="a5"/>
              <w:ind w:firstLine="0"/>
              <w:jc w:val="center"/>
            </w:pPr>
            <w:r>
              <w:t>Название</w:t>
            </w:r>
          </w:p>
        </w:tc>
        <w:tc>
          <w:tcPr>
            <w:tcW w:w="1984" w:type="dxa"/>
          </w:tcPr>
          <w:p w14:paraId="6797D8FD" w14:textId="3AE6734E" w:rsidR="00476C50" w:rsidRDefault="00476C50" w:rsidP="00476C50">
            <w:pPr>
              <w:pStyle w:val="a5"/>
              <w:ind w:firstLine="0"/>
              <w:jc w:val="center"/>
            </w:pPr>
            <w:r w:rsidRPr="00DB2817">
              <w:t>Назначение</w:t>
            </w:r>
          </w:p>
        </w:tc>
        <w:tc>
          <w:tcPr>
            <w:tcW w:w="1134" w:type="dxa"/>
          </w:tcPr>
          <w:p w14:paraId="476C50A7" w14:textId="0A4C89BF" w:rsidR="00476C50" w:rsidRDefault="00476C50" w:rsidP="00476C50">
            <w:pPr>
              <w:pStyle w:val="a5"/>
              <w:ind w:firstLine="0"/>
              <w:jc w:val="center"/>
            </w:pPr>
            <w:r w:rsidRPr="00DB2817">
              <w:t>Тип данных</w:t>
            </w:r>
          </w:p>
        </w:tc>
        <w:tc>
          <w:tcPr>
            <w:tcW w:w="1276" w:type="dxa"/>
          </w:tcPr>
          <w:p w14:paraId="215F0258" w14:textId="7434662C" w:rsidR="00476C50" w:rsidRDefault="00476C50" w:rsidP="00476C50">
            <w:pPr>
              <w:pStyle w:val="a5"/>
              <w:ind w:firstLine="0"/>
              <w:jc w:val="center"/>
            </w:pPr>
            <w:r>
              <w:t>Тип доступа</w:t>
            </w:r>
          </w:p>
        </w:tc>
        <w:tc>
          <w:tcPr>
            <w:tcW w:w="2126" w:type="dxa"/>
          </w:tcPr>
          <w:p w14:paraId="54E99E1E" w14:textId="776B4EA5" w:rsidR="00476C50" w:rsidRDefault="00476C50" w:rsidP="00476C50">
            <w:pPr>
              <w:pStyle w:val="a5"/>
              <w:ind w:firstLine="0"/>
              <w:jc w:val="center"/>
            </w:pPr>
            <w:r>
              <w:t xml:space="preserve">Абстрактный/ </w:t>
            </w:r>
            <w:r w:rsidR="004929AA">
              <w:t>неабстрактный</w:t>
            </w:r>
          </w:p>
        </w:tc>
        <w:tc>
          <w:tcPr>
            <w:tcW w:w="1560" w:type="dxa"/>
          </w:tcPr>
          <w:p w14:paraId="2163CEED" w14:textId="4666DD7F" w:rsidR="00476C50" w:rsidRDefault="00476C50" w:rsidP="00476C50">
            <w:pPr>
              <w:pStyle w:val="a5"/>
              <w:ind w:firstLine="0"/>
              <w:jc w:val="center"/>
            </w:pPr>
            <w:r>
              <w:t>Параметры</w:t>
            </w:r>
          </w:p>
        </w:tc>
      </w:tr>
      <w:tr w:rsidR="00476C50" w14:paraId="7AFFD900" w14:textId="77777777" w:rsidTr="004929AA">
        <w:tc>
          <w:tcPr>
            <w:tcW w:w="426" w:type="dxa"/>
          </w:tcPr>
          <w:p w14:paraId="2B2506AF" w14:textId="72DDBF30" w:rsidR="00476C50" w:rsidRPr="004929AA" w:rsidRDefault="004929AA" w:rsidP="00476C50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467E3832" w14:textId="1A6FED6A" w:rsidR="00476C50" w:rsidRDefault="00476C50" w:rsidP="00476C50">
            <w:pPr>
              <w:pStyle w:val="a5"/>
              <w:ind w:firstLine="0"/>
              <w:jc w:val="center"/>
            </w:pPr>
            <w:r w:rsidRPr="006C5EEC">
              <w:rPr>
                <w:lang w:val="en-US"/>
              </w:rPr>
              <w:t>work</w:t>
            </w:r>
          </w:p>
        </w:tc>
        <w:tc>
          <w:tcPr>
            <w:tcW w:w="1984" w:type="dxa"/>
          </w:tcPr>
          <w:p w14:paraId="733EC115" w14:textId="4CE23CFC" w:rsidR="00476C50" w:rsidRPr="004929AA" w:rsidRDefault="004929AA" w:rsidP="00476C50">
            <w:pPr>
              <w:pStyle w:val="a5"/>
              <w:ind w:firstLine="0"/>
              <w:jc w:val="center"/>
            </w:pPr>
            <w:r>
              <w:t>Метод работы</w:t>
            </w:r>
          </w:p>
        </w:tc>
        <w:tc>
          <w:tcPr>
            <w:tcW w:w="1134" w:type="dxa"/>
          </w:tcPr>
          <w:p w14:paraId="49824A8C" w14:textId="1EFEA8A9" w:rsidR="00476C50" w:rsidRPr="004929AA" w:rsidRDefault="004929AA" w:rsidP="00476C50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DB2817">
              <w:t>String</w:t>
            </w:r>
            <w:proofErr w:type="spellEnd"/>
          </w:p>
        </w:tc>
        <w:tc>
          <w:tcPr>
            <w:tcW w:w="1276" w:type="dxa"/>
          </w:tcPr>
          <w:p w14:paraId="2672C9E2" w14:textId="55DC94A2" w:rsidR="00476C50" w:rsidRDefault="004929AA" w:rsidP="00476C50">
            <w:pPr>
              <w:pStyle w:val="a5"/>
              <w:ind w:firstLine="0"/>
              <w:jc w:val="center"/>
            </w:pPr>
            <w:r w:rsidRPr="006C5EEC">
              <w:rPr>
                <w:lang w:val="en-US"/>
              </w:rPr>
              <w:t>public</w:t>
            </w:r>
          </w:p>
        </w:tc>
        <w:tc>
          <w:tcPr>
            <w:tcW w:w="2126" w:type="dxa"/>
          </w:tcPr>
          <w:p w14:paraId="1CB7A198" w14:textId="2F99E7AD" w:rsidR="00476C50" w:rsidRDefault="00476C50" w:rsidP="00476C50">
            <w:pPr>
              <w:pStyle w:val="a5"/>
              <w:ind w:firstLine="0"/>
              <w:jc w:val="center"/>
            </w:pPr>
            <w:r>
              <w:t>Абстрактный</w:t>
            </w:r>
          </w:p>
        </w:tc>
        <w:tc>
          <w:tcPr>
            <w:tcW w:w="1560" w:type="dxa"/>
          </w:tcPr>
          <w:p w14:paraId="4BBF0A6D" w14:textId="77777777" w:rsidR="00476C50" w:rsidRDefault="00476C50" w:rsidP="00476C50">
            <w:pPr>
              <w:pStyle w:val="a5"/>
              <w:ind w:firstLine="0"/>
              <w:jc w:val="center"/>
            </w:pPr>
          </w:p>
        </w:tc>
      </w:tr>
      <w:tr w:rsidR="00476C50" w14:paraId="19524578" w14:textId="77777777" w:rsidTr="004929AA">
        <w:tc>
          <w:tcPr>
            <w:tcW w:w="426" w:type="dxa"/>
          </w:tcPr>
          <w:p w14:paraId="4434DA4C" w14:textId="1D2751AA" w:rsidR="00476C50" w:rsidRPr="004929AA" w:rsidRDefault="004929AA" w:rsidP="00476C50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14:paraId="3AA774D8" w14:textId="2C568D3A" w:rsidR="00476C50" w:rsidRDefault="00476C50" w:rsidP="00476C50">
            <w:pPr>
              <w:pStyle w:val="a5"/>
              <w:ind w:firstLine="0"/>
              <w:jc w:val="center"/>
            </w:pPr>
            <w:proofErr w:type="spellStart"/>
            <w:r w:rsidRPr="006C5EEC">
              <w:rPr>
                <w:lang w:val="en-US"/>
              </w:rPr>
              <w:t>getInfo</w:t>
            </w:r>
            <w:proofErr w:type="spellEnd"/>
          </w:p>
        </w:tc>
        <w:tc>
          <w:tcPr>
            <w:tcW w:w="1984" w:type="dxa"/>
          </w:tcPr>
          <w:p w14:paraId="453A5723" w14:textId="62109EAA" w:rsidR="00476C50" w:rsidRPr="004929AA" w:rsidRDefault="004929AA" w:rsidP="00476C50">
            <w:pPr>
              <w:pStyle w:val="a5"/>
              <w:ind w:firstLine="0"/>
              <w:jc w:val="center"/>
            </w:pPr>
            <w:r w:rsidRPr="000643E6">
              <w:rPr>
                <w:lang w:val="en-US"/>
              </w:rPr>
              <w:t>getter</w:t>
            </w:r>
            <w:r>
              <w:rPr>
                <w:lang w:val="en-US"/>
              </w:rPr>
              <w:t xml:space="preserve"> </w:t>
            </w:r>
            <w:r>
              <w:t>информации о кадре</w:t>
            </w:r>
          </w:p>
        </w:tc>
        <w:tc>
          <w:tcPr>
            <w:tcW w:w="1134" w:type="dxa"/>
          </w:tcPr>
          <w:p w14:paraId="6A2DBD4B" w14:textId="2A9915C4" w:rsidR="00476C50" w:rsidRDefault="004929AA" w:rsidP="00476C50">
            <w:pPr>
              <w:pStyle w:val="a5"/>
              <w:ind w:firstLine="0"/>
              <w:jc w:val="center"/>
            </w:pPr>
            <w:proofErr w:type="spellStart"/>
            <w:r w:rsidRPr="00DB2817">
              <w:t>String</w:t>
            </w:r>
            <w:proofErr w:type="spellEnd"/>
          </w:p>
        </w:tc>
        <w:tc>
          <w:tcPr>
            <w:tcW w:w="1276" w:type="dxa"/>
          </w:tcPr>
          <w:p w14:paraId="77C3CF71" w14:textId="07F2EE31" w:rsidR="00476C50" w:rsidRDefault="004929AA" w:rsidP="00476C50">
            <w:pPr>
              <w:pStyle w:val="a5"/>
              <w:ind w:firstLine="0"/>
              <w:jc w:val="center"/>
            </w:pPr>
            <w:r w:rsidRPr="006C5EEC">
              <w:rPr>
                <w:lang w:val="en-US"/>
              </w:rPr>
              <w:t>public</w:t>
            </w:r>
          </w:p>
        </w:tc>
        <w:tc>
          <w:tcPr>
            <w:tcW w:w="2126" w:type="dxa"/>
          </w:tcPr>
          <w:p w14:paraId="2DFA2327" w14:textId="751947BB" w:rsidR="00476C50" w:rsidRDefault="000643E6" w:rsidP="00476C50">
            <w:pPr>
              <w:pStyle w:val="a5"/>
              <w:ind w:firstLine="0"/>
              <w:jc w:val="center"/>
            </w:pPr>
            <w:r>
              <w:t>Абстрактный</w:t>
            </w:r>
          </w:p>
        </w:tc>
        <w:tc>
          <w:tcPr>
            <w:tcW w:w="1560" w:type="dxa"/>
          </w:tcPr>
          <w:p w14:paraId="702367CE" w14:textId="77777777" w:rsidR="00476C50" w:rsidRDefault="00476C50" w:rsidP="00476C50">
            <w:pPr>
              <w:pStyle w:val="a5"/>
              <w:ind w:firstLine="0"/>
              <w:jc w:val="center"/>
            </w:pPr>
          </w:p>
        </w:tc>
      </w:tr>
      <w:tr w:rsidR="00476C50" w14:paraId="04BA5CE5" w14:textId="77777777" w:rsidTr="004929AA">
        <w:tc>
          <w:tcPr>
            <w:tcW w:w="426" w:type="dxa"/>
          </w:tcPr>
          <w:p w14:paraId="043FDB59" w14:textId="7FD178FC" w:rsidR="00476C50" w:rsidRPr="004929AA" w:rsidRDefault="004929AA" w:rsidP="00476C50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</w:tcPr>
          <w:p w14:paraId="20CE9523" w14:textId="42D23314" w:rsidR="00476C50" w:rsidRDefault="00476C50" w:rsidP="00476C50">
            <w:pPr>
              <w:pStyle w:val="a5"/>
              <w:ind w:firstLine="0"/>
              <w:jc w:val="center"/>
            </w:pPr>
            <w:proofErr w:type="spellStart"/>
            <w:r w:rsidRPr="006C5EEC">
              <w:rPr>
                <w:lang w:val="en-US"/>
              </w:rPr>
              <w:t>getName</w:t>
            </w:r>
            <w:proofErr w:type="spellEnd"/>
          </w:p>
        </w:tc>
        <w:tc>
          <w:tcPr>
            <w:tcW w:w="1984" w:type="dxa"/>
          </w:tcPr>
          <w:p w14:paraId="303C3536" w14:textId="70C11A82" w:rsidR="00476C50" w:rsidRPr="000643E6" w:rsidRDefault="000643E6" w:rsidP="00476C50">
            <w:pPr>
              <w:pStyle w:val="a5"/>
              <w:ind w:firstLine="0"/>
              <w:jc w:val="center"/>
              <w:rPr>
                <w:b/>
              </w:rPr>
            </w:pPr>
            <w:r w:rsidRPr="000643E6">
              <w:rPr>
                <w:lang w:val="en-US"/>
              </w:rPr>
              <w:t>getter</w:t>
            </w:r>
            <w:r>
              <w:t xml:space="preserve"> имени</w:t>
            </w:r>
          </w:p>
        </w:tc>
        <w:tc>
          <w:tcPr>
            <w:tcW w:w="1134" w:type="dxa"/>
          </w:tcPr>
          <w:p w14:paraId="10D215C3" w14:textId="734C88D8" w:rsidR="00476C50" w:rsidRDefault="004929AA" w:rsidP="00476C50">
            <w:pPr>
              <w:pStyle w:val="a5"/>
              <w:ind w:firstLine="0"/>
              <w:jc w:val="center"/>
            </w:pPr>
            <w:proofErr w:type="spellStart"/>
            <w:r w:rsidRPr="00DB2817">
              <w:t>String</w:t>
            </w:r>
            <w:proofErr w:type="spellEnd"/>
          </w:p>
        </w:tc>
        <w:tc>
          <w:tcPr>
            <w:tcW w:w="1276" w:type="dxa"/>
          </w:tcPr>
          <w:p w14:paraId="669995B5" w14:textId="0DA8766A" w:rsidR="00476C50" w:rsidRDefault="004929AA" w:rsidP="00476C50">
            <w:pPr>
              <w:pStyle w:val="a5"/>
              <w:ind w:firstLine="0"/>
              <w:jc w:val="center"/>
            </w:pPr>
            <w:r w:rsidRPr="006C5EEC">
              <w:rPr>
                <w:lang w:val="en-US"/>
              </w:rPr>
              <w:t>public</w:t>
            </w:r>
          </w:p>
        </w:tc>
        <w:tc>
          <w:tcPr>
            <w:tcW w:w="2126" w:type="dxa"/>
          </w:tcPr>
          <w:p w14:paraId="2D111F9D" w14:textId="1854F204" w:rsidR="00476C50" w:rsidRDefault="004929AA" w:rsidP="00476C50">
            <w:pPr>
              <w:pStyle w:val="a5"/>
              <w:ind w:firstLine="0"/>
              <w:jc w:val="center"/>
            </w:pPr>
            <w:r>
              <w:t>неабстрактный</w:t>
            </w:r>
          </w:p>
        </w:tc>
        <w:tc>
          <w:tcPr>
            <w:tcW w:w="1560" w:type="dxa"/>
          </w:tcPr>
          <w:p w14:paraId="04F6A23B" w14:textId="77777777" w:rsidR="00476C50" w:rsidRDefault="00476C50" w:rsidP="00476C50">
            <w:pPr>
              <w:pStyle w:val="a5"/>
              <w:ind w:firstLine="0"/>
              <w:jc w:val="center"/>
            </w:pPr>
          </w:p>
        </w:tc>
      </w:tr>
      <w:tr w:rsidR="00476C50" w14:paraId="5A624C67" w14:textId="77777777" w:rsidTr="004929AA">
        <w:tc>
          <w:tcPr>
            <w:tcW w:w="426" w:type="dxa"/>
          </w:tcPr>
          <w:p w14:paraId="7C8A7E27" w14:textId="10B52E64" w:rsidR="00476C50" w:rsidRPr="004929AA" w:rsidRDefault="004929AA" w:rsidP="00476C50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8" w:type="dxa"/>
          </w:tcPr>
          <w:p w14:paraId="68168A83" w14:textId="5CBB6CE7" w:rsidR="00476C50" w:rsidRDefault="00476C50" w:rsidP="00476C50">
            <w:pPr>
              <w:pStyle w:val="a5"/>
              <w:ind w:firstLine="0"/>
              <w:jc w:val="center"/>
            </w:pPr>
            <w:proofErr w:type="spellStart"/>
            <w:r w:rsidRPr="006C5EEC">
              <w:rPr>
                <w:lang w:val="en-US"/>
              </w:rPr>
              <w:t>setName</w:t>
            </w:r>
            <w:proofErr w:type="spellEnd"/>
          </w:p>
        </w:tc>
        <w:tc>
          <w:tcPr>
            <w:tcW w:w="1984" w:type="dxa"/>
          </w:tcPr>
          <w:p w14:paraId="43CCB69B" w14:textId="57351BBC" w:rsidR="00476C50" w:rsidRPr="000643E6" w:rsidRDefault="000643E6" w:rsidP="00476C50">
            <w:pPr>
              <w:pStyle w:val="a5"/>
              <w:ind w:firstLine="0"/>
              <w:jc w:val="center"/>
            </w:pPr>
            <w:r>
              <w:rPr>
                <w:lang w:val="en-US"/>
              </w:rPr>
              <w:t xml:space="preserve">setter </w:t>
            </w:r>
            <w:r>
              <w:t>имени</w:t>
            </w:r>
          </w:p>
        </w:tc>
        <w:tc>
          <w:tcPr>
            <w:tcW w:w="1134" w:type="dxa"/>
          </w:tcPr>
          <w:p w14:paraId="1F862B2E" w14:textId="75B05E11" w:rsidR="00476C50" w:rsidRDefault="004929AA" w:rsidP="00476C50">
            <w:pPr>
              <w:pStyle w:val="a5"/>
              <w:ind w:firstLine="0"/>
              <w:jc w:val="center"/>
            </w:pPr>
            <w:proofErr w:type="spellStart"/>
            <w:r w:rsidRPr="00DB2817">
              <w:t>String</w:t>
            </w:r>
            <w:proofErr w:type="spellEnd"/>
          </w:p>
        </w:tc>
        <w:tc>
          <w:tcPr>
            <w:tcW w:w="1276" w:type="dxa"/>
          </w:tcPr>
          <w:p w14:paraId="79335980" w14:textId="12D38538" w:rsidR="00476C50" w:rsidRDefault="004929AA" w:rsidP="00476C50">
            <w:pPr>
              <w:pStyle w:val="a5"/>
              <w:ind w:firstLine="0"/>
              <w:jc w:val="center"/>
            </w:pPr>
            <w:r w:rsidRPr="006C5EEC">
              <w:rPr>
                <w:lang w:val="en-US"/>
              </w:rPr>
              <w:t>public</w:t>
            </w:r>
          </w:p>
        </w:tc>
        <w:tc>
          <w:tcPr>
            <w:tcW w:w="2126" w:type="dxa"/>
          </w:tcPr>
          <w:p w14:paraId="41FD82E1" w14:textId="6CB1A3B5" w:rsidR="00476C50" w:rsidRDefault="004929AA" w:rsidP="00476C50">
            <w:pPr>
              <w:pStyle w:val="a5"/>
              <w:ind w:firstLine="0"/>
              <w:jc w:val="center"/>
            </w:pPr>
            <w:r>
              <w:t>неабстрактный</w:t>
            </w:r>
          </w:p>
        </w:tc>
        <w:tc>
          <w:tcPr>
            <w:tcW w:w="1560" w:type="dxa"/>
          </w:tcPr>
          <w:p w14:paraId="3592C37C" w14:textId="6B3D2279" w:rsidR="00476C50" w:rsidRDefault="000643E6" w:rsidP="00476C50">
            <w:pPr>
              <w:pStyle w:val="a5"/>
              <w:ind w:firstLine="0"/>
              <w:jc w:val="center"/>
            </w:pPr>
            <w:proofErr w:type="spellStart"/>
            <w:r w:rsidRPr="00DB2817">
              <w:t>name</w:t>
            </w:r>
            <w:proofErr w:type="spellEnd"/>
          </w:p>
        </w:tc>
      </w:tr>
      <w:tr w:rsidR="000643E6" w14:paraId="414D5899" w14:textId="77777777" w:rsidTr="004929AA">
        <w:tc>
          <w:tcPr>
            <w:tcW w:w="426" w:type="dxa"/>
          </w:tcPr>
          <w:p w14:paraId="0819FBE4" w14:textId="44EF700C" w:rsidR="000643E6" w:rsidRPr="004929AA" w:rsidRDefault="000643E6" w:rsidP="000643E6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8" w:type="dxa"/>
          </w:tcPr>
          <w:p w14:paraId="67E0FF97" w14:textId="5AE52EEB" w:rsidR="000643E6" w:rsidRDefault="000643E6" w:rsidP="000643E6">
            <w:pPr>
              <w:pStyle w:val="a5"/>
              <w:ind w:firstLine="0"/>
              <w:jc w:val="center"/>
            </w:pPr>
            <w:proofErr w:type="spellStart"/>
            <w:r w:rsidRPr="006C5EEC">
              <w:rPr>
                <w:lang w:val="en-US"/>
              </w:rPr>
              <w:t>getAge</w:t>
            </w:r>
            <w:proofErr w:type="spellEnd"/>
          </w:p>
        </w:tc>
        <w:tc>
          <w:tcPr>
            <w:tcW w:w="1984" w:type="dxa"/>
          </w:tcPr>
          <w:p w14:paraId="3DBA32AD" w14:textId="0B548F6F" w:rsidR="000643E6" w:rsidRDefault="000643E6" w:rsidP="000643E6">
            <w:pPr>
              <w:pStyle w:val="a5"/>
              <w:ind w:firstLine="0"/>
              <w:jc w:val="center"/>
            </w:pPr>
            <w:r w:rsidRPr="000643E6">
              <w:rPr>
                <w:lang w:val="en-US"/>
              </w:rPr>
              <w:t>getter</w:t>
            </w:r>
            <w:r>
              <w:t xml:space="preserve"> возраста</w:t>
            </w:r>
          </w:p>
        </w:tc>
        <w:tc>
          <w:tcPr>
            <w:tcW w:w="1134" w:type="dxa"/>
          </w:tcPr>
          <w:p w14:paraId="2B36E320" w14:textId="0544B378" w:rsidR="000643E6" w:rsidRDefault="000643E6" w:rsidP="000643E6">
            <w:pPr>
              <w:pStyle w:val="a5"/>
              <w:ind w:firstLine="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276" w:type="dxa"/>
          </w:tcPr>
          <w:p w14:paraId="73B41904" w14:textId="57AA7E79" w:rsidR="000643E6" w:rsidRDefault="000643E6" w:rsidP="000643E6">
            <w:pPr>
              <w:pStyle w:val="a5"/>
              <w:ind w:firstLine="0"/>
              <w:jc w:val="center"/>
            </w:pPr>
            <w:r w:rsidRPr="006C5EEC">
              <w:rPr>
                <w:lang w:val="en-US"/>
              </w:rPr>
              <w:t>public</w:t>
            </w:r>
          </w:p>
        </w:tc>
        <w:tc>
          <w:tcPr>
            <w:tcW w:w="2126" w:type="dxa"/>
          </w:tcPr>
          <w:p w14:paraId="5F3098DA" w14:textId="75E2377C" w:rsidR="000643E6" w:rsidRDefault="000643E6" w:rsidP="000643E6">
            <w:pPr>
              <w:pStyle w:val="a5"/>
              <w:ind w:firstLine="0"/>
              <w:jc w:val="center"/>
            </w:pPr>
            <w:r>
              <w:t>неабстрактный</w:t>
            </w:r>
          </w:p>
        </w:tc>
        <w:tc>
          <w:tcPr>
            <w:tcW w:w="1560" w:type="dxa"/>
          </w:tcPr>
          <w:p w14:paraId="6664BA56" w14:textId="77777777" w:rsidR="000643E6" w:rsidRDefault="000643E6" w:rsidP="000643E6">
            <w:pPr>
              <w:pStyle w:val="a5"/>
              <w:ind w:firstLine="0"/>
              <w:jc w:val="center"/>
            </w:pPr>
          </w:p>
        </w:tc>
      </w:tr>
      <w:tr w:rsidR="000643E6" w14:paraId="59C638F4" w14:textId="77777777" w:rsidTr="004929AA">
        <w:tc>
          <w:tcPr>
            <w:tcW w:w="426" w:type="dxa"/>
          </w:tcPr>
          <w:p w14:paraId="4F4CB9E0" w14:textId="14857400" w:rsidR="000643E6" w:rsidRPr="004929AA" w:rsidRDefault="000643E6" w:rsidP="000643E6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8" w:type="dxa"/>
          </w:tcPr>
          <w:p w14:paraId="4D83AD7A" w14:textId="37BA8352" w:rsidR="000643E6" w:rsidRDefault="000643E6" w:rsidP="000643E6">
            <w:pPr>
              <w:pStyle w:val="a5"/>
              <w:ind w:firstLine="0"/>
              <w:jc w:val="center"/>
            </w:pPr>
            <w:proofErr w:type="spellStart"/>
            <w:r w:rsidRPr="006C5EEC">
              <w:rPr>
                <w:lang w:val="en-US"/>
              </w:rPr>
              <w:t>setAge</w:t>
            </w:r>
            <w:proofErr w:type="spellEnd"/>
          </w:p>
        </w:tc>
        <w:tc>
          <w:tcPr>
            <w:tcW w:w="1984" w:type="dxa"/>
          </w:tcPr>
          <w:p w14:paraId="4FA2F8C3" w14:textId="07CDB805" w:rsidR="000643E6" w:rsidRDefault="000643E6" w:rsidP="000643E6">
            <w:pPr>
              <w:pStyle w:val="a5"/>
              <w:ind w:firstLine="0"/>
              <w:jc w:val="center"/>
            </w:pPr>
            <w:r>
              <w:rPr>
                <w:lang w:val="en-US"/>
              </w:rPr>
              <w:t xml:space="preserve">setter </w:t>
            </w:r>
            <w:r>
              <w:t>возраста</w:t>
            </w:r>
          </w:p>
        </w:tc>
        <w:tc>
          <w:tcPr>
            <w:tcW w:w="1134" w:type="dxa"/>
          </w:tcPr>
          <w:p w14:paraId="3A2E29B5" w14:textId="37A5AE81" w:rsidR="000643E6" w:rsidRDefault="000643E6" w:rsidP="000643E6">
            <w:pPr>
              <w:pStyle w:val="a5"/>
              <w:ind w:firstLine="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276" w:type="dxa"/>
          </w:tcPr>
          <w:p w14:paraId="1802C891" w14:textId="42C2CC96" w:rsidR="000643E6" w:rsidRDefault="000643E6" w:rsidP="000643E6">
            <w:pPr>
              <w:pStyle w:val="a5"/>
              <w:ind w:firstLine="0"/>
              <w:jc w:val="center"/>
            </w:pPr>
            <w:r w:rsidRPr="006C5EEC">
              <w:rPr>
                <w:lang w:val="en-US"/>
              </w:rPr>
              <w:t>public</w:t>
            </w:r>
          </w:p>
        </w:tc>
        <w:tc>
          <w:tcPr>
            <w:tcW w:w="2126" w:type="dxa"/>
          </w:tcPr>
          <w:p w14:paraId="3DD524EA" w14:textId="02777D12" w:rsidR="000643E6" w:rsidRDefault="000643E6" w:rsidP="000643E6">
            <w:pPr>
              <w:pStyle w:val="a5"/>
              <w:ind w:firstLine="0"/>
              <w:jc w:val="center"/>
            </w:pPr>
            <w:r>
              <w:t>неабстрактный</w:t>
            </w:r>
          </w:p>
        </w:tc>
        <w:tc>
          <w:tcPr>
            <w:tcW w:w="1560" w:type="dxa"/>
          </w:tcPr>
          <w:p w14:paraId="34F5EE5D" w14:textId="606B7A1C" w:rsidR="000643E6" w:rsidRDefault="000643E6" w:rsidP="000643E6">
            <w:pPr>
              <w:pStyle w:val="a5"/>
              <w:ind w:firstLine="0"/>
              <w:jc w:val="center"/>
            </w:pPr>
            <w:proofErr w:type="spellStart"/>
            <w:r w:rsidRPr="00DB2817">
              <w:t>age</w:t>
            </w:r>
            <w:proofErr w:type="spellEnd"/>
          </w:p>
        </w:tc>
      </w:tr>
      <w:tr w:rsidR="000643E6" w14:paraId="365CBB6A" w14:textId="77777777" w:rsidTr="004929AA">
        <w:tc>
          <w:tcPr>
            <w:tcW w:w="426" w:type="dxa"/>
          </w:tcPr>
          <w:p w14:paraId="2483DA4F" w14:textId="021BC517" w:rsidR="000643E6" w:rsidRPr="004929AA" w:rsidRDefault="000643E6" w:rsidP="000643E6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8" w:type="dxa"/>
          </w:tcPr>
          <w:p w14:paraId="715AD13A" w14:textId="6DD51DC9" w:rsidR="000643E6" w:rsidRDefault="000643E6" w:rsidP="000643E6">
            <w:pPr>
              <w:pStyle w:val="a5"/>
              <w:ind w:firstLine="0"/>
              <w:jc w:val="center"/>
            </w:pPr>
            <w:proofErr w:type="spellStart"/>
            <w:r w:rsidRPr="006C5EEC">
              <w:rPr>
                <w:lang w:val="en-US"/>
              </w:rPr>
              <w:t>getProfession</w:t>
            </w:r>
            <w:proofErr w:type="spellEnd"/>
          </w:p>
        </w:tc>
        <w:tc>
          <w:tcPr>
            <w:tcW w:w="1984" w:type="dxa"/>
          </w:tcPr>
          <w:p w14:paraId="441997AE" w14:textId="6E698FE7" w:rsidR="000643E6" w:rsidRPr="000643E6" w:rsidRDefault="000643E6" w:rsidP="000643E6">
            <w:pPr>
              <w:pStyle w:val="a5"/>
              <w:ind w:firstLine="0"/>
              <w:jc w:val="center"/>
            </w:pPr>
            <w:r w:rsidRPr="000643E6">
              <w:rPr>
                <w:lang w:val="en-US"/>
              </w:rPr>
              <w:t>getter</w:t>
            </w:r>
            <w:r>
              <w:t xml:space="preserve"> профессии </w:t>
            </w:r>
          </w:p>
        </w:tc>
        <w:tc>
          <w:tcPr>
            <w:tcW w:w="1134" w:type="dxa"/>
          </w:tcPr>
          <w:p w14:paraId="24DCC08F" w14:textId="0A15A724" w:rsidR="000643E6" w:rsidRDefault="000643E6" w:rsidP="000643E6">
            <w:pPr>
              <w:pStyle w:val="a5"/>
              <w:ind w:firstLine="0"/>
              <w:jc w:val="center"/>
            </w:pPr>
            <w:proofErr w:type="spellStart"/>
            <w:r w:rsidRPr="00DB2817">
              <w:t>String</w:t>
            </w:r>
            <w:proofErr w:type="spellEnd"/>
          </w:p>
        </w:tc>
        <w:tc>
          <w:tcPr>
            <w:tcW w:w="1276" w:type="dxa"/>
          </w:tcPr>
          <w:p w14:paraId="43D3F954" w14:textId="462F6E29" w:rsidR="000643E6" w:rsidRDefault="000643E6" w:rsidP="000643E6">
            <w:pPr>
              <w:pStyle w:val="a5"/>
              <w:ind w:firstLine="0"/>
              <w:jc w:val="center"/>
            </w:pPr>
            <w:r w:rsidRPr="006C5EEC">
              <w:rPr>
                <w:lang w:val="en-US"/>
              </w:rPr>
              <w:t>public</w:t>
            </w:r>
          </w:p>
        </w:tc>
        <w:tc>
          <w:tcPr>
            <w:tcW w:w="2126" w:type="dxa"/>
          </w:tcPr>
          <w:p w14:paraId="3610DB04" w14:textId="3D05DA1B" w:rsidR="000643E6" w:rsidRDefault="000643E6" w:rsidP="000643E6">
            <w:pPr>
              <w:pStyle w:val="a5"/>
              <w:ind w:firstLine="0"/>
              <w:jc w:val="center"/>
            </w:pPr>
            <w:r>
              <w:t>неабстрактный</w:t>
            </w:r>
          </w:p>
        </w:tc>
        <w:tc>
          <w:tcPr>
            <w:tcW w:w="1560" w:type="dxa"/>
          </w:tcPr>
          <w:p w14:paraId="3FAEF794" w14:textId="77777777" w:rsidR="000643E6" w:rsidRDefault="000643E6" w:rsidP="000643E6">
            <w:pPr>
              <w:pStyle w:val="a5"/>
              <w:ind w:firstLine="0"/>
              <w:jc w:val="center"/>
            </w:pPr>
          </w:p>
        </w:tc>
      </w:tr>
      <w:tr w:rsidR="000643E6" w14:paraId="2E588F87" w14:textId="77777777" w:rsidTr="004929AA">
        <w:tc>
          <w:tcPr>
            <w:tcW w:w="426" w:type="dxa"/>
          </w:tcPr>
          <w:p w14:paraId="1E8E9266" w14:textId="762CE0B0" w:rsidR="000643E6" w:rsidRPr="004929AA" w:rsidRDefault="000643E6" w:rsidP="000643E6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8" w:type="dxa"/>
          </w:tcPr>
          <w:p w14:paraId="5E931211" w14:textId="2C11A430" w:rsidR="000643E6" w:rsidRDefault="000643E6" w:rsidP="000643E6">
            <w:pPr>
              <w:pStyle w:val="a5"/>
              <w:ind w:firstLine="0"/>
              <w:jc w:val="center"/>
            </w:pPr>
            <w:proofErr w:type="spellStart"/>
            <w:r w:rsidRPr="006C5EEC">
              <w:rPr>
                <w:lang w:val="en-US"/>
              </w:rPr>
              <w:t>setProfession</w:t>
            </w:r>
            <w:proofErr w:type="spellEnd"/>
          </w:p>
        </w:tc>
        <w:tc>
          <w:tcPr>
            <w:tcW w:w="1984" w:type="dxa"/>
          </w:tcPr>
          <w:p w14:paraId="4B290D29" w14:textId="16EBDA5C" w:rsidR="000643E6" w:rsidRDefault="000643E6" w:rsidP="000643E6">
            <w:pPr>
              <w:pStyle w:val="a5"/>
              <w:ind w:firstLine="0"/>
              <w:jc w:val="center"/>
            </w:pPr>
            <w:r>
              <w:rPr>
                <w:lang w:val="en-US"/>
              </w:rPr>
              <w:t xml:space="preserve">setter </w:t>
            </w:r>
            <w:r>
              <w:t>профессии</w:t>
            </w:r>
          </w:p>
        </w:tc>
        <w:tc>
          <w:tcPr>
            <w:tcW w:w="1134" w:type="dxa"/>
          </w:tcPr>
          <w:p w14:paraId="00EAC8D2" w14:textId="1C14F836" w:rsidR="000643E6" w:rsidRDefault="000643E6" w:rsidP="000643E6">
            <w:pPr>
              <w:pStyle w:val="a5"/>
              <w:ind w:firstLine="0"/>
              <w:jc w:val="center"/>
            </w:pPr>
            <w:proofErr w:type="spellStart"/>
            <w:r w:rsidRPr="00DB2817">
              <w:t>String</w:t>
            </w:r>
            <w:proofErr w:type="spellEnd"/>
          </w:p>
        </w:tc>
        <w:tc>
          <w:tcPr>
            <w:tcW w:w="1276" w:type="dxa"/>
          </w:tcPr>
          <w:p w14:paraId="4A26DB7B" w14:textId="24A1E24E" w:rsidR="000643E6" w:rsidRDefault="000643E6" w:rsidP="000643E6">
            <w:pPr>
              <w:pStyle w:val="a5"/>
              <w:ind w:firstLine="0"/>
              <w:jc w:val="center"/>
            </w:pPr>
            <w:r w:rsidRPr="006C5EEC">
              <w:rPr>
                <w:lang w:val="en-US"/>
              </w:rPr>
              <w:t>public</w:t>
            </w:r>
          </w:p>
        </w:tc>
        <w:tc>
          <w:tcPr>
            <w:tcW w:w="2126" w:type="dxa"/>
          </w:tcPr>
          <w:p w14:paraId="4FBEEA8E" w14:textId="248D0AFD" w:rsidR="000643E6" w:rsidRDefault="000643E6" w:rsidP="000643E6">
            <w:pPr>
              <w:pStyle w:val="a5"/>
              <w:ind w:firstLine="0"/>
              <w:jc w:val="center"/>
            </w:pPr>
            <w:r>
              <w:t>неабстрактный</w:t>
            </w:r>
          </w:p>
        </w:tc>
        <w:tc>
          <w:tcPr>
            <w:tcW w:w="1560" w:type="dxa"/>
          </w:tcPr>
          <w:p w14:paraId="6A392BF7" w14:textId="77FFC39C" w:rsidR="000643E6" w:rsidRDefault="000643E6" w:rsidP="000643E6">
            <w:pPr>
              <w:pStyle w:val="a5"/>
              <w:ind w:firstLine="0"/>
              <w:jc w:val="center"/>
            </w:pPr>
            <w:proofErr w:type="spellStart"/>
            <w:r w:rsidRPr="00DB2817">
              <w:t>profession</w:t>
            </w:r>
            <w:proofErr w:type="spellEnd"/>
          </w:p>
        </w:tc>
      </w:tr>
    </w:tbl>
    <w:p w14:paraId="799D2F1F" w14:textId="77777777" w:rsidR="00DB2817" w:rsidRDefault="00DB2817" w:rsidP="00DB2817">
      <w:pPr>
        <w:pStyle w:val="a5"/>
      </w:pPr>
    </w:p>
    <w:p w14:paraId="1FC028D4" w14:textId="3CA2649D" w:rsidR="000643E6" w:rsidRPr="000643E6" w:rsidRDefault="000643E6" w:rsidP="000643E6">
      <w:pPr>
        <w:pStyle w:val="11"/>
        <w:ind w:left="707"/>
        <w:rPr>
          <w:shd w:val="clear" w:color="auto" w:fill="FFFFFF"/>
          <w:lang w:val="en-US"/>
        </w:rPr>
      </w:pPr>
      <w:bookmarkStart w:id="7" w:name="_Toc58184135"/>
      <w:r w:rsidRPr="003D525C">
        <w:rPr>
          <w:shd w:val="clear" w:color="auto" w:fill="FFFFFF"/>
        </w:rPr>
        <w:t>4</w:t>
      </w:r>
      <w:r>
        <w:rPr>
          <w:shd w:val="clear" w:color="auto" w:fill="FFFFFF"/>
        </w:rPr>
        <w:t>.2</w:t>
      </w:r>
      <w:r w:rsidRPr="00185478">
        <w:rPr>
          <w:shd w:val="clear" w:color="auto" w:fill="FFFFFF"/>
        </w:rPr>
        <w:t xml:space="preserve"> </w:t>
      </w:r>
      <w:r>
        <w:t xml:space="preserve">Описание класса </w:t>
      </w:r>
      <w:r>
        <w:rPr>
          <w:lang w:val="en-US"/>
        </w:rPr>
        <w:t>Group</w:t>
      </w:r>
      <w:bookmarkEnd w:id="7"/>
    </w:p>
    <w:p w14:paraId="6A9ED0B6" w14:textId="547A7D6D" w:rsidR="00DC2E21" w:rsidRPr="00DC2E21" w:rsidRDefault="00DC2E21" w:rsidP="00DC2E21">
      <w:pPr>
        <w:pStyle w:val="a5"/>
      </w:pPr>
      <w:r>
        <w:t xml:space="preserve">Таблица </w:t>
      </w:r>
      <w:r w:rsidR="00266C51">
        <w:t>4</w:t>
      </w:r>
      <w:r>
        <w:t xml:space="preserve"> – Поля абстрактного класса </w:t>
      </w:r>
      <w:r>
        <w:rPr>
          <w:lang w:val="en-US"/>
        </w:rPr>
        <w:t>Group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84"/>
        <w:gridCol w:w="2165"/>
        <w:gridCol w:w="3303"/>
        <w:gridCol w:w="1806"/>
        <w:gridCol w:w="1813"/>
      </w:tblGrid>
      <w:tr w:rsidR="00DC2E21" w14:paraId="0EE99D87" w14:textId="77777777" w:rsidTr="00DC2E21">
        <w:tc>
          <w:tcPr>
            <w:tcW w:w="484" w:type="dxa"/>
          </w:tcPr>
          <w:p w14:paraId="69B9BE91" w14:textId="77777777" w:rsidR="00DC2E21" w:rsidRPr="00DB2817" w:rsidRDefault="00DC2E21" w:rsidP="001968AF">
            <w:pPr>
              <w:pStyle w:val="a5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2165" w:type="dxa"/>
          </w:tcPr>
          <w:p w14:paraId="15D0A276" w14:textId="77777777" w:rsidR="00DC2E21" w:rsidRDefault="00DC2E21" w:rsidP="001968AF">
            <w:pPr>
              <w:pStyle w:val="a5"/>
              <w:ind w:firstLine="0"/>
            </w:pPr>
            <w:r w:rsidRPr="00DB2817">
              <w:t>Название</w:t>
            </w:r>
          </w:p>
        </w:tc>
        <w:tc>
          <w:tcPr>
            <w:tcW w:w="3303" w:type="dxa"/>
          </w:tcPr>
          <w:p w14:paraId="7FF53DEA" w14:textId="77777777" w:rsidR="00DC2E21" w:rsidRDefault="00DC2E21" w:rsidP="001968AF">
            <w:pPr>
              <w:pStyle w:val="a5"/>
              <w:ind w:firstLine="0"/>
            </w:pPr>
            <w:r w:rsidRPr="00DB2817">
              <w:t>Назначение</w:t>
            </w:r>
          </w:p>
        </w:tc>
        <w:tc>
          <w:tcPr>
            <w:tcW w:w="1806" w:type="dxa"/>
          </w:tcPr>
          <w:p w14:paraId="7E552AEC" w14:textId="77777777" w:rsidR="00DC2E21" w:rsidRDefault="00DC2E21" w:rsidP="001968AF">
            <w:pPr>
              <w:pStyle w:val="a5"/>
              <w:ind w:firstLine="0"/>
            </w:pPr>
            <w:r w:rsidRPr="00DB2817">
              <w:t>Тип данных</w:t>
            </w:r>
          </w:p>
        </w:tc>
        <w:tc>
          <w:tcPr>
            <w:tcW w:w="1813" w:type="dxa"/>
          </w:tcPr>
          <w:p w14:paraId="245C95C0" w14:textId="77777777" w:rsidR="00DC2E21" w:rsidRDefault="00DC2E21" w:rsidP="001968AF">
            <w:pPr>
              <w:pStyle w:val="a5"/>
              <w:ind w:firstLine="0"/>
            </w:pPr>
            <w:r w:rsidRPr="00DB2817">
              <w:t>Тип доступа</w:t>
            </w:r>
          </w:p>
        </w:tc>
      </w:tr>
      <w:tr w:rsidR="00DC2E21" w14:paraId="6DA53EB4" w14:textId="77777777" w:rsidTr="00DC2E21">
        <w:tc>
          <w:tcPr>
            <w:tcW w:w="484" w:type="dxa"/>
          </w:tcPr>
          <w:p w14:paraId="334CEF0E" w14:textId="77777777" w:rsidR="00DC2E21" w:rsidRPr="00DB2817" w:rsidRDefault="00DC2E21" w:rsidP="001968AF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5" w:type="dxa"/>
          </w:tcPr>
          <w:p w14:paraId="297BA99B" w14:textId="56ED2637" w:rsidR="00DC2E21" w:rsidRDefault="00DC2E21" w:rsidP="001968AF">
            <w:pPr>
              <w:pStyle w:val="a5"/>
              <w:ind w:firstLine="0"/>
            </w:pPr>
            <w:proofErr w:type="spellStart"/>
            <w:r w:rsidRPr="00DC2E21">
              <w:t>ArrayList</w:t>
            </w:r>
            <w:proofErr w:type="spellEnd"/>
            <w:r w:rsidRPr="00DC2E21">
              <w:t>&lt;</w:t>
            </w:r>
            <w:proofErr w:type="spellStart"/>
            <w:r w:rsidRPr="00DC2E21">
              <w:t>Staff</w:t>
            </w:r>
            <w:proofErr w:type="spellEnd"/>
            <w:r w:rsidRPr="00DC2E21">
              <w:t xml:space="preserve">&gt; </w:t>
            </w:r>
            <w:proofErr w:type="spellStart"/>
            <w:r w:rsidRPr="00DC2E21">
              <w:t>staff</w:t>
            </w:r>
            <w:proofErr w:type="spellEnd"/>
          </w:p>
        </w:tc>
        <w:tc>
          <w:tcPr>
            <w:tcW w:w="3303" w:type="dxa"/>
          </w:tcPr>
          <w:p w14:paraId="082657A9" w14:textId="4CA90929" w:rsidR="00DC2E21" w:rsidRPr="00DC2E21" w:rsidRDefault="00DC2E21" w:rsidP="001968AF">
            <w:pPr>
              <w:pStyle w:val="a5"/>
              <w:ind w:firstLine="0"/>
            </w:pPr>
            <w:r>
              <w:t>Лист объектов</w:t>
            </w:r>
          </w:p>
        </w:tc>
        <w:tc>
          <w:tcPr>
            <w:tcW w:w="1806" w:type="dxa"/>
          </w:tcPr>
          <w:p w14:paraId="41FD9249" w14:textId="67408B57" w:rsidR="00DC2E21" w:rsidRDefault="00DC2E21" w:rsidP="001968AF">
            <w:pPr>
              <w:pStyle w:val="a5"/>
              <w:ind w:firstLine="0"/>
            </w:pPr>
            <w:proofErr w:type="spellStart"/>
            <w:r w:rsidRPr="00DC2E21">
              <w:t>List</w:t>
            </w:r>
            <w:proofErr w:type="spellEnd"/>
          </w:p>
        </w:tc>
        <w:tc>
          <w:tcPr>
            <w:tcW w:w="1813" w:type="dxa"/>
          </w:tcPr>
          <w:p w14:paraId="37E1D496" w14:textId="39A512BA" w:rsidR="00DC2E21" w:rsidRPr="00F95F42" w:rsidRDefault="00F95F42" w:rsidP="001968AF">
            <w:pPr>
              <w:pStyle w:val="a5"/>
              <w:ind w:firstLine="0"/>
              <w:rPr>
                <w:lang w:val="en-US"/>
              </w:rPr>
            </w:pPr>
            <w:r w:rsidRPr="006C5EEC">
              <w:rPr>
                <w:lang w:val="en-US"/>
              </w:rPr>
              <w:t>P</w:t>
            </w:r>
            <w:r w:rsidR="00DC2E21" w:rsidRPr="006C5EEC">
              <w:rPr>
                <w:lang w:val="en-US"/>
              </w:rPr>
              <w:t>ublic</w:t>
            </w:r>
            <w:r>
              <w:t xml:space="preserve"> </w:t>
            </w:r>
            <w:r>
              <w:rPr>
                <w:lang w:val="en-US"/>
              </w:rPr>
              <w:t>static</w:t>
            </w:r>
          </w:p>
        </w:tc>
      </w:tr>
      <w:tr w:rsidR="00F95F42" w14:paraId="055DC738" w14:textId="77777777" w:rsidTr="00DC2E21">
        <w:tc>
          <w:tcPr>
            <w:tcW w:w="484" w:type="dxa"/>
          </w:tcPr>
          <w:p w14:paraId="2872D9DE" w14:textId="10FDA75A" w:rsidR="00F95F42" w:rsidRDefault="00F95F42" w:rsidP="00F95F42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5" w:type="dxa"/>
          </w:tcPr>
          <w:p w14:paraId="591CDE0F" w14:textId="4D3DEB46" w:rsidR="00F95F42" w:rsidRPr="00F95F42" w:rsidRDefault="00F95F42" w:rsidP="00F95F42">
            <w:pPr>
              <w:pStyle w:val="a5"/>
              <w:ind w:firstLine="0"/>
            </w:pPr>
            <w:proofErr w:type="spellStart"/>
            <w:r w:rsidRPr="00DC2E21">
              <w:t>ArrayList</w:t>
            </w:r>
            <w:proofErr w:type="spellEnd"/>
            <w:r w:rsidRPr="00DC2E21">
              <w:t>&lt;</w:t>
            </w:r>
            <w:proofErr w:type="spellStart"/>
            <w:r w:rsidRPr="00DC2E21">
              <w:t>Staff</w:t>
            </w:r>
            <w:proofErr w:type="spellEnd"/>
            <w:r w:rsidRPr="00DC2E21">
              <w:t xml:space="preserve">&gt; </w:t>
            </w:r>
            <w:proofErr w:type="spellStart"/>
            <w:r w:rsidRPr="00DC2E21">
              <w:t>staff</w:t>
            </w:r>
            <w:proofErr w:type="spellEnd"/>
            <w:r>
              <w:rPr>
                <w:lang w:val="en-US"/>
              </w:rPr>
              <w:t>Search</w:t>
            </w:r>
          </w:p>
        </w:tc>
        <w:tc>
          <w:tcPr>
            <w:tcW w:w="3303" w:type="dxa"/>
          </w:tcPr>
          <w:p w14:paraId="437FB912" w14:textId="0D631F0E" w:rsidR="00F95F42" w:rsidRDefault="00F95F42" w:rsidP="00F95F42">
            <w:pPr>
              <w:pStyle w:val="a5"/>
              <w:ind w:firstLine="0"/>
            </w:pPr>
            <w:r>
              <w:t>Лист объектов</w:t>
            </w:r>
          </w:p>
        </w:tc>
        <w:tc>
          <w:tcPr>
            <w:tcW w:w="1806" w:type="dxa"/>
          </w:tcPr>
          <w:p w14:paraId="15EBB64B" w14:textId="2EAB04C6" w:rsidR="00F95F42" w:rsidRPr="00DC2E21" w:rsidRDefault="00F95F42" w:rsidP="00F95F42">
            <w:pPr>
              <w:pStyle w:val="a5"/>
              <w:ind w:firstLine="0"/>
            </w:pPr>
            <w:proofErr w:type="spellStart"/>
            <w:r w:rsidRPr="00DC2E21">
              <w:t>List</w:t>
            </w:r>
            <w:proofErr w:type="spellEnd"/>
          </w:p>
        </w:tc>
        <w:tc>
          <w:tcPr>
            <w:tcW w:w="1813" w:type="dxa"/>
          </w:tcPr>
          <w:p w14:paraId="0EBD0B0E" w14:textId="10BE4B6C" w:rsidR="00F95F42" w:rsidRPr="006C5EEC" w:rsidRDefault="00F95F42" w:rsidP="00F95F42">
            <w:pPr>
              <w:pStyle w:val="a5"/>
              <w:ind w:firstLine="0"/>
              <w:rPr>
                <w:lang w:val="en-US"/>
              </w:rPr>
            </w:pPr>
            <w:r w:rsidRPr="006C5EEC">
              <w:rPr>
                <w:lang w:val="en-US"/>
              </w:rPr>
              <w:t>Public</w:t>
            </w:r>
            <w:r>
              <w:rPr>
                <w:lang w:val="en-US"/>
              </w:rPr>
              <w:t xml:space="preserve"> static</w:t>
            </w:r>
          </w:p>
        </w:tc>
      </w:tr>
    </w:tbl>
    <w:p w14:paraId="44A5DE88" w14:textId="0A22FAA8" w:rsidR="00DC2E21" w:rsidRDefault="001968AF" w:rsidP="001968AF">
      <w:pPr>
        <w:pStyle w:val="a5"/>
        <w:tabs>
          <w:tab w:val="left" w:pos="1485"/>
        </w:tabs>
        <w:ind w:firstLine="0"/>
      </w:pPr>
      <w:r>
        <w:tab/>
      </w:r>
    </w:p>
    <w:p w14:paraId="3A89E670" w14:textId="77777777" w:rsidR="001B7C47" w:rsidRDefault="001B7C47" w:rsidP="00DC2E21">
      <w:pPr>
        <w:pStyle w:val="a5"/>
      </w:pPr>
    </w:p>
    <w:p w14:paraId="575A1B2C" w14:textId="77777777" w:rsidR="001B7C47" w:rsidRDefault="001B7C47" w:rsidP="00DC2E21">
      <w:pPr>
        <w:pStyle w:val="a5"/>
      </w:pPr>
    </w:p>
    <w:p w14:paraId="36D14193" w14:textId="77777777" w:rsidR="001B7C47" w:rsidRDefault="001B7C47" w:rsidP="00DC2E21">
      <w:pPr>
        <w:pStyle w:val="a5"/>
      </w:pPr>
    </w:p>
    <w:p w14:paraId="14CD6F09" w14:textId="77777777" w:rsidR="001B7C47" w:rsidRDefault="001B7C47" w:rsidP="00DC2E21">
      <w:pPr>
        <w:pStyle w:val="a5"/>
      </w:pPr>
    </w:p>
    <w:p w14:paraId="610F23AA" w14:textId="1CD80E59" w:rsidR="00F95F42" w:rsidRPr="0075200B" w:rsidRDefault="0075200B" w:rsidP="0075200B">
      <w:pPr>
        <w:spacing w:after="200" w:line="276" w:lineRule="auto"/>
        <w:rPr>
          <w:color w:val="000000" w:themeColor="text1"/>
          <w:sz w:val="28"/>
        </w:rPr>
      </w:pPr>
      <w:r>
        <w:br w:type="page"/>
      </w:r>
    </w:p>
    <w:p w14:paraId="55CC79BF" w14:textId="77777777" w:rsidR="001B7C47" w:rsidRDefault="001B7C47" w:rsidP="00DC2E21">
      <w:pPr>
        <w:pStyle w:val="a5"/>
      </w:pPr>
    </w:p>
    <w:p w14:paraId="2A56E059" w14:textId="510F7C60" w:rsidR="00DC2E21" w:rsidRDefault="00DC2E21" w:rsidP="00DC2E21">
      <w:pPr>
        <w:pStyle w:val="a5"/>
      </w:pPr>
      <w:r>
        <w:t xml:space="preserve">Таблица </w:t>
      </w:r>
      <w:r w:rsidR="00266C51">
        <w:t>5</w:t>
      </w:r>
      <w:r>
        <w:t xml:space="preserve"> – Методы класса</w:t>
      </w:r>
    </w:p>
    <w:tbl>
      <w:tblPr>
        <w:tblStyle w:val="af8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6"/>
        <w:gridCol w:w="993"/>
        <w:gridCol w:w="2409"/>
        <w:gridCol w:w="1276"/>
        <w:gridCol w:w="1134"/>
        <w:gridCol w:w="2126"/>
        <w:gridCol w:w="1560"/>
      </w:tblGrid>
      <w:tr w:rsidR="00DC2E21" w14:paraId="2B941FAD" w14:textId="77777777" w:rsidTr="009B5676">
        <w:tc>
          <w:tcPr>
            <w:tcW w:w="426" w:type="dxa"/>
          </w:tcPr>
          <w:p w14:paraId="61E9811C" w14:textId="77777777" w:rsidR="00DC2E21" w:rsidRDefault="00DC2E21" w:rsidP="001968AF">
            <w:pPr>
              <w:pStyle w:val="a5"/>
              <w:ind w:firstLine="0"/>
            </w:pPr>
            <w:r>
              <w:t>№</w:t>
            </w:r>
          </w:p>
        </w:tc>
        <w:tc>
          <w:tcPr>
            <w:tcW w:w="993" w:type="dxa"/>
          </w:tcPr>
          <w:p w14:paraId="560AF3A6" w14:textId="77777777" w:rsidR="00DC2E21" w:rsidRDefault="00DC2E21" w:rsidP="001968AF">
            <w:pPr>
              <w:pStyle w:val="a5"/>
              <w:ind w:firstLine="0"/>
              <w:jc w:val="center"/>
            </w:pPr>
            <w:r>
              <w:t>Название</w:t>
            </w:r>
          </w:p>
        </w:tc>
        <w:tc>
          <w:tcPr>
            <w:tcW w:w="2409" w:type="dxa"/>
          </w:tcPr>
          <w:p w14:paraId="7D321765" w14:textId="77777777" w:rsidR="00DC2E21" w:rsidRDefault="00DC2E21" w:rsidP="001968AF">
            <w:pPr>
              <w:pStyle w:val="a5"/>
              <w:ind w:firstLine="0"/>
              <w:jc w:val="center"/>
            </w:pPr>
            <w:r w:rsidRPr="00DB2817">
              <w:t>Назначение</w:t>
            </w:r>
          </w:p>
        </w:tc>
        <w:tc>
          <w:tcPr>
            <w:tcW w:w="1276" w:type="dxa"/>
          </w:tcPr>
          <w:p w14:paraId="05B873B5" w14:textId="77777777" w:rsidR="00DC2E21" w:rsidRDefault="00DC2E21" w:rsidP="001968AF">
            <w:pPr>
              <w:pStyle w:val="a5"/>
              <w:ind w:firstLine="0"/>
              <w:jc w:val="center"/>
            </w:pPr>
            <w:r w:rsidRPr="00DB2817">
              <w:t>Тип данных</w:t>
            </w:r>
          </w:p>
        </w:tc>
        <w:tc>
          <w:tcPr>
            <w:tcW w:w="1134" w:type="dxa"/>
          </w:tcPr>
          <w:p w14:paraId="103B9D88" w14:textId="77777777" w:rsidR="00DC2E21" w:rsidRDefault="00DC2E21" w:rsidP="001968AF">
            <w:pPr>
              <w:pStyle w:val="a5"/>
              <w:ind w:firstLine="0"/>
              <w:jc w:val="center"/>
            </w:pPr>
            <w:r>
              <w:t>Тип доступа</w:t>
            </w:r>
          </w:p>
        </w:tc>
        <w:tc>
          <w:tcPr>
            <w:tcW w:w="2126" w:type="dxa"/>
          </w:tcPr>
          <w:p w14:paraId="5A17156A" w14:textId="77777777" w:rsidR="00DC2E21" w:rsidRDefault="00DC2E21" w:rsidP="001968AF">
            <w:pPr>
              <w:pStyle w:val="a5"/>
              <w:ind w:firstLine="0"/>
              <w:jc w:val="center"/>
            </w:pPr>
            <w:r>
              <w:t>Абстрактный/ неабстрактный</w:t>
            </w:r>
          </w:p>
        </w:tc>
        <w:tc>
          <w:tcPr>
            <w:tcW w:w="1560" w:type="dxa"/>
          </w:tcPr>
          <w:p w14:paraId="429D6763" w14:textId="77777777" w:rsidR="00DC2E21" w:rsidRDefault="00DC2E21" w:rsidP="001968AF">
            <w:pPr>
              <w:pStyle w:val="a5"/>
              <w:ind w:firstLine="0"/>
              <w:jc w:val="center"/>
            </w:pPr>
            <w:r>
              <w:t>Параметры</w:t>
            </w:r>
          </w:p>
        </w:tc>
      </w:tr>
      <w:tr w:rsidR="00DC2E21" w14:paraId="5766EF0E" w14:textId="77777777" w:rsidTr="009B5676">
        <w:tc>
          <w:tcPr>
            <w:tcW w:w="426" w:type="dxa"/>
          </w:tcPr>
          <w:p w14:paraId="6C8FFA19" w14:textId="77777777" w:rsidR="00DC2E21" w:rsidRPr="004929AA" w:rsidRDefault="00DC2E21" w:rsidP="001968AF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6A7A9182" w14:textId="637FBDBC" w:rsidR="00DC2E21" w:rsidRDefault="001B7C47" w:rsidP="001968AF">
            <w:pPr>
              <w:pStyle w:val="a5"/>
              <w:ind w:firstLine="0"/>
              <w:jc w:val="center"/>
            </w:pPr>
            <w:r w:rsidRPr="007F0A15">
              <w:rPr>
                <w:lang w:val="en-US"/>
              </w:rPr>
              <w:t>add</w:t>
            </w:r>
          </w:p>
        </w:tc>
        <w:tc>
          <w:tcPr>
            <w:tcW w:w="2409" w:type="dxa"/>
          </w:tcPr>
          <w:p w14:paraId="7B2D0EF3" w14:textId="279DC37C" w:rsidR="00DC2E21" w:rsidRPr="004929AA" w:rsidRDefault="001968AF" w:rsidP="001968AF">
            <w:pPr>
              <w:pStyle w:val="a5"/>
              <w:ind w:firstLine="0"/>
              <w:jc w:val="center"/>
            </w:pPr>
            <w:r>
              <w:t>Добавление</w:t>
            </w:r>
            <w:r w:rsidR="001B7C47">
              <w:t xml:space="preserve"> об</w:t>
            </w:r>
            <w:r>
              <w:t>ъекта</w:t>
            </w:r>
          </w:p>
        </w:tc>
        <w:tc>
          <w:tcPr>
            <w:tcW w:w="1276" w:type="dxa"/>
          </w:tcPr>
          <w:p w14:paraId="0AA3819B" w14:textId="77777777" w:rsidR="00DC2E21" w:rsidRPr="004929AA" w:rsidRDefault="00DC2E21" w:rsidP="001968AF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DB2817">
              <w:t>String</w:t>
            </w:r>
            <w:proofErr w:type="spellEnd"/>
          </w:p>
        </w:tc>
        <w:tc>
          <w:tcPr>
            <w:tcW w:w="1134" w:type="dxa"/>
          </w:tcPr>
          <w:p w14:paraId="3DAFDE91" w14:textId="721E4D2E" w:rsidR="00DC2E21" w:rsidRDefault="001B7C47" w:rsidP="001968AF">
            <w:pPr>
              <w:pStyle w:val="a5"/>
              <w:ind w:firstLine="0"/>
              <w:jc w:val="center"/>
            </w:pPr>
            <w:r w:rsidRPr="001B7C47">
              <w:rPr>
                <w:lang w:val="en-US"/>
              </w:rPr>
              <w:t>public static</w:t>
            </w:r>
          </w:p>
        </w:tc>
        <w:tc>
          <w:tcPr>
            <w:tcW w:w="2126" w:type="dxa"/>
          </w:tcPr>
          <w:p w14:paraId="1EFA308D" w14:textId="784C257A" w:rsidR="00DC2E21" w:rsidRDefault="001B7C47" w:rsidP="001968AF">
            <w:pPr>
              <w:pStyle w:val="a5"/>
              <w:ind w:firstLine="0"/>
              <w:jc w:val="center"/>
            </w:pPr>
            <w:r>
              <w:t>неабстрактный</w:t>
            </w:r>
          </w:p>
        </w:tc>
        <w:tc>
          <w:tcPr>
            <w:tcW w:w="1560" w:type="dxa"/>
          </w:tcPr>
          <w:p w14:paraId="7F255CD2" w14:textId="1D0D82B0" w:rsidR="00DC2E21" w:rsidRDefault="00082448" w:rsidP="001968AF">
            <w:pPr>
              <w:pStyle w:val="a5"/>
              <w:ind w:firstLine="0"/>
              <w:jc w:val="center"/>
            </w:pPr>
            <w:proofErr w:type="spellStart"/>
            <w:r w:rsidRPr="00082448">
              <w:t>String</w:t>
            </w:r>
            <w:proofErr w:type="spellEnd"/>
            <w:r w:rsidRPr="00082448">
              <w:t xml:space="preserve">[] </w:t>
            </w:r>
            <w:proofErr w:type="spellStart"/>
            <w:r w:rsidRPr="00082448">
              <w:t>list</w:t>
            </w:r>
            <w:proofErr w:type="spellEnd"/>
          </w:p>
        </w:tc>
      </w:tr>
      <w:tr w:rsidR="00DC2E21" w14:paraId="53835929" w14:textId="77777777" w:rsidTr="009B5676">
        <w:tc>
          <w:tcPr>
            <w:tcW w:w="426" w:type="dxa"/>
          </w:tcPr>
          <w:p w14:paraId="22EDD536" w14:textId="77777777" w:rsidR="00DC2E21" w:rsidRPr="004929AA" w:rsidRDefault="00DC2E21" w:rsidP="001968AF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3" w:type="dxa"/>
          </w:tcPr>
          <w:p w14:paraId="19194C64" w14:textId="5CEC334D" w:rsidR="00DC2E21" w:rsidRDefault="001B7C47" w:rsidP="001968AF">
            <w:pPr>
              <w:pStyle w:val="a5"/>
              <w:ind w:firstLine="0"/>
              <w:jc w:val="center"/>
            </w:pPr>
            <w:r w:rsidRPr="007F0A15">
              <w:rPr>
                <w:lang w:val="en-US"/>
              </w:rPr>
              <w:t>delete</w:t>
            </w:r>
          </w:p>
        </w:tc>
        <w:tc>
          <w:tcPr>
            <w:tcW w:w="2409" w:type="dxa"/>
          </w:tcPr>
          <w:p w14:paraId="7A944EA6" w14:textId="7D75332F" w:rsidR="00DC2E21" w:rsidRPr="001968AF" w:rsidRDefault="001968AF" w:rsidP="001968AF">
            <w:pPr>
              <w:pStyle w:val="a5"/>
              <w:ind w:firstLine="0"/>
              <w:jc w:val="center"/>
            </w:pPr>
            <w:r>
              <w:t>Удаление объекта</w:t>
            </w:r>
          </w:p>
        </w:tc>
        <w:tc>
          <w:tcPr>
            <w:tcW w:w="1276" w:type="dxa"/>
          </w:tcPr>
          <w:p w14:paraId="269A2A98" w14:textId="77777777" w:rsidR="00DC2E21" w:rsidRDefault="00DC2E21" w:rsidP="001968AF">
            <w:pPr>
              <w:pStyle w:val="a5"/>
              <w:ind w:firstLine="0"/>
              <w:jc w:val="center"/>
            </w:pPr>
            <w:proofErr w:type="spellStart"/>
            <w:r w:rsidRPr="00DB2817">
              <w:t>String</w:t>
            </w:r>
            <w:proofErr w:type="spellEnd"/>
          </w:p>
        </w:tc>
        <w:tc>
          <w:tcPr>
            <w:tcW w:w="1134" w:type="dxa"/>
          </w:tcPr>
          <w:p w14:paraId="0360DF77" w14:textId="41CCB216" w:rsidR="00DC2E21" w:rsidRDefault="001B7C47" w:rsidP="001968AF">
            <w:pPr>
              <w:pStyle w:val="a5"/>
              <w:ind w:firstLine="0"/>
              <w:jc w:val="center"/>
            </w:pPr>
            <w:r w:rsidRPr="001B7C47">
              <w:rPr>
                <w:lang w:val="en-US"/>
              </w:rPr>
              <w:t>public static</w:t>
            </w:r>
          </w:p>
        </w:tc>
        <w:tc>
          <w:tcPr>
            <w:tcW w:w="2126" w:type="dxa"/>
          </w:tcPr>
          <w:p w14:paraId="36698E54" w14:textId="22019DB7" w:rsidR="00DC2E21" w:rsidRDefault="001B7C47" w:rsidP="001968AF">
            <w:pPr>
              <w:pStyle w:val="a5"/>
              <w:ind w:firstLine="0"/>
              <w:jc w:val="center"/>
            </w:pPr>
            <w:r>
              <w:t>неабстрактный</w:t>
            </w:r>
          </w:p>
        </w:tc>
        <w:tc>
          <w:tcPr>
            <w:tcW w:w="1560" w:type="dxa"/>
          </w:tcPr>
          <w:p w14:paraId="0A860BE7" w14:textId="6EBDCD4F" w:rsidR="00DC2E21" w:rsidRDefault="00082448" w:rsidP="001968AF">
            <w:pPr>
              <w:pStyle w:val="a5"/>
              <w:ind w:firstLine="0"/>
              <w:jc w:val="center"/>
            </w:pPr>
            <w:proofErr w:type="spellStart"/>
            <w:r w:rsidRPr="00082448">
              <w:t>String</w:t>
            </w:r>
            <w:proofErr w:type="spellEnd"/>
            <w:r w:rsidRPr="00082448">
              <w:t xml:space="preserve"> </w:t>
            </w:r>
            <w:proofErr w:type="spellStart"/>
            <w:r w:rsidRPr="00082448">
              <w:t>name</w:t>
            </w:r>
            <w:proofErr w:type="spellEnd"/>
          </w:p>
        </w:tc>
      </w:tr>
      <w:tr w:rsidR="00DC2E21" w14:paraId="20D4181B" w14:textId="77777777" w:rsidTr="009B5676">
        <w:tc>
          <w:tcPr>
            <w:tcW w:w="426" w:type="dxa"/>
          </w:tcPr>
          <w:p w14:paraId="7100553B" w14:textId="77777777" w:rsidR="00DC2E21" w:rsidRPr="004929AA" w:rsidRDefault="00DC2E21" w:rsidP="001968AF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3" w:type="dxa"/>
          </w:tcPr>
          <w:p w14:paraId="34D2A262" w14:textId="43DAA9F5" w:rsidR="00DC2E21" w:rsidRPr="00F95F42" w:rsidRDefault="00F95F42" w:rsidP="001968AF">
            <w:pPr>
              <w:pStyle w:val="a5"/>
              <w:ind w:firstLine="0"/>
              <w:jc w:val="center"/>
              <w:rPr>
                <w:szCs w:val="28"/>
              </w:rPr>
            </w:pPr>
            <w:proofErr w:type="spellStart"/>
            <w:r w:rsidRPr="00F95F42">
              <w:rPr>
                <w:szCs w:val="28"/>
                <w:lang w:val="en-US"/>
              </w:rPr>
              <w:t>searchName</w:t>
            </w:r>
            <w:proofErr w:type="spellEnd"/>
          </w:p>
        </w:tc>
        <w:tc>
          <w:tcPr>
            <w:tcW w:w="2409" w:type="dxa"/>
          </w:tcPr>
          <w:p w14:paraId="0FAC5D73" w14:textId="2B3915D7" w:rsidR="00DC2E21" w:rsidRPr="00F95F42" w:rsidRDefault="001968AF" w:rsidP="001968AF">
            <w:pPr>
              <w:pStyle w:val="a5"/>
              <w:ind w:firstLine="0"/>
              <w:jc w:val="center"/>
              <w:rPr>
                <w:b/>
                <w:lang w:val="en-US"/>
              </w:rPr>
            </w:pPr>
            <w:r>
              <w:t>Поиск</w:t>
            </w:r>
            <w:r w:rsidR="00F95F42">
              <w:t xml:space="preserve"> сотрудника по имени</w:t>
            </w:r>
            <w:r>
              <w:t xml:space="preserve"> </w:t>
            </w:r>
            <w:r w:rsidR="00F95F42">
              <w:rPr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6289C211" w14:textId="63EF909A" w:rsidR="00DC2E21" w:rsidRDefault="00F95F42" w:rsidP="001968AF">
            <w:pPr>
              <w:pStyle w:val="a5"/>
              <w:ind w:firstLine="0"/>
              <w:jc w:val="center"/>
            </w:pPr>
            <w:proofErr w:type="spellStart"/>
            <w:r w:rsidRPr="00F95F42">
              <w:t>ArrayList</w:t>
            </w:r>
            <w:proofErr w:type="spellEnd"/>
            <w:r w:rsidRPr="00F95F42">
              <w:t>&lt;</w:t>
            </w:r>
            <w:proofErr w:type="spellStart"/>
            <w:r w:rsidRPr="00F95F42">
              <w:t>Staff</w:t>
            </w:r>
            <w:proofErr w:type="spellEnd"/>
            <w:r w:rsidRPr="00F95F42">
              <w:t>&gt;</w:t>
            </w:r>
          </w:p>
        </w:tc>
        <w:tc>
          <w:tcPr>
            <w:tcW w:w="1134" w:type="dxa"/>
          </w:tcPr>
          <w:p w14:paraId="59E6F658" w14:textId="6E369E34" w:rsidR="00DC2E21" w:rsidRDefault="001B7C47" w:rsidP="001968AF">
            <w:pPr>
              <w:pStyle w:val="a5"/>
              <w:ind w:firstLine="0"/>
              <w:jc w:val="center"/>
            </w:pPr>
            <w:r w:rsidRPr="001B7C47">
              <w:rPr>
                <w:lang w:val="en-US"/>
              </w:rPr>
              <w:t>public static</w:t>
            </w:r>
          </w:p>
        </w:tc>
        <w:tc>
          <w:tcPr>
            <w:tcW w:w="2126" w:type="dxa"/>
          </w:tcPr>
          <w:p w14:paraId="0C856497" w14:textId="77777777" w:rsidR="00DC2E21" w:rsidRDefault="00DC2E21" w:rsidP="001968AF">
            <w:pPr>
              <w:pStyle w:val="a5"/>
              <w:ind w:firstLine="0"/>
              <w:jc w:val="center"/>
            </w:pPr>
            <w:r>
              <w:t>неабстрактный</w:t>
            </w:r>
          </w:p>
        </w:tc>
        <w:tc>
          <w:tcPr>
            <w:tcW w:w="1560" w:type="dxa"/>
          </w:tcPr>
          <w:p w14:paraId="7470A76E" w14:textId="486A1E61" w:rsidR="00DC2E21" w:rsidRDefault="00082448" w:rsidP="001968AF">
            <w:pPr>
              <w:pStyle w:val="a5"/>
              <w:ind w:firstLine="0"/>
              <w:jc w:val="center"/>
            </w:pPr>
            <w:proofErr w:type="spellStart"/>
            <w:r w:rsidRPr="00082448">
              <w:t>String</w:t>
            </w:r>
            <w:proofErr w:type="spellEnd"/>
            <w:r w:rsidRPr="00082448">
              <w:t xml:space="preserve"> </w:t>
            </w:r>
            <w:proofErr w:type="spellStart"/>
            <w:r w:rsidRPr="00082448">
              <w:t>name</w:t>
            </w:r>
            <w:proofErr w:type="spellEnd"/>
          </w:p>
        </w:tc>
      </w:tr>
      <w:tr w:rsidR="00F95F42" w14:paraId="3D4BC265" w14:textId="77777777" w:rsidTr="009B5676">
        <w:tc>
          <w:tcPr>
            <w:tcW w:w="426" w:type="dxa"/>
          </w:tcPr>
          <w:p w14:paraId="03AD8214" w14:textId="6F689970" w:rsidR="00F95F42" w:rsidRPr="009B5676" w:rsidRDefault="009B5676" w:rsidP="00F95F42">
            <w:pPr>
              <w:pStyle w:val="a5"/>
              <w:ind w:firstLine="0"/>
            </w:pPr>
            <w:r>
              <w:t>4</w:t>
            </w:r>
          </w:p>
        </w:tc>
        <w:tc>
          <w:tcPr>
            <w:tcW w:w="993" w:type="dxa"/>
          </w:tcPr>
          <w:p w14:paraId="3263EA92" w14:textId="6A60CA66" w:rsidR="00F95F42" w:rsidRDefault="00F95F42" w:rsidP="00F95F42">
            <w:pPr>
              <w:pStyle w:val="a5"/>
              <w:ind w:firstLine="0"/>
              <w:jc w:val="center"/>
            </w:pPr>
            <w:proofErr w:type="spellStart"/>
            <w:r w:rsidRPr="00F95F42">
              <w:rPr>
                <w:szCs w:val="28"/>
                <w:lang w:val="en-US"/>
              </w:rPr>
              <w:t>search</w:t>
            </w:r>
            <w:r>
              <w:rPr>
                <w:szCs w:val="28"/>
                <w:lang w:val="en-US"/>
              </w:rPr>
              <w:t>Proff</w:t>
            </w:r>
            <w:proofErr w:type="spellEnd"/>
          </w:p>
        </w:tc>
        <w:tc>
          <w:tcPr>
            <w:tcW w:w="2409" w:type="dxa"/>
          </w:tcPr>
          <w:p w14:paraId="3E2AAA72" w14:textId="75148F0C" w:rsidR="00F95F42" w:rsidRPr="001968AF" w:rsidRDefault="00F95F42" w:rsidP="00F95F42">
            <w:pPr>
              <w:pStyle w:val="a5"/>
              <w:ind w:firstLine="0"/>
              <w:jc w:val="center"/>
            </w:pPr>
            <w:r>
              <w:t xml:space="preserve">Поиск сотрудника по профессии 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05D9B53A" w14:textId="7508A019" w:rsidR="00F95F42" w:rsidRDefault="00F95F42" w:rsidP="00F95F42">
            <w:pPr>
              <w:pStyle w:val="a5"/>
              <w:ind w:firstLine="0"/>
              <w:jc w:val="center"/>
            </w:pPr>
            <w:proofErr w:type="spellStart"/>
            <w:r w:rsidRPr="00F95F42">
              <w:t>ArrayList</w:t>
            </w:r>
            <w:proofErr w:type="spellEnd"/>
            <w:r w:rsidRPr="00F95F42">
              <w:t>&lt;</w:t>
            </w:r>
            <w:proofErr w:type="spellStart"/>
            <w:r w:rsidRPr="00F95F42">
              <w:t>Staff</w:t>
            </w:r>
            <w:proofErr w:type="spellEnd"/>
            <w:r w:rsidRPr="00F95F42">
              <w:t>&gt;</w:t>
            </w:r>
          </w:p>
        </w:tc>
        <w:tc>
          <w:tcPr>
            <w:tcW w:w="1134" w:type="dxa"/>
          </w:tcPr>
          <w:p w14:paraId="0C0A356F" w14:textId="6D5234B8" w:rsidR="00F95F42" w:rsidRDefault="00F95F42" w:rsidP="00F95F42">
            <w:pPr>
              <w:pStyle w:val="a5"/>
              <w:ind w:firstLine="0"/>
              <w:jc w:val="center"/>
            </w:pPr>
            <w:r w:rsidRPr="001B7C47">
              <w:rPr>
                <w:lang w:val="en-US"/>
              </w:rPr>
              <w:t>public static</w:t>
            </w:r>
          </w:p>
        </w:tc>
        <w:tc>
          <w:tcPr>
            <w:tcW w:w="2126" w:type="dxa"/>
          </w:tcPr>
          <w:p w14:paraId="7EB0A21C" w14:textId="4C9EC65F" w:rsidR="00F95F42" w:rsidRDefault="00F95F42" w:rsidP="00F95F42">
            <w:pPr>
              <w:pStyle w:val="a5"/>
              <w:ind w:firstLine="0"/>
              <w:jc w:val="center"/>
            </w:pPr>
            <w:r>
              <w:t>неабстрактный</w:t>
            </w:r>
          </w:p>
        </w:tc>
        <w:tc>
          <w:tcPr>
            <w:tcW w:w="1560" w:type="dxa"/>
          </w:tcPr>
          <w:p w14:paraId="5948149D" w14:textId="3299816A" w:rsidR="00F95F42" w:rsidRPr="00F95F42" w:rsidRDefault="00F95F42" w:rsidP="00F95F4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082448">
              <w:t>String</w:t>
            </w:r>
            <w:proofErr w:type="spellEnd"/>
            <w:r w:rsidRPr="00082448">
              <w:t xml:space="preserve"> </w:t>
            </w:r>
            <w:proofErr w:type="spellStart"/>
            <w:r>
              <w:rPr>
                <w:lang w:val="en-US"/>
              </w:rPr>
              <w:t>proff</w:t>
            </w:r>
            <w:proofErr w:type="spellEnd"/>
          </w:p>
        </w:tc>
      </w:tr>
      <w:tr w:rsidR="00DC2E21" w14:paraId="3E9421A5" w14:textId="77777777" w:rsidTr="009B5676">
        <w:tc>
          <w:tcPr>
            <w:tcW w:w="426" w:type="dxa"/>
          </w:tcPr>
          <w:p w14:paraId="1E6D8418" w14:textId="77777777" w:rsidR="00DC2E21" w:rsidRPr="004929AA" w:rsidRDefault="00DC2E21" w:rsidP="001968AF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3" w:type="dxa"/>
          </w:tcPr>
          <w:p w14:paraId="6A7159AB" w14:textId="137F50DE" w:rsidR="00DC2E21" w:rsidRDefault="009B5676" w:rsidP="001968AF">
            <w:pPr>
              <w:pStyle w:val="a5"/>
              <w:ind w:firstLine="0"/>
              <w:jc w:val="center"/>
            </w:pPr>
            <w:proofErr w:type="spellStart"/>
            <w:r w:rsidRPr="009B5676">
              <w:rPr>
                <w:lang w:val="en-US"/>
              </w:rPr>
              <w:t>getStaff</w:t>
            </w:r>
            <w:proofErr w:type="spellEnd"/>
          </w:p>
        </w:tc>
        <w:tc>
          <w:tcPr>
            <w:tcW w:w="2409" w:type="dxa"/>
          </w:tcPr>
          <w:p w14:paraId="1989E3DE" w14:textId="6D4C500F" w:rsidR="00DC2E21" w:rsidRPr="009B5676" w:rsidRDefault="009B5676" w:rsidP="001968AF">
            <w:pPr>
              <w:pStyle w:val="a5"/>
              <w:ind w:firstLine="0"/>
              <w:jc w:val="center"/>
            </w:pPr>
            <w:r>
              <w:t>Получение сотрудника по индексу</w:t>
            </w:r>
          </w:p>
        </w:tc>
        <w:tc>
          <w:tcPr>
            <w:tcW w:w="1276" w:type="dxa"/>
          </w:tcPr>
          <w:p w14:paraId="59F780F5" w14:textId="1AE78E91" w:rsidR="00DC2E21" w:rsidRDefault="009B5676" w:rsidP="001968AF">
            <w:pPr>
              <w:pStyle w:val="a5"/>
              <w:ind w:firstLine="0"/>
              <w:jc w:val="center"/>
            </w:pPr>
            <w:proofErr w:type="spellStart"/>
            <w:r w:rsidRPr="00F95F42">
              <w:t>Staff</w:t>
            </w:r>
            <w:proofErr w:type="spellEnd"/>
          </w:p>
        </w:tc>
        <w:tc>
          <w:tcPr>
            <w:tcW w:w="1134" w:type="dxa"/>
          </w:tcPr>
          <w:p w14:paraId="071B1185" w14:textId="0569990A" w:rsidR="00DC2E21" w:rsidRDefault="001B7C47" w:rsidP="001968AF">
            <w:pPr>
              <w:pStyle w:val="a5"/>
              <w:ind w:firstLine="0"/>
              <w:jc w:val="center"/>
            </w:pPr>
            <w:r w:rsidRPr="001B7C47">
              <w:rPr>
                <w:lang w:val="en-US"/>
              </w:rPr>
              <w:t>public static</w:t>
            </w:r>
          </w:p>
        </w:tc>
        <w:tc>
          <w:tcPr>
            <w:tcW w:w="2126" w:type="dxa"/>
          </w:tcPr>
          <w:p w14:paraId="347BDEFA" w14:textId="7DE9EF1C" w:rsidR="00266C51" w:rsidRDefault="00DC2E21" w:rsidP="001968AF">
            <w:pPr>
              <w:pStyle w:val="a5"/>
              <w:ind w:firstLine="0"/>
              <w:jc w:val="center"/>
            </w:pPr>
            <w:r>
              <w:t>неабстрактный</w:t>
            </w:r>
          </w:p>
          <w:p w14:paraId="128705C0" w14:textId="77777777" w:rsidR="00DC2E21" w:rsidRPr="00266C51" w:rsidRDefault="00DC2E21" w:rsidP="00266C51">
            <w:pPr>
              <w:jc w:val="center"/>
            </w:pPr>
          </w:p>
        </w:tc>
        <w:tc>
          <w:tcPr>
            <w:tcW w:w="1560" w:type="dxa"/>
          </w:tcPr>
          <w:p w14:paraId="0F25F77D" w14:textId="56BEA196" w:rsidR="00DC2E21" w:rsidRDefault="00082448" w:rsidP="001968AF">
            <w:pPr>
              <w:pStyle w:val="a5"/>
              <w:ind w:firstLine="0"/>
              <w:jc w:val="center"/>
            </w:pPr>
            <w:proofErr w:type="spellStart"/>
            <w:r w:rsidRPr="00082448">
              <w:t>String</w:t>
            </w:r>
            <w:proofErr w:type="spellEnd"/>
            <w:r w:rsidRPr="00082448">
              <w:t xml:space="preserve"> </w:t>
            </w:r>
            <w:proofErr w:type="spellStart"/>
            <w:r w:rsidRPr="00082448">
              <w:t>name</w:t>
            </w:r>
            <w:proofErr w:type="spellEnd"/>
          </w:p>
        </w:tc>
      </w:tr>
      <w:tr w:rsidR="009B5676" w14:paraId="0B903571" w14:textId="77777777" w:rsidTr="009B5676">
        <w:tc>
          <w:tcPr>
            <w:tcW w:w="426" w:type="dxa"/>
          </w:tcPr>
          <w:p w14:paraId="4AB5FAD6" w14:textId="1AD35F3E" w:rsidR="009B5676" w:rsidRPr="009B5676" w:rsidRDefault="009B5676" w:rsidP="009B5676">
            <w:pPr>
              <w:pStyle w:val="a5"/>
              <w:ind w:firstLine="0"/>
            </w:pPr>
            <w:r>
              <w:t>6</w:t>
            </w:r>
          </w:p>
        </w:tc>
        <w:tc>
          <w:tcPr>
            <w:tcW w:w="993" w:type="dxa"/>
          </w:tcPr>
          <w:p w14:paraId="4264CA05" w14:textId="1AE05344" w:rsidR="009B5676" w:rsidRPr="009B5676" w:rsidRDefault="009B5676" w:rsidP="009B5676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9B5676">
              <w:rPr>
                <w:lang w:val="en-US"/>
              </w:rPr>
              <w:t>getSize</w:t>
            </w:r>
            <w:proofErr w:type="spellEnd"/>
          </w:p>
        </w:tc>
        <w:tc>
          <w:tcPr>
            <w:tcW w:w="2409" w:type="dxa"/>
          </w:tcPr>
          <w:p w14:paraId="2FA6F955" w14:textId="38E6BEFC" w:rsidR="009B5676" w:rsidRPr="009B5676" w:rsidRDefault="009B5676" w:rsidP="009B5676">
            <w:pPr>
              <w:pStyle w:val="a5"/>
              <w:ind w:firstLine="0"/>
              <w:jc w:val="center"/>
              <w:rPr>
                <w:lang w:val="en-US"/>
              </w:rPr>
            </w:pPr>
            <w:r>
              <w:t xml:space="preserve">Получение размера </w:t>
            </w:r>
            <w:r>
              <w:rPr>
                <w:lang w:val="en-US"/>
              </w:rPr>
              <w:t>staff</w:t>
            </w:r>
          </w:p>
        </w:tc>
        <w:tc>
          <w:tcPr>
            <w:tcW w:w="1276" w:type="dxa"/>
          </w:tcPr>
          <w:p w14:paraId="33B811B7" w14:textId="1034FC01" w:rsidR="009B5676" w:rsidRPr="00F95F42" w:rsidRDefault="009B5676" w:rsidP="009B5676">
            <w:pPr>
              <w:pStyle w:val="a5"/>
              <w:ind w:firstLine="0"/>
              <w:jc w:val="center"/>
            </w:pPr>
            <w:proofErr w:type="spellStart"/>
            <w:r w:rsidRPr="00F95F42">
              <w:t>Staff</w:t>
            </w:r>
            <w:proofErr w:type="spellEnd"/>
          </w:p>
        </w:tc>
        <w:tc>
          <w:tcPr>
            <w:tcW w:w="1134" w:type="dxa"/>
          </w:tcPr>
          <w:p w14:paraId="378C592C" w14:textId="4663BF7C" w:rsidR="009B5676" w:rsidRPr="001B7C47" w:rsidRDefault="009B5676" w:rsidP="009B5676">
            <w:pPr>
              <w:pStyle w:val="a5"/>
              <w:ind w:firstLine="0"/>
              <w:jc w:val="center"/>
              <w:rPr>
                <w:lang w:val="en-US"/>
              </w:rPr>
            </w:pPr>
            <w:r w:rsidRPr="001B7C47">
              <w:rPr>
                <w:lang w:val="en-US"/>
              </w:rPr>
              <w:t>public</w:t>
            </w:r>
          </w:p>
        </w:tc>
        <w:tc>
          <w:tcPr>
            <w:tcW w:w="2126" w:type="dxa"/>
          </w:tcPr>
          <w:p w14:paraId="3409CB63" w14:textId="77777777" w:rsidR="009B5676" w:rsidRDefault="009B5676" w:rsidP="009B5676">
            <w:pPr>
              <w:pStyle w:val="a5"/>
              <w:ind w:firstLine="0"/>
              <w:jc w:val="center"/>
            </w:pPr>
            <w:r>
              <w:t>неабстрактный</w:t>
            </w:r>
          </w:p>
          <w:p w14:paraId="1E45AF99" w14:textId="77777777" w:rsidR="009B5676" w:rsidRDefault="009B5676" w:rsidP="009B5676">
            <w:pPr>
              <w:pStyle w:val="a5"/>
              <w:ind w:firstLine="0"/>
              <w:jc w:val="center"/>
            </w:pPr>
          </w:p>
        </w:tc>
        <w:tc>
          <w:tcPr>
            <w:tcW w:w="1560" w:type="dxa"/>
          </w:tcPr>
          <w:p w14:paraId="726E466A" w14:textId="7BB5DC5F" w:rsidR="009B5676" w:rsidRPr="00082448" w:rsidRDefault="009B5676" w:rsidP="009B5676">
            <w:pPr>
              <w:pStyle w:val="a5"/>
              <w:ind w:firstLine="0"/>
              <w:jc w:val="center"/>
            </w:pPr>
          </w:p>
        </w:tc>
      </w:tr>
    </w:tbl>
    <w:p w14:paraId="580EEC68" w14:textId="77777777" w:rsidR="001B7C47" w:rsidRPr="007F542B" w:rsidRDefault="001B7C47" w:rsidP="001B7C47">
      <w:pPr>
        <w:rPr>
          <w:lang w:val="en-US"/>
        </w:rPr>
      </w:pPr>
    </w:p>
    <w:p w14:paraId="7D373758" w14:textId="2D114223" w:rsidR="001968AF" w:rsidRDefault="001968AF" w:rsidP="001968AF">
      <w:pPr>
        <w:pStyle w:val="11"/>
        <w:ind w:left="707"/>
        <w:rPr>
          <w:shd w:val="clear" w:color="auto" w:fill="FFFFFF"/>
        </w:rPr>
      </w:pPr>
      <w:bookmarkStart w:id="8" w:name="_Toc58184136"/>
      <w:r w:rsidRPr="003D525C">
        <w:rPr>
          <w:shd w:val="clear" w:color="auto" w:fill="FFFFFF"/>
        </w:rPr>
        <w:t>4</w:t>
      </w:r>
      <w:r>
        <w:rPr>
          <w:shd w:val="clear" w:color="auto" w:fill="FFFFFF"/>
        </w:rPr>
        <w:t>.3</w:t>
      </w:r>
      <w:r w:rsidRPr="00185478">
        <w:rPr>
          <w:shd w:val="clear" w:color="auto" w:fill="FFFFFF"/>
        </w:rPr>
        <w:t xml:space="preserve"> </w:t>
      </w:r>
      <w:r>
        <w:t xml:space="preserve">Описание класса </w:t>
      </w:r>
      <w:proofErr w:type="spellStart"/>
      <w:r w:rsidRPr="004A382B">
        <w:t>Administration</w:t>
      </w:r>
      <w:proofErr w:type="spellEnd"/>
      <w:r>
        <w:t>.</w:t>
      </w:r>
      <w:bookmarkEnd w:id="8"/>
    </w:p>
    <w:p w14:paraId="4A5333DD" w14:textId="1516F843" w:rsidR="001968AF" w:rsidRPr="001968AF" w:rsidRDefault="001968AF" w:rsidP="001968AF">
      <w:pPr>
        <w:pStyle w:val="a5"/>
      </w:pPr>
      <w:r>
        <w:t xml:space="preserve">Таблица </w:t>
      </w:r>
      <w:r w:rsidR="00266C51">
        <w:t>6</w:t>
      </w:r>
      <w:r>
        <w:t xml:space="preserve"> – Поля абстрактного класса </w:t>
      </w:r>
      <w:proofErr w:type="spellStart"/>
      <w:r w:rsidRPr="004A382B">
        <w:rPr>
          <w:szCs w:val="28"/>
        </w:rPr>
        <w:t>Administration</w:t>
      </w:r>
      <w:proofErr w:type="spell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84"/>
        <w:gridCol w:w="1892"/>
        <w:gridCol w:w="3455"/>
        <w:gridCol w:w="1868"/>
        <w:gridCol w:w="1872"/>
      </w:tblGrid>
      <w:tr w:rsidR="001968AF" w14:paraId="1347F4C6" w14:textId="77777777" w:rsidTr="001968AF">
        <w:tc>
          <w:tcPr>
            <w:tcW w:w="484" w:type="dxa"/>
          </w:tcPr>
          <w:p w14:paraId="74F979BA" w14:textId="77777777" w:rsidR="001968AF" w:rsidRPr="00DB2817" w:rsidRDefault="001968AF" w:rsidP="001968AF">
            <w:pPr>
              <w:pStyle w:val="a5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1892" w:type="dxa"/>
          </w:tcPr>
          <w:p w14:paraId="21BFC99C" w14:textId="77777777" w:rsidR="001968AF" w:rsidRDefault="001968AF" w:rsidP="001968AF">
            <w:pPr>
              <w:pStyle w:val="a5"/>
              <w:ind w:firstLine="0"/>
            </w:pPr>
            <w:r w:rsidRPr="00DB2817">
              <w:t>Название</w:t>
            </w:r>
          </w:p>
        </w:tc>
        <w:tc>
          <w:tcPr>
            <w:tcW w:w="3455" w:type="dxa"/>
          </w:tcPr>
          <w:p w14:paraId="55A63505" w14:textId="77777777" w:rsidR="001968AF" w:rsidRDefault="001968AF" w:rsidP="001968AF">
            <w:pPr>
              <w:pStyle w:val="a5"/>
              <w:ind w:firstLine="0"/>
            </w:pPr>
            <w:r w:rsidRPr="00DB2817">
              <w:t>Назначение</w:t>
            </w:r>
          </w:p>
        </w:tc>
        <w:tc>
          <w:tcPr>
            <w:tcW w:w="1868" w:type="dxa"/>
          </w:tcPr>
          <w:p w14:paraId="644CE85E" w14:textId="77777777" w:rsidR="001968AF" w:rsidRDefault="001968AF" w:rsidP="001968AF">
            <w:pPr>
              <w:pStyle w:val="a5"/>
              <w:ind w:firstLine="0"/>
            </w:pPr>
            <w:r w:rsidRPr="00DB2817">
              <w:t>Тип данных</w:t>
            </w:r>
          </w:p>
        </w:tc>
        <w:tc>
          <w:tcPr>
            <w:tcW w:w="1872" w:type="dxa"/>
          </w:tcPr>
          <w:p w14:paraId="757B3909" w14:textId="77777777" w:rsidR="001968AF" w:rsidRDefault="001968AF" w:rsidP="001968AF">
            <w:pPr>
              <w:pStyle w:val="a5"/>
              <w:ind w:firstLine="0"/>
            </w:pPr>
            <w:r w:rsidRPr="00DB2817">
              <w:t>Тип доступа</w:t>
            </w:r>
          </w:p>
        </w:tc>
      </w:tr>
      <w:tr w:rsidR="001968AF" w14:paraId="21AE4D16" w14:textId="77777777" w:rsidTr="001968AF">
        <w:tc>
          <w:tcPr>
            <w:tcW w:w="484" w:type="dxa"/>
          </w:tcPr>
          <w:p w14:paraId="4A8615FD" w14:textId="7F090E88" w:rsidR="001968AF" w:rsidRPr="00DB2817" w:rsidRDefault="001968AF" w:rsidP="001968AF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2" w:type="dxa"/>
          </w:tcPr>
          <w:p w14:paraId="15065E62" w14:textId="5301F80D" w:rsidR="001968AF" w:rsidRDefault="001968AF" w:rsidP="001968AF">
            <w:pPr>
              <w:pStyle w:val="a5"/>
              <w:ind w:firstLine="0"/>
            </w:pPr>
            <w:proofErr w:type="spellStart"/>
            <w:r w:rsidRPr="00DC2E21">
              <w:t>Random</w:t>
            </w:r>
            <w:proofErr w:type="spellEnd"/>
            <w:r w:rsidRPr="00DC2E21">
              <w:t xml:space="preserve"> </w:t>
            </w:r>
            <w:proofErr w:type="spellStart"/>
            <w:r w:rsidRPr="00DC2E21">
              <w:t>rnd</w:t>
            </w:r>
            <w:proofErr w:type="spellEnd"/>
          </w:p>
        </w:tc>
        <w:tc>
          <w:tcPr>
            <w:tcW w:w="3455" w:type="dxa"/>
          </w:tcPr>
          <w:p w14:paraId="305F966A" w14:textId="4DDAF28A" w:rsidR="001968AF" w:rsidRDefault="001968AF" w:rsidP="001968AF">
            <w:pPr>
              <w:pStyle w:val="a5"/>
              <w:ind w:firstLine="0"/>
            </w:pPr>
            <w:r>
              <w:t xml:space="preserve">Создания </w:t>
            </w:r>
            <w:proofErr w:type="spellStart"/>
            <w:r>
              <w:t>рандома</w:t>
            </w:r>
            <w:proofErr w:type="spellEnd"/>
          </w:p>
        </w:tc>
        <w:tc>
          <w:tcPr>
            <w:tcW w:w="1868" w:type="dxa"/>
          </w:tcPr>
          <w:p w14:paraId="5E1A3EEA" w14:textId="63977A96" w:rsidR="001968AF" w:rsidRDefault="001968AF" w:rsidP="001968AF">
            <w:pPr>
              <w:pStyle w:val="a5"/>
              <w:ind w:firstLine="0"/>
            </w:pPr>
          </w:p>
        </w:tc>
        <w:tc>
          <w:tcPr>
            <w:tcW w:w="1872" w:type="dxa"/>
          </w:tcPr>
          <w:p w14:paraId="2FEC921E" w14:textId="464A6FCE" w:rsidR="001968AF" w:rsidRDefault="001968AF" w:rsidP="001968AF">
            <w:pPr>
              <w:pStyle w:val="a5"/>
              <w:ind w:firstLine="0"/>
            </w:pPr>
            <w:r w:rsidRPr="006C5EEC">
              <w:rPr>
                <w:lang w:val="en-US"/>
              </w:rPr>
              <w:t>public</w:t>
            </w:r>
          </w:p>
        </w:tc>
      </w:tr>
    </w:tbl>
    <w:p w14:paraId="6798F7EA" w14:textId="77777777" w:rsidR="001968AF" w:rsidRDefault="001968AF" w:rsidP="001968AF">
      <w:pPr>
        <w:pStyle w:val="a5"/>
        <w:ind w:firstLine="708"/>
      </w:pPr>
    </w:p>
    <w:p w14:paraId="726BB67A" w14:textId="5EC5C2C9" w:rsidR="001968AF" w:rsidRDefault="001968AF" w:rsidP="001968AF">
      <w:pPr>
        <w:pStyle w:val="a5"/>
        <w:ind w:firstLine="708"/>
      </w:pPr>
      <w:r>
        <w:t xml:space="preserve">Таблица </w:t>
      </w:r>
      <w:r w:rsidR="00266C51">
        <w:t>7</w:t>
      </w:r>
      <w:r>
        <w:t xml:space="preserve"> – Конструкторы абстрактного класса </w:t>
      </w:r>
      <w:proofErr w:type="spellStart"/>
      <w:r w:rsidRPr="004A382B">
        <w:rPr>
          <w:szCs w:val="28"/>
        </w:rPr>
        <w:t>Administration</w:t>
      </w:r>
      <w:proofErr w:type="spell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2940"/>
        <w:gridCol w:w="1914"/>
        <w:gridCol w:w="1915"/>
      </w:tblGrid>
      <w:tr w:rsidR="001968AF" w14:paraId="20D22CBB" w14:textId="77777777" w:rsidTr="001968AF">
        <w:tc>
          <w:tcPr>
            <w:tcW w:w="534" w:type="dxa"/>
          </w:tcPr>
          <w:p w14:paraId="29446ACC" w14:textId="77777777" w:rsidR="001968AF" w:rsidRDefault="001968AF" w:rsidP="001968AF">
            <w:pPr>
              <w:pStyle w:val="a5"/>
              <w:ind w:firstLine="0"/>
            </w:pPr>
            <w:r>
              <w:t>№</w:t>
            </w:r>
          </w:p>
        </w:tc>
        <w:tc>
          <w:tcPr>
            <w:tcW w:w="2268" w:type="dxa"/>
          </w:tcPr>
          <w:p w14:paraId="40C1CCFB" w14:textId="77777777" w:rsidR="001968AF" w:rsidRDefault="001968AF" w:rsidP="001968AF">
            <w:pPr>
              <w:pStyle w:val="a5"/>
              <w:ind w:firstLine="0"/>
            </w:pPr>
            <w:r>
              <w:t>Название</w:t>
            </w:r>
          </w:p>
        </w:tc>
        <w:tc>
          <w:tcPr>
            <w:tcW w:w="2940" w:type="dxa"/>
          </w:tcPr>
          <w:p w14:paraId="65E18DDA" w14:textId="77777777" w:rsidR="001968AF" w:rsidRDefault="001968AF" w:rsidP="001968AF">
            <w:pPr>
              <w:pStyle w:val="a5"/>
              <w:ind w:firstLine="0"/>
            </w:pPr>
            <w:r w:rsidRPr="00DB2817">
              <w:t>Назначение</w:t>
            </w:r>
          </w:p>
        </w:tc>
        <w:tc>
          <w:tcPr>
            <w:tcW w:w="1914" w:type="dxa"/>
          </w:tcPr>
          <w:p w14:paraId="190BC7C7" w14:textId="77777777" w:rsidR="001968AF" w:rsidRDefault="001968AF" w:rsidP="001968AF">
            <w:pPr>
              <w:pStyle w:val="a5"/>
              <w:ind w:firstLine="0"/>
            </w:pPr>
            <w:r w:rsidRPr="00DB2817">
              <w:t>Тип доступа</w:t>
            </w:r>
          </w:p>
        </w:tc>
        <w:tc>
          <w:tcPr>
            <w:tcW w:w="1915" w:type="dxa"/>
          </w:tcPr>
          <w:p w14:paraId="73FBE020" w14:textId="77777777" w:rsidR="001968AF" w:rsidRDefault="001968AF" w:rsidP="001968AF">
            <w:pPr>
              <w:pStyle w:val="a5"/>
              <w:ind w:firstLine="0"/>
            </w:pPr>
            <w:r w:rsidRPr="00476C50">
              <w:t>Параметры</w:t>
            </w:r>
          </w:p>
        </w:tc>
      </w:tr>
      <w:tr w:rsidR="001968AF" w14:paraId="6678D4B5" w14:textId="77777777" w:rsidTr="001968AF">
        <w:tc>
          <w:tcPr>
            <w:tcW w:w="534" w:type="dxa"/>
            <w:vMerge w:val="restart"/>
          </w:tcPr>
          <w:p w14:paraId="3A0AB436" w14:textId="77777777" w:rsidR="001968AF" w:rsidRPr="00476C50" w:rsidRDefault="001968AF" w:rsidP="001968A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  <w:vMerge w:val="restart"/>
          </w:tcPr>
          <w:p w14:paraId="47B050E3" w14:textId="2E82E20F" w:rsidR="001968AF" w:rsidRDefault="001968AF" w:rsidP="001968AF">
            <w:pPr>
              <w:pStyle w:val="a5"/>
              <w:ind w:firstLine="0"/>
            </w:pPr>
            <w:proofErr w:type="spellStart"/>
            <w:r w:rsidRPr="001968AF">
              <w:t>Administration</w:t>
            </w:r>
            <w:proofErr w:type="spellEnd"/>
          </w:p>
        </w:tc>
        <w:tc>
          <w:tcPr>
            <w:tcW w:w="2940" w:type="dxa"/>
            <w:vMerge w:val="restart"/>
          </w:tcPr>
          <w:p w14:paraId="521BE310" w14:textId="705800A5" w:rsidR="001968AF" w:rsidRPr="00476C50" w:rsidRDefault="00266C51" w:rsidP="00266C51">
            <w:pPr>
              <w:pStyle w:val="a5"/>
              <w:ind w:firstLine="0"/>
            </w:pPr>
            <w:r>
              <w:t xml:space="preserve">Конструктор объекта </w:t>
            </w:r>
            <w:proofErr w:type="spellStart"/>
            <w:r w:rsidRPr="00266C51">
              <w:t>Administration</w:t>
            </w:r>
            <w:proofErr w:type="spellEnd"/>
          </w:p>
        </w:tc>
        <w:tc>
          <w:tcPr>
            <w:tcW w:w="1914" w:type="dxa"/>
            <w:vMerge w:val="restart"/>
          </w:tcPr>
          <w:p w14:paraId="12E2CB69" w14:textId="77777777" w:rsidR="001968AF" w:rsidRDefault="001968AF" w:rsidP="001968AF">
            <w:pPr>
              <w:pStyle w:val="a5"/>
              <w:ind w:firstLine="0"/>
            </w:pPr>
            <w:proofErr w:type="spellStart"/>
            <w:r w:rsidRPr="00476C50">
              <w:t>public</w:t>
            </w:r>
            <w:proofErr w:type="spellEnd"/>
          </w:p>
        </w:tc>
        <w:tc>
          <w:tcPr>
            <w:tcW w:w="1915" w:type="dxa"/>
          </w:tcPr>
          <w:p w14:paraId="21A23285" w14:textId="77777777" w:rsidR="001968AF" w:rsidRDefault="001968AF" w:rsidP="001968AF">
            <w:pPr>
              <w:pStyle w:val="a5"/>
              <w:ind w:firstLine="0"/>
            </w:pPr>
            <w:proofErr w:type="spellStart"/>
            <w:r w:rsidRPr="00DB2817">
              <w:t>name</w:t>
            </w:r>
            <w:proofErr w:type="spellEnd"/>
          </w:p>
        </w:tc>
      </w:tr>
      <w:tr w:rsidR="001968AF" w14:paraId="2E503174" w14:textId="77777777" w:rsidTr="001968AF">
        <w:tc>
          <w:tcPr>
            <w:tcW w:w="534" w:type="dxa"/>
            <w:vMerge/>
          </w:tcPr>
          <w:p w14:paraId="44850D07" w14:textId="77777777" w:rsidR="001968AF" w:rsidRDefault="001968AF" w:rsidP="001968AF">
            <w:pPr>
              <w:pStyle w:val="a5"/>
              <w:ind w:firstLine="0"/>
            </w:pPr>
          </w:p>
        </w:tc>
        <w:tc>
          <w:tcPr>
            <w:tcW w:w="2268" w:type="dxa"/>
            <w:vMerge/>
          </w:tcPr>
          <w:p w14:paraId="3F51A740" w14:textId="77777777" w:rsidR="001968AF" w:rsidRDefault="001968AF" w:rsidP="001968AF">
            <w:pPr>
              <w:pStyle w:val="a5"/>
              <w:ind w:firstLine="0"/>
            </w:pPr>
          </w:p>
        </w:tc>
        <w:tc>
          <w:tcPr>
            <w:tcW w:w="2940" w:type="dxa"/>
            <w:vMerge/>
          </w:tcPr>
          <w:p w14:paraId="3A8A16B2" w14:textId="77777777" w:rsidR="001968AF" w:rsidRDefault="001968AF" w:rsidP="001968AF">
            <w:pPr>
              <w:pStyle w:val="a5"/>
              <w:ind w:firstLine="0"/>
            </w:pPr>
          </w:p>
        </w:tc>
        <w:tc>
          <w:tcPr>
            <w:tcW w:w="1914" w:type="dxa"/>
            <w:vMerge/>
          </w:tcPr>
          <w:p w14:paraId="5E957956" w14:textId="77777777" w:rsidR="001968AF" w:rsidRDefault="001968AF" w:rsidP="001968AF">
            <w:pPr>
              <w:pStyle w:val="a5"/>
              <w:ind w:firstLine="0"/>
            </w:pPr>
          </w:p>
        </w:tc>
        <w:tc>
          <w:tcPr>
            <w:tcW w:w="1915" w:type="dxa"/>
          </w:tcPr>
          <w:p w14:paraId="275CCDCE" w14:textId="77777777" w:rsidR="001968AF" w:rsidRDefault="001968AF" w:rsidP="001968AF">
            <w:pPr>
              <w:pStyle w:val="a5"/>
              <w:ind w:firstLine="0"/>
            </w:pPr>
            <w:proofErr w:type="spellStart"/>
            <w:r w:rsidRPr="00DB2817">
              <w:t>age</w:t>
            </w:r>
            <w:proofErr w:type="spellEnd"/>
          </w:p>
        </w:tc>
      </w:tr>
      <w:tr w:rsidR="001968AF" w14:paraId="13A731AE" w14:textId="77777777" w:rsidTr="001968AF">
        <w:tc>
          <w:tcPr>
            <w:tcW w:w="534" w:type="dxa"/>
            <w:vMerge/>
          </w:tcPr>
          <w:p w14:paraId="5585EBE8" w14:textId="77777777" w:rsidR="001968AF" w:rsidRDefault="001968AF" w:rsidP="001968AF">
            <w:pPr>
              <w:pStyle w:val="a5"/>
              <w:ind w:firstLine="0"/>
            </w:pPr>
          </w:p>
        </w:tc>
        <w:tc>
          <w:tcPr>
            <w:tcW w:w="2268" w:type="dxa"/>
            <w:vMerge/>
          </w:tcPr>
          <w:p w14:paraId="0DB8090A" w14:textId="77777777" w:rsidR="001968AF" w:rsidRDefault="001968AF" w:rsidP="001968AF">
            <w:pPr>
              <w:pStyle w:val="a5"/>
              <w:ind w:firstLine="0"/>
            </w:pPr>
          </w:p>
        </w:tc>
        <w:tc>
          <w:tcPr>
            <w:tcW w:w="2940" w:type="dxa"/>
            <w:vMerge/>
          </w:tcPr>
          <w:p w14:paraId="683F6B5E" w14:textId="77777777" w:rsidR="001968AF" w:rsidRDefault="001968AF" w:rsidP="001968AF">
            <w:pPr>
              <w:pStyle w:val="a5"/>
              <w:ind w:firstLine="0"/>
            </w:pPr>
          </w:p>
        </w:tc>
        <w:tc>
          <w:tcPr>
            <w:tcW w:w="1914" w:type="dxa"/>
            <w:vMerge/>
          </w:tcPr>
          <w:p w14:paraId="6406F1D4" w14:textId="77777777" w:rsidR="001968AF" w:rsidRDefault="001968AF" w:rsidP="001968AF">
            <w:pPr>
              <w:pStyle w:val="a5"/>
              <w:ind w:firstLine="0"/>
            </w:pPr>
          </w:p>
        </w:tc>
        <w:tc>
          <w:tcPr>
            <w:tcW w:w="1915" w:type="dxa"/>
          </w:tcPr>
          <w:p w14:paraId="79783571" w14:textId="7B1DB6EB" w:rsidR="001968AF" w:rsidRDefault="001968AF" w:rsidP="001968AF">
            <w:pPr>
              <w:pStyle w:val="a5"/>
              <w:ind w:firstLine="0"/>
            </w:pPr>
          </w:p>
        </w:tc>
      </w:tr>
    </w:tbl>
    <w:p w14:paraId="10299CFB" w14:textId="77777777" w:rsidR="001968AF" w:rsidRDefault="001968AF" w:rsidP="001968AF">
      <w:pPr>
        <w:pStyle w:val="a5"/>
      </w:pPr>
    </w:p>
    <w:p w14:paraId="27780893" w14:textId="04E21386" w:rsidR="001968AF" w:rsidRDefault="001968AF" w:rsidP="001968AF">
      <w:pPr>
        <w:pStyle w:val="a5"/>
      </w:pPr>
      <w:r>
        <w:t xml:space="preserve">Таблица </w:t>
      </w:r>
      <w:r w:rsidR="00266C51">
        <w:t>8</w:t>
      </w:r>
      <w:r>
        <w:t xml:space="preserve"> – Методы класса</w:t>
      </w:r>
    </w:p>
    <w:tbl>
      <w:tblPr>
        <w:tblStyle w:val="af8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6"/>
        <w:gridCol w:w="1418"/>
        <w:gridCol w:w="1984"/>
        <w:gridCol w:w="1134"/>
        <w:gridCol w:w="1276"/>
        <w:gridCol w:w="2126"/>
        <w:gridCol w:w="1560"/>
      </w:tblGrid>
      <w:tr w:rsidR="001968AF" w14:paraId="5B696674" w14:textId="77777777" w:rsidTr="001968AF">
        <w:tc>
          <w:tcPr>
            <w:tcW w:w="426" w:type="dxa"/>
          </w:tcPr>
          <w:p w14:paraId="42EDBC81" w14:textId="77777777" w:rsidR="001968AF" w:rsidRDefault="001968AF" w:rsidP="001968AF">
            <w:pPr>
              <w:pStyle w:val="a5"/>
              <w:ind w:firstLine="0"/>
            </w:pPr>
            <w:r>
              <w:t>№</w:t>
            </w:r>
          </w:p>
        </w:tc>
        <w:tc>
          <w:tcPr>
            <w:tcW w:w="1418" w:type="dxa"/>
          </w:tcPr>
          <w:p w14:paraId="3565772F" w14:textId="77777777" w:rsidR="001968AF" w:rsidRDefault="001968AF" w:rsidP="001968AF">
            <w:pPr>
              <w:pStyle w:val="a5"/>
              <w:ind w:firstLine="0"/>
              <w:jc w:val="center"/>
            </w:pPr>
            <w:r>
              <w:t>Название</w:t>
            </w:r>
          </w:p>
        </w:tc>
        <w:tc>
          <w:tcPr>
            <w:tcW w:w="1984" w:type="dxa"/>
          </w:tcPr>
          <w:p w14:paraId="109A0325" w14:textId="77777777" w:rsidR="001968AF" w:rsidRDefault="001968AF" w:rsidP="001968AF">
            <w:pPr>
              <w:pStyle w:val="a5"/>
              <w:ind w:firstLine="0"/>
              <w:jc w:val="center"/>
            </w:pPr>
            <w:r w:rsidRPr="00DB2817">
              <w:t>Назначение</w:t>
            </w:r>
          </w:p>
        </w:tc>
        <w:tc>
          <w:tcPr>
            <w:tcW w:w="1134" w:type="dxa"/>
          </w:tcPr>
          <w:p w14:paraId="7F775756" w14:textId="77777777" w:rsidR="001968AF" w:rsidRDefault="001968AF" w:rsidP="001968AF">
            <w:pPr>
              <w:pStyle w:val="a5"/>
              <w:ind w:firstLine="0"/>
              <w:jc w:val="center"/>
            </w:pPr>
            <w:r w:rsidRPr="00DB2817">
              <w:t>Тип данных</w:t>
            </w:r>
          </w:p>
        </w:tc>
        <w:tc>
          <w:tcPr>
            <w:tcW w:w="1276" w:type="dxa"/>
          </w:tcPr>
          <w:p w14:paraId="205E8797" w14:textId="77777777" w:rsidR="001968AF" w:rsidRDefault="001968AF" w:rsidP="001968AF">
            <w:pPr>
              <w:pStyle w:val="a5"/>
              <w:ind w:firstLine="0"/>
              <w:jc w:val="center"/>
            </w:pPr>
            <w:r>
              <w:t>Тип доступа</w:t>
            </w:r>
          </w:p>
        </w:tc>
        <w:tc>
          <w:tcPr>
            <w:tcW w:w="2126" w:type="dxa"/>
          </w:tcPr>
          <w:p w14:paraId="65845D62" w14:textId="77777777" w:rsidR="001968AF" w:rsidRDefault="001968AF" w:rsidP="001968AF">
            <w:pPr>
              <w:pStyle w:val="a5"/>
              <w:ind w:firstLine="0"/>
              <w:jc w:val="center"/>
            </w:pPr>
            <w:r>
              <w:t>Абстрактный/ неабстрактный</w:t>
            </w:r>
          </w:p>
        </w:tc>
        <w:tc>
          <w:tcPr>
            <w:tcW w:w="1560" w:type="dxa"/>
          </w:tcPr>
          <w:p w14:paraId="21FF54EA" w14:textId="77777777" w:rsidR="001968AF" w:rsidRDefault="001968AF" w:rsidP="001968AF">
            <w:pPr>
              <w:pStyle w:val="a5"/>
              <w:ind w:firstLine="0"/>
              <w:jc w:val="center"/>
            </w:pPr>
            <w:r>
              <w:t>Параметры</w:t>
            </w:r>
          </w:p>
        </w:tc>
      </w:tr>
      <w:tr w:rsidR="001968AF" w14:paraId="51134C85" w14:textId="77777777" w:rsidTr="001968AF">
        <w:tc>
          <w:tcPr>
            <w:tcW w:w="426" w:type="dxa"/>
          </w:tcPr>
          <w:p w14:paraId="758C5AFC" w14:textId="77777777" w:rsidR="001968AF" w:rsidRPr="004929AA" w:rsidRDefault="001968AF" w:rsidP="001968AF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248B7680" w14:textId="77777777" w:rsidR="001968AF" w:rsidRDefault="001968AF" w:rsidP="001968AF">
            <w:pPr>
              <w:pStyle w:val="a5"/>
              <w:ind w:firstLine="0"/>
              <w:jc w:val="center"/>
            </w:pPr>
            <w:r w:rsidRPr="006C5EEC">
              <w:rPr>
                <w:lang w:val="en-US"/>
              </w:rPr>
              <w:t>work</w:t>
            </w:r>
          </w:p>
        </w:tc>
        <w:tc>
          <w:tcPr>
            <w:tcW w:w="1984" w:type="dxa"/>
          </w:tcPr>
          <w:p w14:paraId="154DD735" w14:textId="77777777" w:rsidR="001968AF" w:rsidRPr="004929AA" w:rsidRDefault="001968AF" w:rsidP="001968AF">
            <w:pPr>
              <w:pStyle w:val="a5"/>
              <w:ind w:firstLine="0"/>
              <w:jc w:val="center"/>
            </w:pPr>
            <w:r>
              <w:t>Метод работы</w:t>
            </w:r>
          </w:p>
        </w:tc>
        <w:tc>
          <w:tcPr>
            <w:tcW w:w="1134" w:type="dxa"/>
          </w:tcPr>
          <w:p w14:paraId="6645C366" w14:textId="77777777" w:rsidR="001968AF" w:rsidRPr="004929AA" w:rsidRDefault="001968AF" w:rsidP="001968AF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DB2817">
              <w:t>String</w:t>
            </w:r>
            <w:proofErr w:type="spellEnd"/>
          </w:p>
        </w:tc>
        <w:tc>
          <w:tcPr>
            <w:tcW w:w="1276" w:type="dxa"/>
          </w:tcPr>
          <w:p w14:paraId="1D661445" w14:textId="77777777" w:rsidR="001968AF" w:rsidRDefault="001968AF" w:rsidP="001968AF">
            <w:pPr>
              <w:pStyle w:val="a5"/>
              <w:ind w:firstLine="0"/>
              <w:jc w:val="center"/>
            </w:pPr>
            <w:r w:rsidRPr="006C5EEC">
              <w:rPr>
                <w:lang w:val="en-US"/>
              </w:rPr>
              <w:t>public</w:t>
            </w:r>
          </w:p>
        </w:tc>
        <w:tc>
          <w:tcPr>
            <w:tcW w:w="2126" w:type="dxa"/>
          </w:tcPr>
          <w:p w14:paraId="70246A57" w14:textId="5BE25A70" w:rsidR="001968AF" w:rsidRDefault="00266C51" w:rsidP="00266C51">
            <w:pPr>
              <w:pStyle w:val="a5"/>
              <w:ind w:firstLine="0"/>
              <w:jc w:val="center"/>
            </w:pPr>
            <w:r>
              <w:t>неабстрактный</w:t>
            </w:r>
          </w:p>
        </w:tc>
        <w:tc>
          <w:tcPr>
            <w:tcW w:w="1560" w:type="dxa"/>
          </w:tcPr>
          <w:p w14:paraId="40106C30" w14:textId="77777777" w:rsidR="001968AF" w:rsidRDefault="001968AF" w:rsidP="001968AF">
            <w:pPr>
              <w:pStyle w:val="a5"/>
              <w:ind w:firstLine="0"/>
              <w:jc w:val="center"/>
            </w:pPr>
          </w:p>
        </w:tc>
      </w:tr>
    </w:tbl>
    <w:p w14:paraId="65F22604" w14:textId="574EB8F2" w:rsidR="00266C51" w:rsidRDefault="00266C51" w:rsidP="00266C51">
      <w:pPr>
        <w:pStyle w:val="11"/>
        <w:ind w:left="707"/>
        <w:rPr>
          <w:shd w:val="clear" w:color="auto" w:fill="FFFFFF"/>
        </w:rPr>
      </w:pPr>
      <w:bookmarkStart w:id="9" w:name="_Toc58184137"/>
      <w:r w:rsidRPr="003D525C">
        <w:rPr>
          <w:shd w:val="clear" w:color="auto" w:fill="FFFFFF"/>
        </w:rPr>
        <w:t>4</w:t>
      </w:r>
      <w:r>
        <w:rPr>
          <w:shd w:val="clear" w:color="auto" w:fill="FFFFFF"/>
        </w:rPr>
        <w:t>.4</w:t>
      </w:r>
      <w:r w:rsidRPr="00185478">
        <w:rPr>
          <w:shd w:val="clear" w:color="auto" w:fill="FFFFFF"/>
        </w:rPr>
        <w:t xml:space="preserve"> </w:t>
      </w:r>
      <w:r>
        <w:t xml:space="preserve">Описание класса </w:t>
      </w:r>
      <w:proofErr w:type="spellStart"/>
      <w:r w:rsidRPr="00266C51">
        <w:t>Engineer</w:t>
      </w:r>
      <w:proofErr w:type="spellEnd"/>
      <w:r>
        <w:t>.</w:t>
      </w:r>
      <w:bookmarkEnd w:id="9"/>
    </w:p>
    <w:p w14:paraId="15A955AD" w14:textId="40330C2F" w:rsidR="00266C51" w:rsidRPr="001968AF" w:rsidRDefault="00266C51" w:rsidP="00266C51">
      <w:pPr>
        <w:pStyle w:val="a5"/>
      </w:pPr>
      <w:r>
        <w:t xml:space="preserve">Таблица 9 – Поля абстрактного класса </w:t>
      </w:r>
      <w:proofErr w:type="spellStart"/>
      <w:r w:rsidRPr="00266C51">
        <w:rPr>
          <w:szCs w:val="28"/>
        </w:rPr>
        <w:t>Engineer</w:t>
      </w:r>
      <w:proofErr w:type="spell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84"/>
        <w:gridCol w:w="1892"/>
        <w:gridCol w:w="3455"/>
        <w:gridCol w:w="1868"/>
        <w:gridCol w:w="1872"/>
      </w:tblGrid>
      <w:tr w:rsidR="00266C51" w14:paraId="111CB09F" w14:textId="77777777" w:rsidTr="00241AD2">
        <w:tc>
          <w:tcPr>
            <w:tcW w:w="484" w:type="dxa"/>
          </w:tcPr>
          <w:p w14:paraId="1C489721" w14:textId="77777777" w:rsidR="00266C51" w:rsidRPr="00DB2817" w:rsidRDefault="00266C51" w:rsidP="00241AD2">
            <w:pPr>
              <w:pStyle w:val="a5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1892" w:type="dxa"/>
          </w:tcPr>
          <w:p w14:paraId="27DA9931" w14:textId="77777777" w:rsidR="00266C51" w:rsidRDefault="00266C51" w:rsidP="00241AD2">
            <w:pPr>
              <w:pStyle w:val="a5"/>
              <w:ind w:firstLine="0"/>
            </w:pPr>
            <w:r w:rsidRPr="00DB2817">
              <w:t>Название</w:t>
            </w:r>
          </w:p>
        </w:tc>
        <w:tc>
          <w:tcPr>
            <w:tcW w:w="3455" w:type="dxa"/>
          </w:tcPr>
          <w:p w14:paraId="0833BC3A" w14:textId="77777777" w:rsidR="00266C51" w:rsidRDefault="00266C51" w:rsidP="00241AD2">
            <w:pPr>
              <w:pStyle w:val="a5"/>
              <w:ind w:firstLine="0"/>
            </w:pPr>
            <w:r w:rsidRPr="00DB2817">
              <w:t>Назначение</w:t>
            </w:r>
          </w:p>
        </w:tc>
        <w:tc>
          <w:tcPr>
            <w:tcW w:w="1868" w:type="dxa"/>
          </w:tcPr>
          <w:p w14:paraId="43C8C53A" w14:textId="77777777" w:rsidR="00266C51" w:rsidRDefault="00266C51" w:rsidP="00241AD2">
            <w:pPr>
              <w:pStyle w:val="a5"/>
              <w:ind w:firstLine="0"/>
            </w:pPr>
            <w:r w:rsidRPr="00DB2817">
              <w:t>Тип данных</w:t>
            </w:r>
          </w:p>
        </w:tc>
        <w:tc>
          <w:tcPr>
            <w:tcW w:w="1872" w:type="dxa"/>
          </w:tcPr>
          <w:p w14:paraId="084318D7" w14:textId="77777777" w:rsidR="00266C51" w:rsidRDefault="00266C51" w:rsidP="00241AD2">
            <w:pPr>
              <w:pStyle w:val="a5"/>
              <w:ind w:firstLine="0"/>
            </w:pPr>
            <w:r w:rsidRPr="00DB2817">
              <w:t>Тип доступа</w:t>
            </w:r>
          </w:p>
        </w:tc>
      </w:tr>
      <w:tr w:rsidR="00266C51" w14:paraId="7D0BACAB" w14:textId="77777777" w:rsidTr="00241AD2">
        <w:tc>
          <w:tcPr>
            <w:tcW w:w="484" w:type="dxa"/>
          </w:tcPr>
          <w:p w14:paraId="14B0864D" w14:textId="77777777" w:rsidR="00266C51" w:rsidRPr="00DB2817" w:rsidRDefault="00266C51" w:rsidP="00241AD2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2" w:type="dxa"/>
          </w:tcPr>
          <w:p w14:paraId="531CF6D6" w14:textId="77777777" w:rsidR="00266C51" w:rsidRDefault="00266C51" w:rsidP="00241AD2">
            <w:pPr>
              <w:pStyle w:val="a5"/>
              <w:ind w:firstLine="0"/>
            </w:pPr>
            <w:proofErr w:type="spellStart"/>
            <w:r w:rsidRPr="00DC2E21">
              <w:t>Random</w:t>
            </w:r>
            <w:proofErr w:type="spellEnd"/>
            <w:r w:rsidRPr="00DC2E21">
              <w:t xml:space="preserve"> </w:t>
            </w:r>
            <w:proofErr w:type="spellStart"/>
            <w:r w:rsidRPr="00DC2E21">
              <w:t>rnd</w:t>
            </w:r>
            <w:proofErr w:type="spellEnd"/>
          </w:p>
        </w:tc>
        <w:tc>
          <w:tcPr>
            <w:tcW w:w="3455" w:type="dxa"/>
          </w:tcPr>
          <w:p w14:paraId="193658CB" w14:textId="77777777" w:rsidR="00266C51" w:rsidRDefault="00266C51" w:rsidP="00241AD2">
            <w:pPr>
              <w:pStyle w:val="a5"/>
              <w:ind w:firstLine="0"/>
            </w:pPr>
            <w:r>
              <w:t xml:space="preserve">Создания </w:t>
            </w:r>
            <w:proofErr w:type="spellStart"/>
            <w:r>
              <w:t>рандома</w:t>
            </w:r>
            <w:proofErr w:type="spellEnd"/>
          </w:p>
        </w:tc>
        <w:tc>
          <w:tcPr>
            <w:tcW w:w="1868" w:type="dxa"/>
          </w:tcPr>
          <w:p w14:paraId="54F9308C" w14:textId="77777777" w:rsidR="00266C51" w:rsidRDefault="00266C51" w:rsidP="00241AD2">
            <w:pPr>
              <w:pStyle w:val="a5"/>
              <w:ind w:firstLine="0"/>
            </w:pPr>
          </w:p>
        </w:tc>
        <w:tc>
          <w:tcPr>
            <w:tcW w:w="1872" w:type="dxa"/>
          </w:tcPr>
          <w:p w14:paraId="76C84BAA" w14:textId="77777777" w:rsidR="00266C51" w:rsidRDefault="00266C51" w:rsidP="00241AD2">
            <w:pPr>
              <w:pStyle w:val="a5"/>
              <w:ind w:firstLine="0"/>
            </w:pPr>
            <w:r w:rsidRPr="006C5EEC">
              <w:rPr>
                <w:lang w:val="en-US"/>
              </w:rPr>
              <w:t>public</w:t>
            </w:r>
          </w:p>
        </w:tc>
      </w:tr>
    </w:tbl>
    <w:p w14:paraId="43EC1C53" w14:textId="73BDCDFC" w:rsidR="00266C51" w:rsidRDefault="00266C51" w:rsidP="00266C51">
      <w:pPr>
        <w:pStyle w:val="a5"/>
        <w:ind w:firstLine="708"/>
      </w:pPr>
    </w:p>
    <w:p w14:paraId="539443F1" w14:textId="79FF5714" w:rsidR="009B5676" w:rsidRDefault="009B5676" w:rsidP="00266C51">
      <w:pPr>
        <w:pStyle w:val="a5"/>
        <w:ind w:firstLine="708"/>
      </w:pPr>
    </w:p>
    <w:p w14:paraId="53BC94FF" w14:textId="04ACE8DC" w:rsidR="009B5676" w:rsidRDefault="009B5676" w:rsidP="00266C51">
      <w:pPr>
        <w:pStyle w:val="a5"/>
        <w:ind w:firstLine="708"/>
      </w:pPr>
    </w:p>
    <w:p w14:paraId="786DFAD0" w14:textId="77777777" w:rsidR="009B5676" w:rsidRDefault="009B5676" w:rsidP="00266C51">
      <w:pPr>
        <w:pStyle w:val="a5"/>
        <w:ind w:firstLine="708"/>
      </w:pPr>
    </w:p>
    <w:p w14:paraId="54076DE6" w14:textId="706EAB79" w:rsidR="00266C51" w:rsidRDefault="00266C51" w:rsidP="00266C51">
      <w:pPr>
        <w:pStyle w:val="a5"/>
        <w:ind w:firstLine="708"/>
      </w:pPr>
      <w:r>
        <w:t xml:space="preserve">Таблица 10 – Конструкторы абстрактного класса </w:t>
      </w:r>
      <w:proofErr w:type="spellStart"/>
      <w:r w:rsidRPr="00266C51">
        <w:rPr>
          <w:szCs w:val="28"/>
        </w:rPr>
        <w:t>Engineer</w:t>
      </w:r>
      <w:proofErr w:type="spell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2940"/>
        <w:gridCol w:w="1914"/>
        <w:gridCol w:w="1915"/>
      </w:tblGrid>
      <w:tr w:rsidR="00266C51" w14:paraId="38A0DD85" w14:textId="77777777" w:rsidTr="00241AD2">
        <w:tc>
          <w:tcPr>
            <w:tcW w:w="534" w:type="dxa"/>
          </w:tcPr>
          <w:p w14:paraId="3C0FF0EA" w14:textId="77777777" w:rsidR="00266C51" w:rsidRDefault="00266C51" w:rsidP="00241AD2">
            <w:pPr>
              <w:pStyle w:val="a5"/>
              <w:ind w:firstLine="0"/>
            </w:pPr>
            <w:r>
              <w:lastRenderedPageBreak/>
              <w:t>№</w:t>
            </w:r>
          </w:p>
        </w:tc>
        <w:tc>
          <w:tcPr>
            <w:tcW w:w="2268" w:type="dxa"/>
          </w:tcPr>
          <w:p w14:paraId="4A9A0B1D" w14:textId="77777777" w:rsidR="00266C51" w:rsidRDefault="00266C51" w:rsidP="00241AD2">
            <w:pPr>
              <w:pStyle w:val="a5"/>
              <w:ind w:firstLine="0"/>
            </w:pPr>
            <w:r>
              <w:t>Название</w:t>
            </w:r>
          </w:p>
        </w:tc>
        <w:tc>
          <w:tcPr>
            <w:tcW w:w="2940" w:type="dxa"/>
          </w:tcPr>
          <w:p w14:paraId="12A923AA" w14:textId="77777777" w:rsidR="00266C51" w:rsidRDefault="00266C51" w:rsidP="00241AD2">
            <w:pPr>
              <w:pStyle w:val="a5"/>
              <w:ind w:firstLine="0"/>
            </w:pPr>
            <w:r w:rsidRPr="00DB2817">
              <w:t>Назначение</w:t>
            </w:r>
          </w:p>
        </w:tc>
        <w:tc>
          <w:tcPr>
            <w:tcW w:w="1914" w:type="dxa"/>
          </w:tcPr>
          <w:p w14:paraId="7DC9F936" w14:textId="77777777" w:rsidR="00266C51" w:rsidRDefault="00266C51" w:rsidP="00241AD2">
            <w:pPr>
              <w:pStyle w:val="a5"/>
              <w:ind w:firstLine="0"/>
            </w:pPr>
            <w:r w:rsidRPr="00DB2817">
              <w:t>Тип доступа</w:t>
            </w:r>
          </w:p>
        </w:tc>
        <w:tc>
          <w:tcPr>
            <w:tcW w:w="1915" w:type="dxa"/>
          </w:tcPr>
          <w:p w14:paraId="486A7F42" w14:textId="77777777" w:rsidR="00266C51" w:rsidRDefault="00266C51" w:rsidP="00241AD2">
            <w:pPr>
              <w:pStyle w:val="a5"/>
              <w:ind w:firstLine="0"/>
            </w:pPr>
            <w:r w:rsidRPr="00476C50">
              <w:t>Параметры</w:t>
            </w:r>
          </w:p>
        </w:tc>
      </w:tr>
      <w:tr w:rsidR="00266C51" w14:paraId="1B36C5DD" w14:textId="77777777" w:rsidTr="00241AD2">
        <w:tc>
          <w:tcPr>
            <w:tcW w:w="534" w:type="dxa"/>
            <w:vMerge w:val="restart"/>
          </w:tcPr>
          <w:p w14:paraId="0E5F094B" w14:textId="77777777" w:rsidR="00266C51" w:rsidRPr="00476C50" w:rsidRDefault="00266C51" w:rsidP="00241AD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  <w:vMerge w:val="restart"/>
          </w:tcPr>
          <w:p w14:paraId="6EF42AC8" w14:textId="39ACEFDF" w:rsidR="00266C51" w:rsidRDefault="00266C51" w:rsidP="00241AD2">
            <w:pPr>
              <w:pStyle w:val="a5"/>
              <w:ind w:firstLine="0"/>
            </w:pPr>
            <w:proofErr w:type="spellStart"/>
            <w:r w:rsidRPr="00266C51">
              <w:rPr>
                <w:szCs w:val="28"/>
              </w:rPr>
              <w:t>Engineer</w:t>
            </w:r>
            <w:proofErr w:type="spellEnd"/>
          </w:p>
        </w:tc>
        <w:tc>
          <w:tcPr>
            <w:tcW w:w="2940" w:type="dxa"/>
            <w:vMerge w:val="restart"/>
          </w:tcPr>
          <w:p w14:paraId="281A1EC3" w14:textId="3586964A" w:rsidR="00266C51" w:rsidRPr="00476C50" w:rsidRDefault="00266C51" w:rsidP="00241AD2">
            <w:pPr>
              <w:pStyle w:val="a5"/>
              <w:ind w:firstLine="0"/>
            </w:pPr>
            <w:r>
              <w:t xml:space="preserve">Конструктор объекта </w:t>
            </w:r>
            <w:proofErr w:type="spellStart"/>
            <w:r w:rsidRPr="00266C51">
              <w:rPr>
                <w:szCs w:val="28"/>
              </w:rPr>
              <w:t>Engineer</w:t>
            </w:r>
            <w:proofErr w:type="spellEnd"/>
          </w:p>
        </w:tc>
        <w:tc>
          <w:tcPr>
            <w:tcW w:w="1914" w:type="dxa"/>
            <w:vMerge w:val="restart"/>
          </w:tcPr>
          <w:p w14:paraId="0D1AEC18" w14:textId="77777777" w:rsidR="00266C51" w:rsidRDefault="00266C51" w:rsidP="00241AD2">
            <w:pPr>
              <w:pStyle w:val="a5"/>
              <w:ind w:firstLine="0"/>
            </w:pPr>
            <w:proofErr w:type="spellStart"/>
            <w:r w:rsidRPr="00476C50">
              <w:t>public</w:t>
            </w:r>
            <w:proofErr w:type="spellEnd"/>
          </w:p>
        </w:tc>
        <w:tc>
          <w:tcPr>
            <w:tcW w:w="1915" w:type="dxa"/>
          </w:tcPr>
          <w:p w14:paraId="5CE0129C" w14:textId="77777777" w:rsidR="00266C51" w:rsidRDefault="00266C51" w:rsidP="00241AD2">
            <w:pPr>
              <w:pStyle w:val="a5"/>
              <w:ind w:firstLine="0"/>
            </w:pPr>
            <w:proofErr w:type="spellStart"/>
            <w:r w:rsidRPr="00DB2817">
              <w:t>name</w:t>
            </w:r>
            <w:proofErr w:type="spellEnd"/>
          </w:p>
        </w:tc>
      </w:tr>
      <w:tr w:rsidR="00266C51" w14:paraId="775E0BC3" w14:textId="77777777" w:rsidTr="00241AD2">
        <w:tc>
          <w:tcPr>
            <w:tcW w:w="534" w:type="dxa"/>
            <w:vMerge/>
          </w:tcPr>
          <w:p w14:paraId="1F5164F0" w14:textId="77777777" w:rsidR="00266C51" w:rsidRDefault="00266C51" w:rsidP="00241AD2">
            <w:pPr>
              <w:pStyle w:val="a5"/>
              <w:ind w:firstLine="0"/>
            </w:pPr>
          </w:p>
        </w:tc>
        <w:tc>
          <w:tcPr>
            <w:tcW w:w="2268" w:type="dxa"/>
            <w:vMerge/>
          </w:tcPr>
          <w:p w14:paraId="109A00C4" w14:textId="77777777" w:rsidR="00266C51" w:rsidRDefault="00266C51" w:rsidP="00241AD2">
            <w:pPr>
              <w:pStyle w:val="a5"/>
              <w:ind w:firstLine="0"/>
            </w:pPr>
          </w:p>
        </w:tc>
        <w:tc>
          <w:tcPr>
            <w:tcW w:w="2940" w:type="dxa"/>
            <w:vMerge/>
          </w:tcPr>
          <w:p w14:paraId="7F1C0DCE" w14:textId="77777777" w:rsidR="00266C51" w:rsidRDefault="00266C51" w:rsidP="00241AD2">
            <w:pPr>
              <w:pStyle w:val="a5"/>
              <w:ind w:firstLine="0"/>
            </w:pPr>
          </w:p>
        </w:tc>
        <w:tc>
          <w:tcPr>
            <w:tcW w:w="1914" w:type="dxa"/>
            <w:vMerge/>
          </w:tcPr>
          <w:p w14:paraId="724A9749" w14:textId="77777777" w:rsidR="00266C51" w:rsidRDefault="00266C51" w:rsidP="00241AD2">
            <w:pPr>
              <w:pStyle w:val="a5"/>
              <w:ind w:firstLine="0"/>
            </w:pPr>
          </w:p>
        </w:tc>
        <w:tc>
          <w:tcPr>
            <w:tcW w:w="1915" w:type="dxa"/>
          </w:tcPr>
          <w:p w14:paraId="329ACAAD" w14:textId="77777777" w:rsidR="00266C51" w:rsidRDefault="00266C51" w:rsidP="00241AD2">
            <w:pPr>
              <w:pStyle w:val="a5"/>
              <w:ind w:firstLine="0"/>
            </w:pPr>
            <w:proofErr w:type="spellStart"/>
            <w:r w:rsidRPr="00DB2817">
              <w:t>age</w:t>
            </w:r>
            <w:proofErr w:type="spellEnd"/>
          </w:p>
        </w:tc>
      </w:tr>
      <w:tr w:rsidR="00266C51" w14:paraId="26869604" w14:textId="77777777" w:rsidTr="00241AD2">
        <w:tc>
          <w:tcPr>
            <w:tcW w:w="534" w:type="dxa"/>
            <w:vMerge/>
          </w:tcPr>
          <w:p w14:paraId="6DF62B87" w14:textId="77777777" w:rsidR="00266C51" w:rsidRDefault="00266C51" w:rsidP="00241AD2">
            <w:pPr>
              <w:pStyle w:val="a5"/>
              <w:ind w:firstLine="0"/>
            </w:pPr>
          </w:p>
        </w:tc>
        <w:tc>
          <w:tcPr>
            <w:tcW w:w="2268" w:type="dxa"/>
            <w:vMerge/>
          </w:tcPr>
          <w:p w14:paraId="17F0C545" w14:textId="77777777" w:rsidR="00266C51" w:rsidRDefault="00266C51" w:rsidP="00241AD2">
            <w:pPr>
              <w:pStyle w:val="a5"/>
              <w:ind w:firstLine="0"/>
            </w:pPr>
          </w:p>
        </w:tc>
        <w:tc>
          <w:tcPr>
            <w:tcW w:w="2940" w:type="dxa"/>
            <w:vMerge/>
          </w:tcPr>
          <w:p w14:paraId="0ACC98D9" w14:textId="77777777" w:rsidR="00266C51" w:rsidRDefault="00266C51" w:rsidP="00241AD2">
            <w:pPr>
              <w:pStyle w:val="a5"/>
              <w:ind w:firstLine="0"/>
            </w:pPr>
          </w:p>
        </w:tc>
        <w:tc>
          <w:tcPr>
            <w:tcW w:w="1914" w:type="dxa"/>
            <w:vMerge/>
          </w:tcPr>
          <w:p w14:paraId="661079D2" w14:textId="77777777" w:rsidR="00266C51" w:rsidRDefault="00266C51" w:rsidP="00241AD2">
            <w:pPr>
              <w:pStyle w:val="a5"/>
              <w:ind w:firstLine="0"/>
            </w:pPr>
          </w:p>
        </w:tc>
        <w:tc>
          <w:tcPr>
            <w:tcW w:w="1915" w:type="dxa"/>
          </w:tcPr>
          <w:p w14:paraId="211E67F3" w14:textId="77777777" w:rsidR="00266C51" w:rsidRDefault="00266C51" w:rsidP="00241AD2">
            <w:pPr>
              <w:pStyle w:val="a5"/>
              <w:ind w:firstLine="0"/>
            </w:pPr>
          </w:p>
        </w:tc>
      </w:tr>
    </w:tbl>
    <w:p w14:paraId="40DE27B2" w14:textId="2E3BF4ED" w:rsidR="00266C51" w:rsidRDefault="009B5676" w:rsidP="00266C51">
      <w:pPr>
        <w:pStyle w:val="a5"/>
      </w:pPr>
      <w:r>
        <w:tab/>
      </w:r>
    </w:p>
    <w:p w14:paraId="741AA00E" w14:textId="20810E00" w:rsidR="00266C51" w:rsidRDefault="00266C51" w:rsidP="00266C51">
      <w:pPr>
        <w:pStyle w:val="a5"/>
      </w:pPr>
      <w:r>
        <w:t>Таблица 11 – Методы класса</w:t>
      </w:r>
    </w:p>
    <w:tbl>
      <w:tblPr>
        <w:tblStyle w:val="af8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6"/>
        <w:gridCol w:w="1418"/>
        <w:gridCol w:w="1984"/>
        <w:gridCol w:w="1134"/>
        <w:gridCol w:w="1276"/>
        <w:gridCol w:w="2126"/>
        <w:gridCol w:w="1560"/>
      </w:tblGrid>
      <w:tr w:rsidR="00266C51" w14:paraId="1CCDDF3E" w14:textId="77777777" w:rsidTr="00241AD2">
        <w:tc>
          <w:tcPr>
            <w:tcW w:w="426" w:type="dxa"/>
          </w:tcPr>
          <w:p w14:paraId="3C7B2343" w14:textId="77777777" w:rsidR="00266C51" w:rsidRDefault="00266C51" w:rsidP="00241AD2">
            <w:pPr>
              <w:pStyle w:val="a5"/>
              <w:ind w:firstLine="0"/>
            </w:pPr>
            <w:r>
              <w:t>№</w:t>
            </w:r>
          </w:p>
        </w:tc>
        <w:tc>
          <w:tcPr>
            <w:tcW w:w="1418" w:type="dxa"/>
          </w:tcPr>
          <w:p w14:paraId="5B0483A6" w14:textId="77777777" w:rsidR="00266C51" w:rsidRDefault="00266C51" w:rsidP="00241AD2">
            <w:pPr>
              <w:pStyle w:val="a5"/>
              <w:ind w:firstLine="0"/>
              <w:jc w:val="center"/>
            </w:pPr>
            <w:r>
              <w:t>Название</w:t>
            </w:r>
          </w:p>
        </w:tc>
        <w:tc>
          <w:tcPr>
            <w:tcW w:w="1984" w:type="dxa"/>
          </w:tcPr>
          <w:p w14:paraId="573B6DFD" w14:textId="77777777" w:rsidR="00266C51" w:rsidRDefault="00266C51" w:rsidP="00241AD2">
            <w:pPr>
              <w:pStyle w:val="a5"/>
              <w:ind w:firstLine="0"/>
              <w:jc w:val="center"/>
            </w:pPr>
            <w:r w:rsidRPr="00DB2817">
              <w:t>Назначение</w:t>
            </w:r>
          </w:p>
        </w:tc>
        <w:tc>
          <w:tcPr>
            <w:tcW w:w="1134" w:type="dxa"/>
          </w:tcPr>
          <w:p w14:paraId="1DF77853" w14:textId="77777777" w:rsidR="00266C51" w:rsidRDefault="00266C51" w:rsidP="00241AD2">
            <w:pPr>
              <w:pStyle w:val="a5"/>
              <w:ind w:firstLine="0"/>
              <w:jc w:val="center"/>
            </w:pPr>
            <w:r w:rsidRPr="00DB2817">
              <w:t>Тип данных</w:t>
            </w:r>
          </w:p>
        </w:tc>
        <w:tc>
          <w:tcPr>
            <w:tcW w:w="1276" w:type="dxa"/>
          </w:tcPr>
          <w:p w14:paraId="39CFD3D5" w14:textId="77777777" w:rsidR="00266C51" w:rsidRDefault="00266C51" w:rsidP="00241AD2">
            <w:pPr>
              <w:pStyle w:val="a5"/>
              <w:ind w:firstLine="0"/>
              <w:jc w:val="center"/>
            </w:pPr>
            <w:r>
              <w:t>Тип доступа</w:t>
            </w:r>
          </w:p>
        </w:tc>
        <w:tc>
          <w:tcPr>
            <w:tcW w:w="2126" w:type="dxa"/>
          </w:tcPr>
          <w:p w14:paraId="74FE5763" w14:textId="77777777" w:rsidR="00266C51" w:rsidRDefault="00266C51" w:rsidP="00241AD2">
            <w:pPr>
              <w:pStyle w:val="a5"/>
              <w:ind w:firstLine="0"/>
              <w:jc w:val="center"/>
            </w:pPr>
            <w:r>
              <w:t>Абстрактный/ неабстрактный</w:t>
            </w:r>
          </w:p>
        </w:tc>
        <w:tc>
          <w:tcPr>
            <w:tcW w:w="1560" w:type="dxa"/>
          </w:tcPr>
          <w:p w14:paraId="5C6B55F7" w14:textId="77777777" w:rsidR="00266C51" w:rsidRDefault="00266C51" w:rsidP="00241AD2">
            <w:pPr>
              <w:pStyle w:val="a5"/>
              <w:ind w:firstLine="0"/>
              <w:jc w:val="center"/>
            </w:pPr>
            <w:r>
              <w:t>Параметры</w:t>
            </w:r>
          </w:p>
        </w:tc>
      </w:tr>
      <w:tr w:rsidR="00266C51" w14:paraId="12ED6A40" w14:textId="77777777" w:rsidTr="00241AD2">
        <w:tc>
          <w:tcPr>
            <w:tcW w:w="426" w:type="dxa"/>
          </w:tcPr>
          <w:p w14:paraId="20FA0054" w14:textId="77777777" w:rsidR="00266C51" w:rsidRPr="004929AA" w:rsidRDefault="00266C51" w:rsidP="00241AD2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31EB4FD6" w14:textId="77777777" w:rsidR="00266C51" w:rsidRDefault="00266C51" w:rsidP="00241AD2">
            <w:pPr>
              <w:pStyle w:val="a5"/>
              <w:ind w:firstLine="0"/>
              <w:jc w:val="center"/>
            </w:pPr>
            <w:r w:rsidRPr="006C5EEC">
              <w:rPr>
                <w:lang w:val="en-US"/>
              </w:rPr>
              <w:t>work</w:t>
            </w:r>
          </w:p>
        </w:tc>
        <w:tc>
          <w:tcPr>
            <w:tcW w:w="1984" w:type="dxa"/>
          </w:tcPr>
          <w:p w14:paraId="2B629CDC" w14:textId="77777777" w:rsidR="00266C51" w:rsidRPr="004929AA" w:rsidRDefault="00266C51" w:rsidP="00241AD2">
            <w:pPr>
              <w:pStyle w:val="a5"/>
              <w:ind w:firstLine="0"/>
              <w:jc w:val="center"/>
            </w:pPr>
            <w:r>
              <w:t>Метод работы</w:t>
            </w:r>
          </w:p>
        </w:tc>
        <w:tc>
          <w:tcPr>
            <w:tcW w:w="1134" w:type="dxa"/>
          </w:tcPr>
          <w:p w14:paraId="01286EC8" w14:textId="77777777" w:rsidR="00266C51" w:rsidRPr="004929AA" w:rsidRDefault="00266C51" w:rsidP="00241AD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DB2817">
              <w:t>String</w:t>
            </w:r>
            <w:proofErr w:type="spellEnd"/>
          </w:p>
        </w:tc>
        <w:tc>
          <w:tcPr>
            <w:tcW w:w="1276" w:type="dxa"/>
          </w:tcPr>
          <w:p w14:paraId="072E8D61" w14:textId="77777777" w:rsidR="00266C51" w:rsidRDefault="00266C51" w:rsidP="00241AD2">
            <w:pPr>
              <w:pStyle w:val="a5"/>
              <w:ind w:firstLine="0"/>
              <w:jc w:val="center"/>
            </w:pPr>
            <w:r w:rsidRPr="006C5EEC">
              <w:rPr>
                <w:lang w:val="en-US"/>
              </w:rPr>
              <w:t>public</w:t>
            </w:r>
          </w:p>
        </w:tc>
        <w:tc>
          <w:tcPr>
            <w:tcW w:w="2126" w:type="dxa"/>
          </w:tcPr>
          <w:p w14:paraId="1FF287DA" w14:textId="77777777" w:rsidR="00266C51" w:rsidRDefault="00266C51" w:rsidP="00241AD2">
            <w:pPr>
              <w:pStyle w:val="a5"/>
              <w:ind w:firstLine="0"/>
              <w:jc w:val="center"/>
            </w:pPr>
            <w:r>
              <w:t>неабстрактный</w:t>
            </w:r>
          </w:p>
        </w:tc>
        <w:tc>
          <w:tcPr>
            <w:tcW w:w="1560" w:type="dxa"/>
          </w:tcPr>
          <w:p w14:paraId="36526B5C" w14:textId="77777777" w:rsidR="00266C51" w:rsidRDefault="00266C51" w:rsidP="00241AD2">
            <w:pPr>
              <w:pStyle w:val="a5"/>
              <w:ind w:firstLine="0"/>
              <w:jc w:val="center"/>
            </w:pPr>
          </w:p>
        </w:tc>
      </w:tr>
    </w:tbl>
    <w:p w14:paraId="3AC028F2" w14:textId="315B05DC" w:rsidR="00266C51" w:rsidRDefault="00266C51" w:rsidP="00266C51">
      <w:pPr>
        <w:pStyle w:val="11"/>
        <w:ind w:left="707"/>
        <w:rPr>
          <w:shd w:val="clear" w:color="auto" w:fill="FFFFFF"/>
        </w:rPr>
      </w:pPr>
      <w:bookmarkStart w:id="10" w:name="_Toc58184138"/>
      <w:r w:rsidRPr="003D525C">
        <w:rPr>
          <w:shd w:val="clear" w:color="auto" w:fill="FFFFFF"/>
        </w:rPr>
        <w:t>4</w:t>
      </w:r>
      <w:r>
        <w:rPr>
          <w:shd w:val="clear" w:color="auto" w:fill="FFFFFF"/>
        </w:rPr>
        <w:t xml:space="preserve">.5 </w:t>
      </w:r>
      <w:r>
        <w:t xml:space="preserve">Описание класса </w:t>
      </w:r>
      <w:proofErr w:type="spellStart"/>
      <w:r w:rsidRPr="00266C51">
        <w:t>Worker</w:t>
      </w:r>
      <w:proofErr w:type="spellEnd"/>
      <w:r>
        <w:t>.</w:t>
      </w:r>
      <w:bookmarkEnd w:id="10"/>
    </w:p>
    <w:p w14:paraId="78EF9484" w14:textId="10233D0E" w:rsidR="00266C51" w:rsidRPr="001968AF" w:rsidRDefault="00266C51" w:rsidP="00266C51">
      <w:pPr>
        <w:pStyle w:val="a5"/>
      </w:pPr>
      <w:r>
        <w:t xml:space="preserve">Таблица 12 – Поля абстрактного класса </w:t>
      </w:r>
      <w:proofErr w:type="spellStart"/>
      <w:r w:rsidRPr="00266C51">
        <w:rPr>
          <w:szCs w:val="28"/>
        </w:rPr>
        <w:t>Worker</w:t>
      </w:r>
      <w:proofErr w:type="spell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84"/>
        <w:gridCol w:w="1892"/>
        <w:gridCol w:w="3455"/>
        <w:gridCol w:w="1868"/>
        <w:gridCol w:w="1872"/>
      </w:tblGrid>
      <w:tr w:rsidR="00266C51" w14:paraId="06876492" w14:textId="77777777" w:rsidTr="00241AD2">
        <w:tc>
          <w:tcPr>
            <w:tcW w:w="484" w:type="dxa"/>
          </w:tcPr>
          <w:p w14:paraId="1A218C88" w14:textId="77777777" w:rsidR="00266C51" w:rsidRPr="00DB2817" w:rsidRDefault="00266C51" w:rsidP="00241AD2">
            <w:pPr>
              <w:pStyle w:val="a5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1892" w:type="dxa"/>
          </w:tcPr>
          <w:p w14:paraId="14190B8F" w14:textId="77777777" w:rsidR="00266C51" w:rsidRDefault="00266C51" w:rsidP="00241AD2">
            <w:pPr>
              <w:pStyle w:val="a5"/>
              <w:ind w:firstLine="0"/>
            </w:pPr>
            <w:r w:rsidRPr="00DB2817">
              <w:t>Название</w:t>
            </w:r>
          </w:p>
        </w:tc>
        <w:tc>
          <w:tcPr>
            <w:tcW w:w="3455" w:type="dxa"/>
          </w:tcPr>
          <w:p w14:paraId="1FDD31BC" w14:textId="77777777" w:rsidR="00266C51" w:rsidRDefault="00266C51" w:rsidP="00241AD2">
            <w:pPr>
              <w:pStyle w:val="a5"/>
              <w:ind w:firstLine="0"/>
            </w:pPr>
            <w:r w:rsidRPr="00DB2817">
              <w:t>Назначение</w:t>
            </w:r>
          </w:p>
        </w:tc>
        <w:tc>
          <w:tcPr>
            <w:tcW w:w="1868" w:type="dxa"/>
          </w:tcPr>
          <w:p w14:paraId="03C9C966" w14:textId="77777777" w:rsidR="00266C51" w:rsidRDefault="00266C51" w:rsidP="00241AD2">
            <w:pPr>
              <w:pStyle w:val="a5"/>
              <w:ind w:firstLine="0"/>
            </w:pPr>
            <w:r w:rsidRPr="00DB2817">
              <w:t>Тип данных</w:t>
            </w:r>
          </w:p>
        </w:tc>
        <w:tc>
          <w:tcPr>
            <w:tcW w:w="1872" w:type="dxa"/>
          </w:tcPr>
          <w:p w14:paraId="6F400832" w14:textId="77777777" w:rsidR="00266C51" w:rsidRDefault="00266C51" w:rsidP="00241AD2">
            <w:pPr>
              <w:pStyle w:val="a5"/>
              <w:ind w:firstLine="0"/>
            </w:pPr>
            <w:r w:rsidRPr="00DB2817">
              <w:t>Тип доступа</w:t>
            </w:r>
          </w:p>
        </w:tc>
      </w:tr>
      <w:tr w:rsidR="00266C51" w14:paraId="2782A6A0" w14:textId="77777777" w:rsidTr="00241AD2">
        <w:tc>
          <w:tcPr>
            <w:tcW w:w="484" w:type="dxa"/>
          </w:tcPr>
          <w:p w14:paraId="1329F901" w14:textId="77777777" w:rsidR="00266C51" w:rsidRPr="00DB2817" w:rsidRDefault="00266C51" w:rsidP="00241AD2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2" w:type="dxa"/>
          </w:tcPr>
          <w:p w14:paraId="4C42452C" w14:textId="77777777" w:rsidR="00266C51" w:rsidRDefault="00266C51" w:rsidP="00241AD2">
            <w:pPr>
              <w:pStyle w:val="a5"/>
              <w:ind w:firstLine="0"/>
            </w:pPr>
            <w:proofErr w:type="spellStart"/>
            <w:r w:rsidRPr="00DC2E21">
              <w:t>Random</w:t>
            </w:r>
            <w:proofErr w:type="spellEnd"/>
            <w:r w:rsidRPr="00DC2E21">
              <w:t xml:space="preserve"> </w:t>
            </w:r>
            <w:proofErr w:type="spellStart"/>
            <w:r w:rsidRPr="00DC2E21">
              <w:t>rnd</w:t>
            </w:r>
            <w:proofErr w:type="spellEnd"/>
          </w:p>
        </w:tc>
        <w:tc>
          <w:tcPr>
            <w:tcW w:w="3455" w:type="dxa"/>
          </w:tcPr>
          <w:p w14:paraId="25649076" w14:textId="77777777" w:rsidR="00266C51" w:rsidRDefault="00266C51" w:rsidP="00241AD2">
            <w:pPr>
              <w:pStyle w:val="a5"/>
              <w:ind w:firstLine="0"/>
            </w:pPr>
            <w:r>
              <w:t xml:space="preserve">Создания </w:t>
            </w:r>
            <w:proofErr w:type="spellStart"/>
            <w:r>
              <w:t>рандома</w:t>
            </w:r>
            <w:proofErr w:type="spellEnd"/>
          </w:p>
        </w:tc>
        <w:tc>
          <w:tcPr>
            <w:tcW w:w="1868" w:type="dxa"/>
          </w:tcPr>
          <w:p w14:paraId="1E06D2CA" w14:textId="77777777" w:rsidR="00266C51" w:rsidRDefault="00266C51" w:rsidP="00241AD2">
            <w:pPr>
              <w:pStyle w:val="a5"/>
              <w:ind w:firstLine="0"/>
            </w:pPr>
          </w:p>
        </w:tc>
        <w:tc>
          <w:tcPr>
            <w:tcW w:w="1872" w:type="dxa"/>
          </w:tcPr>
          <w:p w14:paraId="06D153A5" w14:textId="77777777" w:rsidR="00266C51" w:rsidRDefault="00266C51" w:rsidP="00241AD2">
            <w:pPr>
              <w:pStyle w:val="a5"/>
              <w:ind w:firstLine="0"/>
            </w:pPr>
            <w:r w:rsidRPr="006C5EEC">
              <w:rPr>
                <w:lang w:val="en-US"/>
              </w:rPr>
              <w:t>public</w:t>
            </w:r>
          </w:p>
        </w:tc>
      </w:tr>
    </w:tbl>
    <w:p w14:paraId="5A3F1F1E" w14:textId="77777777" w:rsidR="00266C51" w:rsidRDefault="00266C51" w:rsidP="00266C51">
      <w:pPr>
        <w:pStyle w:val="a5"/>
        <w:ind w:firstLine="708"/>
      </w:pPr>
    </w:p>
    <w:p w14:paraId="42999751" w14:textId="56A92E06" w:rsidR="00266C51" w:rsidRDefault="00266C51" w:rsidP="00266C51">
      <w:pPr>
        <w:pStyle w:val="a5"/>
        <w:ind w:firstLine="708"/>
      </w:pPr>
      <w:r>
        <w:t xml:space="preserve">Таблица 13 – Конструкторы абстрактного класса </w:t>
      </w:r>
      <w:proofErr w:type="spellStart"/>
      <w:r w:rsidRPr="00266C51">
        <w:rPr>
          <w:szCs w:val="28"/>
        </w:rPr>
        <w:t>Worker</w:t>
      </w:r>
      <w:proofErr w:type="spell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2940"/>
        <w:gridCol w:w="1914"/>
        <w:gridCol w:w="1915"/>
      </w:tblGrid>
      <w:tr w:rsidR="00266C51" w14:paraId="247EC0C7" w14:textId="77777777" w:rsidTr="00241AD2">
        <w:tc>
          <w:tcPr>
            <w:tcW w:w="534" w:type="dxa"/>
          </w:tcPr>
          <w:p w14:paraId="194EDAF7" w14:textId="77777777" w:rsidR="00266C51" w:rsidRDefault="00266C51" w:rsidP="00241AD2">
            <w:pPr>
              <w:pStyle w:val="a5"/>
              <w:ind w:firstLine="0"/>
            </w:pPr>
            <w:r>
              <w:t>№</w:t>
            </w:r>
          </w:p>
        </w:tc>
        <w:tc>
          <w:tcPr>
            <w:tcW w:w="2268" w:type="dxa"/>
          </w:tcPr>
          <w:p w14:paraId="0132F5B9" w14:textId="77777777" w:rsidR="00266C51" w:rsidRDefault="00266C51" w:rsidP="00241AD2">
            <w:pPr>
              <w:pStyle w:val="a5"/>
              <w:ind w:firstLine="0"/>
            </w:pPr>
            <w:r>
              <w:t>Название</w:t>
            </w:r>
          </w:p>
        </w:tc>
        <w:tc>
          <w:tcPr>
            <w:tcW w:w="2940" w:type="dxa"/>
          </w:tcPr>
          <w:p w14:paraId="1B097255" w14:textId="77777777" w:rsidR="00266C51" w:rsidRDefault="00266C51" w:rsidP="00241AD2">
            <w:pPr>
              <w:pStyle w:val="a5"/>
              <w:ind w:firstLine="0"/>
            </w:pPr>
            <w:r w:rsidRPr="00DB2817">
              <w:t>Назначение</w:t>
            </w:r>
          </w:p>
        </w:tc>
        <w:tc>
          <w:tcPr>
            <w:tcW w:w="1914" w:type="dxa"/>
          </w:tcPr>
          <w:p w14:paraId="5473DC3A" w14:textId="77777777" w:rsidR="00266C51" w:rsidRDefault="00266C51" w:rsidP="00241AD2">
            <w:pPr>
              <w:pStyle w:val="a5"/>
              <w:ind w:firstLine="0"/>
            </w:pPr>
            <w:r w:rsidRPr="00DB2817">
              <w:t>Тип доступа</w:t>
            </w:r>
          </w:p>
        </w:tc>
        <w:tc>
          <w:tcPr>
            <w:tcW w:w="1915" w:type="dxa"/>
          </w:tcPr>
          <w:p w14:paraId="7BD48EFF" w14:textId="77777777" w:rsidR="00266C51" w:rsidRDefault="00266C51" w:rsidP="00241AD2">
            <w:pPr>
              <w:pStyle w:val="a5"/>
              <w:ind w:firstLine="0"/>
            </w:pPr>
            <w:r w:rsidRPr="00476C50">
              <w:t>Параметры</w:t>
            </w:r>
          </w:p>
        </w:tc>
      </w:tr>
      <w:tr w:rsidR="00266C51" w14:paraId="2B166643" w14:textId="77777777" w:rsidTr="00241AD2">
        <w:tc>
          <w:tcPr>
            <w:tcW w:w="534" w:type="dxa"/>
            <w:vMerge w:val="restart"/>
          </w:tcPr>
          <w:p w14:paraId="2DB65AC0" w14:textId="77777777" w:rsidR="00266C51" w:rsidRPr="00476C50" w:rsidRDefault="00266C51" w:rsidP="00241AD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  <w:vMerge w:val="restart"/>
          </w:tcPr>
          <w:p w14:paraId="47C44407" w14:textId="6A4870B1" w:rsidR="00266C51" w:rsidRDefault="00266C51" w:rsidP="00241AD2">
            <w:pPr>
              <w:pStyle w:val="a5"/>
              <w:ind w:firstLine="0"/>
            </w:pPr>
            <w:proofErr w:type="spellStart"/>
            <w:r w:rsidRPr="00266C51">
              <w:rPr>
                <w:szCs w:val="28"/>
              </w:rPr>
              <w:t>Worker</w:t>
            </w:r>
            <w:proofErr w:type="spellEnd"/>
          </w:p>
        </w:tc>
        <w:tc>
          <w:tcPr>
            <w:tcW w:w="2940" w:type="dxa"/>
            <w:vMerge w:val="restart"/>
          </w:tcPr>
          <w:p w14:paraId="4F7296EF" w14:textId="55E545BF" w:rsidR="00266C51" w:rsidRPr="00476C50" w:rsidRDefault="00266C51" w:rsidP="00241AD2">
            <w:pPr>
              <w:pStyle w:val="a5"/>
              <w:ind w:firstLine="0"/>
            </w:pPr>
            <w:r>
              <w:t xml:space="preserve">Конструктор объекта </w:t>
            </w:r>
            <w:proofErr w:type="spellStart"/>
            <w:r w:rsidRPr="00266C51">
              <w:rPr>
                <w:szCs w:val="28"/>
              </w:rPr>
              <w:t>Worker</w:t>
            </w:r>
            <w:proofErr w:type="spellEnd"/>
          </w:p>
        </w:tc>
        <w:tc>
          <w:tcPr>
            <w:tcW w:w="1914" w:type="dxa"/>
            <w:vMerge w:val="restart"/>
          </w:tcPr>
          <w:p w14:paraId="7A153938" w14:textId="77777777" w:rsidR="00266C51" w:rsidRDefault="00266C51" w:rsidP="00241AD2">
            <w:pPr>
              <w:pStyle w:val="a5"/>
              <w:ind w:firstLine="0"/>
            </w:pPr>
            <w:proofErr w:type="spellStart"/>
            <w:r w:rsidRPr="00476C50">
              <w:t>public</w:t>
            </w:r>
            <w:proofErr w:type="spellEnd"/>
          </w:p>
        </w:tc>
        <w:tc>
          <w:tcPr>
            <w:tcW w:w="1915" w:type="dxa"/>
          </w:tcPr>
          <w:p w14:paraId="1B4116DA" w14:textId="77777777" w:rsidR="00266C51" w:rsidRDefault="00266C51" w:rsidP="00241AD2">
            <w:pPr>
              <w:pStyle w:val="a5"/>
              <w:ind w:firstLine="0"/>
            </w:pPr>
            <w:proofErr w:type="spellStart"/>
            <w:r w:rsidRPr="00DB2817">
              <w:t>name</w:t>
            </w:r>
            <w:proofErr w:type="spellEnd"/>
          </w:p>
        </w:tc>
      </w:tr>
      <w:tr w:rsidR="00266C51" w14:paraId="4C09E8D0" w14:textId="77777777" w:rsidTr="00241AD2">
        <w:tc>
          <w:tcPr>
            <w:tcW w:w="534" w:type="dxa"/>
            <w:vMerge/>
          </w:tcPr>
          <w:p w14:paraId="155DF39B" w14:textId="77777777" w:rsidR="00266C51" w:rsidRDefault="00266C51" w:rsidP="00241AD2">
            <w:pPr>
              <w:pStyle w:val="a5"/>
              <w:ind w:firstLine="0"/>
            </w:pPr>
          </w:p>
        </w:tc>
        <w:tc>
          <w:tcPr>
            <w:tcW w:w="2268" w:type="dxa"/>
            <w:vMerge/>
          </w:tcPr>
          <w:p w14:paraId="50573DED" w14:textId="77777777" w:rsidR="00266C51" w:rsidRDefault="00266C51" w:rsidP="00241AD2">
            <w:pPr>
              <w:pStyle w:val="a5"/>
              <w:ind w:firstLine="0"/>
            </w:pPr>
          </w:p>
        </w:tc>
        <w:tc>
          <w:tcPr>
            <w:tcW w:w="2940" w:type="dxa"/>
            <w:vMerge/>
          </w:tcPr>
          <w:p w14:paraId="3DEF84EA" w14:textId="77777777" w:rsidR="00266C51" w:rsidRDefault="00266C51" w:rsidP="00241AD2">
            <w:pPr>
              <w:pStyle w:val="a5"/>
              <w:ind w:firstLine="0"/>
            </w:pPr>
          </w:p>
        </w:tc>
        <w:tc>
          <w:tcPr>
            <w:tcW w:w="1914" w:type="dxa"/>
            <w:vMerge/>
          </w:tcPr>
          <w:p w14:paraId="28CADA5A" w14:textId="77777777" w:rsidR="00266C51" w:rsidRDefault="00266C51" w:rsidP="00241AD2">
            <w:pPr>
              <w:pStyle w:val="a5"/>
              <w:ind w:firstLine="0"/>
            </w:pPr>
          </w:p>
        </w:tc>
        <w:tc>
          <w:tcPr>
            <w:tcW w:w="1915" w:type="dxa"/>
          </w:tcPr>
          <w:p w14:paraId="09278444" w14:textId="77777777" w:rsidR="00266C51" w:rsidRDefault="00266C51" w:rsidP="00241AD2">
            <w:pPr>
              <w:pStyle w:val="a5"/>
              <w:ind w:firstLine="0"/>
            </w:pPr>
            <w:proofErr w:type="spellStart"/>
            <w:r w:rsidRPr="00DB2817">
              <w:t>age</w:t>
            </w:r>
            <w:proofErr w:type="spellEnd"/>
          </w:p>
        </w:tc>
      </w:tr>
      <w:tr w:rsidR="00266C51" w14:paraId="4C532707" w14:textId="77777777" w:rsidTr="00241AD2">
        <w:tc>
          <w:tcPr>
            <w:tcW w:w="534" w:type="dxa"/>
            <w:vMerge/>
          </w:tcPr>
          <w:p w14:paraId="333551AC" w14:textId="77777777" w:rsidR="00266C51" w:rsidRDefault="00266C51" w:rsidP="00241AD2">
            <w:pPr>
              <w:pStyle w:val="a5"/>
              <w:ind w:firstLine="0"/>
            </w:pPr>
          </w:p>
        </w:tc>
        <w:tc>
          <w:tcPr>
            <w:tcW w:w="2268" w:type="dxa"/>
            <w:vMerge/>
          </w:tcPr>
          <w:p w14:paraId="1F8B12B8" w14:textId="77777777" w:rsidR="00266C51" w:rsidRDefault="00266C51" w:rsidP="00241AD2">
            <w:pPr>
              <w:pStyle w:val="a5"/>
              <w:ind w:firstLine="0"/>
            </w:pPr>
          </w:p>
        </w:tc>
        <w:tc>
          <w:tcPr>
            <w:tcW w:w="2940" w:type="dxa"/>
            <w:vMerge/>
          </w:tcPr>
          <w:p w14:paraId="3559F184" w14:textId="77777777" w:rsidR="00266C51" w:rsidRDefault="00266C51" w:rsidP="00241AD2">
            <w:pPr>
              <w:pStyle w:val="a5"/>
              <w:ind w:firstLine="0"/>
            </w:pPr>
          </w:p>
        </w:tc>
        <w:tc>
          <w:tcPr>
            <w:tcW w:w="1914" w:type="dxa"/>
            <w:vMerge/>
          </w:tcPr>
          <w:p w14:paraId="5693122B" w14:textId="77777777" w:rsidR="00266C51" w:rsidRDefault="00266C51" w:rsidP="00241AD2">
            <w:pPr>
              <w:pStyle w:val="a5"/>
              <w:ind w:firstLine="0"/>
            </w:pPr>
          </w:p>
        </w:tc>
        <w:tc>
          <w:tcPr>
            <w:tcW w:w="1915" w:type="dxa"/>
          </w:tcPr>
          <w:p w14:paraId="632CE4D2" w14:textId="77777777" w:rsidR="00266C51" w:rsidRDefault="00266C51" w:rsidP="00241AD2">
            <w:pPr>
              <w:pStyle w:val="a5"/>
              <w:ind w:firstLine="0"/>
            </w:pPr>
          </w:p>
        </w:tc>
      </w:tr>
    </w:tbl>
    <w:p w14:paraId="2D0D101C" w14:textId="77777777" w:rsidR="00266C51" w:rsidRDefault="00266C51" w:rsidP="00266C51">
      <w:pPr>
        <w:pStyle w:val="a5"/>
      </w:pPr>
    </w:p>
    <w:p w14:paraId="692FD078" w14:textId="3ECFFE8C" w:rsidR="00266C51" w:rsidRDefault="00266C51" w:rsidP="00266C51">
      <w:pPr>
        <w:pStyle w:val="a5"/>
      </w:pPr>
      <w:r>
        <w:t>Таблица 14 – Методы класса</w:t>
      </w:r>
    </w:p>
    <w:tbl>
      <w:tblPr>
        <w:tblStyle w:val="af8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6"/>
        <w:gridCol w:w="1418"/>
        <w:gridCol w:w="1984"/>
        <w:gridCol w:w="1134"/>
        <w:gridCol w:w="1276"/>
        <w:gridCol w:w="2126"/>
        <w:gridCol w:w="1560"/>
      </w:tblGrid>
      <w:tr w:rsidR="00266C51" w14:paraId="28EF6D99" w14:textId="77777777" w:rsidTr="00241AD2">
        <w:tc>
          <w:tcPr>
            <w:tcW w:w="426" w:type="dxa"/>
          </w:tcPr>
          <w:p w14:paraId="6A5D84AD" w14:textId="77777777" w:rsidR="00266C51" w:rsidRDefault="00266C51" w:rsidP="00241AD2">
            <w:pPr>
              <w:pStyle w:val="a5"/>
              <w:ind w:firstLine="0"/>
            </w:pPr>
            <w:r>
              <w:t>№</w:t>
            </w:r>
          </w:p>
        </w:tc>
        <w:tc>
          <w:tcPr>
            <w:tcW w:w="1418" w:type="dxa"/>
          </w:tcPr>
          <w:p w14:paraId="20B7CF12" w14:textId="77777777" w:rsidR="00266C51" w:rsidRDefault="00266C51" w:rsidP="00241AD2">
            <w:pPr>
              <w:pStyle w:val="a5"/>
              <w:ind w:firstLine="0"/>
              <w:jc w:val="center"/>
            </w:pPr>
            <w:r>
              <w:t>Название</w:t>
            </w:r>
          </w:p>
        </w:tc>
        <w:tc>
          <w:tcPr>
            <w:tcW w:w="1984" w:type="dxa"/>
          </w:tcPr>
          <w:p w14:paraId="468FA06F" w14:textId="77777777" w:rsidR="00266C51" w:rsidRDefault="00266C51" w:rsidP="00241AD2">
            <w:pPr>
              <w:pStyle w:val="a5"/>
              <w:ind w:firstLine="0"/>
              <w:jc w:val="center"/>
            </w:pPr>
            <w:r w:rsidRPr="00DB2817">
              <w:t>Назначение</w:t>
            </w:r>
          </w:p>
        </w:tc>
        <w:tc>
          <w:tcPr>
            <w:tcW w:w="1134" w:type="dxa"/>
          </w:tcPr>
          <w:p w14:paraId="0F0A9353" w14:textId="77777777" w:rsidR="00266C51" w:rsidRDefault="00266C51" w:rsidP="00241AD2">
            <w:pPr>
              <w:pStyle w:val="a5"/>
              <w:ind w:firstLine="0"/>
              <w:jc w:val="center"/>
            </w:pPr>
            <w:r w:rsidRPr="00DB2817">
              <w:t>Тип данных</w:t>
            </w:r>
          </w:p>
        </w:tc>
        <w:tc>
          <w:tcPr>
            <w:tcW w:w="1276" w:type="dxa"/>
          </w:tcPr>
          <w:p w14:paraId="23C29831" w14:textId="77777777" w:rsidR="00266C51" w:rsidRDefault="00266C51" w:rsidP="00241AD2">
            <w:pPr>
              <w:pStyle w:val="a5"/>
              <w:ind w:firstLine="0"/>
              <w:jc w:val="center"/>
            </w:pPr>
            <w:r>
              <w:t>Тип доступа</w:t>
            </w:r>
          </w:p>
        </w:tc>
        <w:tc>
          <w:tcPr>
            <w:tcW w:w="2126" w:type="dxa"/>
          </w:tcPr>
          <w:p w14:paraId="7B555CC0" w14:textId="77777777" w:rsidR="00266C51" w:rsidRDefault="00266C51" w:rsidP="00241AD2">
            <w:pPr>
              <w:pStyle w:val="a5"/>
              <w:ind w:firstLine="0"/>
              <w:jc w:val="center"/>
            </w:pPr>
            <w:r>
              <w:t>Абстрактный/ неабстрактный</w:t>
            </w:r>
          </w:p>
        </w:tc>
        <w:tc>
          <w:tcPr>
            <w:tcW w:w="1560" w:type="dxa"/>
          </w:tcPr>
          <w:p w14:paraId="14D4207F" w14:textId="77777777" w:rsidR="00266C51" w:rsidRDefault="00266C51" w:rsidP="00241AD2">
            <w:pPr>
              <w:pStyle w:val="a5"/>
              <w:ind w:firstLine="0"/>
              <w:jc w:val="center"/>
            </w:pPr>
            <w:r>
              <w:t>Параметры</w:t>
            </w:r>
          </w:p>
        </w:tc>
      </w:tr>
      <w:tr w:rsidR="00266C51" w14:paraId="558C49A4" w14:textId="77777777" w:rsidTr="00241AD2">
        <w:tc>
          <w:tcPr>
            <w:tcW w:w="426" w:type="dxa"/>
          </w:tcPr>
          <w:p w14:paraId="044C48AC" w14:textId="77777777" w:rsidR="00266C51" w:rsidRPr="004929AA" w:rsidRDefault="00266C51" w:rsidP="00241AD2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7D8CA9E6" w14:textId="77777777" w:rsidR="00266C51" w:rsidRDefault="00266C51" w:rsidP="00241AD2">
            <w:pPr>
              <w:pStyle w:val="a5"/>
              <w:ind w:firstLine="0"/>
              <w:jc w:val="center"/>
            </w:pPr>
            <w:r w:rsidRPr="006C5EEC">
              <w:rPr>
                <w:lang w:val="en-US"/>
              </w:rPr>
              <w:t>work</w:t>
            </w:r>
          </w:p>
        </w:tc>
        <w:tc>
          <w:tcPr>
            <w:tcW w:w="1984" w:type="dxa"/>
          </w:tcPr>
          <w:p w14:paraId="185EDE55" w14:textId="77777777" w:rsidR="00266C51" w:rsidRPr="004929AA" w:rsidRDefault="00266C51" w:rsidP="00241AD2">
            <w:pPr>
              <w:pStyle w:val="a5"/>
              <w:ind w:firstLine="0"/>
              <w:jc w:val="center"/>
            </w:pPr>
            <w:r>
              <w:t>Метод работы</w:t>
            </w:r>
          </w:p>
        </w:tc>
        <w:tc>
          <w:tcPr>
            <w:tcW w:w="1134" w:type="dxa"/>
          </w:tcPr>
          <w:p w14:paraId="0A842D70" w14:textId="77777777" w:rsidR="00266C51" w:rsidRPr="004929AA" w:rsidRDefault="00266C51" w:rsidP="00241AD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DB2817">
              <w:t>String</w:t>
            </w:r>
            <w:proofErr w:type="spellEnd"/>
          </w:p>
        </w:tc>
        <w:tc>
          <w:tcPr>
            <w:tcW w:w="1276" w:type="dxa"/>
          </w:tcPr>
          <w:p w14:paraId="0BCFCAE7" w14:textId="77777777" w:rsidR="00266C51" w:rsidRDefault="00266C51" w:rsidP="00241AD2">
            <w:pPr>
              <w:pStyle w:val="a5"/>
              <w:ind w:firstLine="0"/>
              <w:jc w:val="center"/>
            </w:pPr>
            <w:r w:rsidRPr="006C5EEC">
              <w:rPr>
                <w:lang w:val="en-US"/>
              </w:rPr>
              <w:t>public</w:t>
            </w:r>
          </w:p>
        </w:tc>
        <w:tc>
          <w:tcPr>
            <w:tcW w:w="2126" w:type="dxa"/>
          </w:tcPr>
          <w:p w14:paraId="3DA7AFA6" w14:textId="77777777" w:rsidR="00266C51" w:rsidRDefault="00266C51" w:rsidP="00241AD2">
            <w:pPr>
              <w:pStyle w:val="a5"/>
              <w:ind w:firstLine="0"/>
              <w:jc w:val="center"/>
            </w:pPr>
            <w:r>
              <w:t>неабстрактный</w:t>
            </w:r>
          </w:p>
        </w:tc>
        <w:tc>
          <w:tcPr>
            <w:tcW w:w="1560" w:type="dxa"/>
          </w:tcPr>
          <w:p w14:paraId="650A41D4" w14:textId="77777777" w:rsidR="00266C51" w:rsidRDefault="00266C51" w:rsidP="00241AD2">
            <w:pPr>
              <w:pStyle w:val="a5"/>
              <w:ind w:firstLine="0"/>
              <w:jc w:val="center"/>
            </w:pPr>
          </w:p>
        </w:tc>
      </w:tr>
    </w:tbl>
    <w:p w14:paraId="632C65DE" w14:textId="3BAFA2BA" w:rsidR="0075200B" w:rsidRDefault="0075200B" w:rsidP="00DC2E21">
      <w:pPr>
        <w:pStyle w:val="a5"/>
      </w:pPr>
    </w:p>
    <w:p w14:paraId="2094A996" w14:textId="6A1D31F8" w:rsidR="00754511" w:rsidRPr="0075200B" w:rsidRDefault="0075200B" w:rsidP="0075200B">
      <w:pPr>
        <w:spacing w:after="200" w:line="276" w:lineRule="auto"/>
        <w:rPr>
          <w:color w:val="000000" w:themeColor="text1"/>
          <w:sz w:val="28"/>
        </w:rPr>
      </w:pPr>
      <w:r>
        <w:br w:type="page"/>
      </w:r>
    </w:p>
    <w:p w14:paraId="76DBCBCB" w14:textId="5CF88890" w:rsidR="005C35BA" w:rsidRDefault="00705234" w:rsidP="007E0F49">
      <w:pPr>
        <w:pStyle w:val="11"/>
        <w:tabs>
          <w:tab w:val="center" w:pos="5032"/>
        </w:tabs>
        <w:jc w:val="both"/>
        <w:rPr>
          <w:shd w:val="clear" w:color="auto" w:fill="FFFFFF"/>
        </w:rPr>
      </w:pPr>
      <w:bookmarkStart w:id="11" w:name="_Toc58184139"/>
      <w:r w:rsidRPr="005D1593">
        <w:rPr>
          <w:shd w:val="clear" w:color="auto" w:fill="FFFFFF"/>
        </w:rPr>
        <w:lastRenderedPageBreak/>
        <w:t>5</w:t>
      </w:r>
      <w:r w:rsidR="005C35BA" w:rsidRPr="00A2124D">
        <w:rPr>
          <w:shd w:val="clear" w:color="auto" w:fill="FFFFFF"/>
        </w:rPr>
        <w:t xml:space="preserve"> </w:t>
      </w:r>
      <w:r w:rsidR="00F503A1">
        <w:rPr>
          <w:shd w:val="clear" w:color="auto" w:fill="FFFFFF"/>
        </w:rPr>
        <w:t>Разработка</w:t>
      </w:r>
      <w:r w:rsidR="005C35BA" w:rsidRPr="00A2124D">
        <w:rPr>
          <w:shd w:val="clear" w:color="auto" w:fill="FFFFFF"/>
        </w:rPr>
        <w:t xml:space="preserve"> тестов</w:t>
      </w:r>
      <w:bookmarkEnd w:id="11"/>
      <w:r w:rsidR="007E0F49">
        <w:rPr>
          <w:shd w:val="clear" w:color="auto" w:fill="FFFFFF"/>
        </w:rPr>
        <w:tab/>
      </w:r>
    </w:p>
    <w:p w14:paraId="7F9EBD7F" w14:textId="31397C4C" w:rsidR="005C35BA" w:rsidRPr="00266C51" w:rsidRDefault="005C35BA" w:rsidP="007E0F49">
      <w:pPr>
        <w:pStyle w:val="a5"/>
        <w:tabs>
          <w:tab w:val="center" w:pos="5032"/>
        </w:tabs>
      </w:pPr>
      <w:r w:rsidRPr="00A2124D">
        <w:t xml:space="preserve">Таблица </w:t>
      </w:r>
      <w:r w:rsidR="00266C51">
        <w:t>15</w:t>
      </w:r>
      <w:r w:rsidRPr="00A2124D">
        <w:t xml:space="preserve"> – Таблица тестов</w:t>
      </w:r>
      <w:r w:rsidR="007E0F49">
        <w:tab/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45"/>
        <w:gridCol w:w="3065"/>
        <w:gridCol w:w="6061"/>
      </w:tblGrid>
      <w:tr w:rsidR="00266C51" w14:paraId="70D06854" w14:textId="77777777" w:rsidTr="00BF42FE">
        <w:tc>
          <w:tcPr>
            <w:tcW w:w="445" w:type="dxa"/>
          </w:tcPr>
          <w:p w14:paraId="3CBB61BD" w14:textId="69E88CBF" w:rsidR="00266C51" w:rsidRDefault="00266C51" w:rsidP="00266C51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t>№</w:t>
            </w:r>
          </w:p>
        </w:tc>
        <w:tc>
          <w:tcPr>
            <w:tcW w:w="3065" w:type="dxa"/>
          </w:tcPr>
          <w:p w14:paraId="7BA15664" w14:textId="002E27A1" w:rsidR="00266C51" w:rsidRDefault="00266C51" w:rsidP="00266C51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</w:rPr>
            </w:pPr>
            <w:r w:rsidRPr="00266C51">
              <w:rPr>
                <w:rFonts w:eastAsiaTheme="minorEastAsia"/>
                <w:noProof/>
                <w:sz w:val="28"/>
                <w:szCs w:val="28"/>
              </w:rPr>
              <w:t>Действие</w:t>
            </w:r>
          </w:p>
        </w:tc>
        <w:tc>
          <w:tcPr>
            <w:tcW w:w="6061" w:type="dxa"/>
          </w:tcPr>
          <w:p w14:paraId="777C2626" w14:textId="61ABDA15" w:rsidR="00266C51" w:rsidRDefault="00266C51" w:rsidP="00266C51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</w:rPr>
            </w:pPr>
            <w:r w:rsidRPr="00266C51">
              <w:rPr>
                <w:rFonts w:eastAsiaTheme="minorEastAsia"/>
                <w:noProof/>
                <w:sz w:val="28"/>
                <w:szCs w:val="28"/>
              </w:rPr>
              <w:t>Результат действия</w:t>
            </w:r>
          </w:p>
        </w:tc>
      </w:tr>
      <w:tr w:rsidR="00266C51" w14:paraId="12567FD3" w14:textId="77777777" w:rsidTr="00BF42FE">
        <w:tc>
          <w:tcPr>
            <w:tcW w:w="445" w:type="dxa"/>
          </w:tcPr>
          <w:p w14:paraId="063F4758" w14:textId="15790990" w:rsidR="00266C51" w:rsidRDefault="00266C51" w:rsidP="00266C51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1</w:t>
            </w:r>
          </w:p>
        </w:tc>
        <w:tc>
          <w:tcPr>
            <w:tcW w:w="3065" w:type="dxa"/>
          </w:tcPr>
          <w:p w14:paraId="44A0B2F1" w14:textId="1E077F65" w:rsidR="00266C51" w:rsidRPr="00BF42FE" w:rsidRDefault="00266C51" w:rsidP="00BF42FE">
            <w:pPr>
              <w:spacing w:line="276" w:lineRule="auto"/>
              <w:rPr>
                <w:rFonts w:eastAsiaTheme="minorEastAsia"/>
                <w:noProof/>
                <w:sz w:val="28"/>
                <w:szCs w:val="28"/>
              </w:rPr>
            </w:pPr>
            <w:r w:rsidRPr="00BF42FE">
              <w:rPr>
                <w:rFonts w:eastAsiaTheme="minorEastAsia"/>
                <w:noProof/>
                <w:sz w:val="28"/>
                <w:szCs w:val="28"/>
              </w:rPr>
              <w:t>Первоначальный запуск программы</w:t>
            </w:r>
          </w:p>
        </w:tc>
        <w:tc>
          <w:tcPr>
            <w:tcW w:w="6061" w:type="dxa"/>
          </w:tcPr>
          <w:p w14:paraId="642065DF" w14:textId="77777777" w:rsidR="009B5676" w:rsidRPr="009B5676" w:rsidRDefault="009B5676" w:rsidP="009B5676">
            <w:pPr>
              <w:spacing w:line="276" w:lineRule="auto"/>
              <w:rPr>
                <w:rFonts w:eastAsiaTheme="minorEastAsia"/>
                <w:noProof/>
                <w:sz w:val="28"/>
                <w:szCs w:val="28"/>
              </w:rPr>
            </w:pPr>
            <w:r w:rsidRPr="009B5676">
              <w:rPr>
                <w:rFonts w:eastAsiaTheme="minorEastAsia"/>
                <w:noProof/>
                <w:sz w:val="28"/>
                <w:szCs w:val="28"/>
              </w:rPr>
              <w:t>При старте программы появляется главная</w:t>
            </w:r>
          </w:p>
          <w:p w14:paraId="63FD9553" w14:textId="51689EA3" w:rsidR="00266C51" w:rsidRPr="009B5676" w:rsidRDefault="009B5676" w:rsidP="009B5676">
            <w:pPr>
              <w:spacing w:line="276" w:lineRule="auto"/>
              <w:rPr>
                <w:rFonts w:eastAsiaTheme="minorEastAsia"/>
                <w:noProof/>
                <w:sz w:val="28"/>
                <w:szCs w:val="28"/>
              </w:rPr>
            </w:pPr>
            <w:r w:rsidRPr="009B5676">
              <w:rPr>
                <w:rFonts w:eastAsiaTheme="minorEastAsia"/>
                <w:noProof/>
                <w:sz w:val="28"/>
                <w:szCs w:val="28"/>
              </w:rPr>
              <w:t>Форма</w:t>
            </w:r>
            <w:r w:rsidRPr="002A2E9F">
              <w:rPr>
                <w:rFonts w:eastAsiaTheme="minorEastAsia"/>
                <w:noProof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noProof/>
                <w:sz w:val="28"/>
                <w:szCs w:val="28"/>
              </w:rPr>
              <w:t>«Отдел кадров»</w:t>
            </w:r>
          </w:p>
        </w:tc>
      </w:tr>
      <w:tr w:rsidR="00266C51" w14:paraId="3F57BAA5" w14:textId="77777777" w:rsidTr="00BF42FE">
        <w:trPr>
          <w:trHeight w:val="818"/>
        </w:trPr>
        <w:tc>
          <w:tcPr>
            <w:tcW w:w="445" w:type="dxa"/>
          </w:tcPr>
          <w:p w14:paraId="1B727FFF" w14:textId="5F709EC5" w:rsidR="00266C51" w:rsidRDefault="00266C51" w:rsidP="00266C51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2</w:t>
            </w:r>
          </w:p>
        </w:tc>
        <w:tc>
          <w:tcPr>
            <w:tcW w:w="3065" w:type="dxa"/>
          </w:tcPr>
          <w:p w14:paraId="12A511E9" w14:textId="1A0AE28D" w:rsidR="00266C51" w:rsidRPr="00BF42FE" w:rsidRDefault="00266C51" w:rsidP="00BF42FE">
            <w:pPr>
              <w:spacing w:line="276" w:lineRule="auto"/>
              <w:rPr>
                <w:rFonts w:eastAsiaTheme="minorEastAsia"/>
                <w:noProof/>
                <w:sz w:val="28"/>
                <w:szCs w:val="28"/>
              </w:rPr>
            </w:pPr>
            <w:r w:rsidRPr="00BF42FE">
              <w:rPr>
                <w:sz w:val="28"/>
                <w:szCs w:val="28"/>
              </w:rPr>
              <w:t>Создание нового кадра</w:t>
            </w:r>
          </w:p>
        </w:tc>
        <w:tc>
          <w:tcPr>
            <w:tcW w:w="6061" w:type="dxa"/>
          </w:tcPr>
          <w:p w14:paraId="61ACDAEE" w14:textId="1D657FAD" w:rsidR="00266C51" w:rsidRPr="009B5676" w:rsidRDefault="00BF42FE" w:rsidP="00266C51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 xml:space="preserve">Создания </w:t>
            </w:r>
            <w:r w:rsidR="009B5676">
              <w:rPr>
                <w:rFonts w:eastAsiaTheme="minorEastAsia"/>
                <w:noProof/>
                <w:sz w:val="28"/>
                <w:szCs w:val="28"/>
              </w:rPr>
              <w:t>окна (кнопка «Новый сотрудник»)</w:t>
            </w:r>
            <w:r>
              <w:rPr>
                <w:rFonts w:eastAsiaTheme="minorEastAsia"/>
                <w:noProof/>
                <w:sz w:val="28"/>
                <w:szCs w:val="28"/>
              </w:rPr>
              <w:t xml:space="preserve">, ввод имени, возвраста, и </w:t>
            </w:r>
            <w:r w:rsidR="009B5676">
              <w:rPr>
                <w:rFonts w:eastAsiaTheme="minorEastAsia"/>
                <w:noProof/>
                <w:sz w:val="28"/>
                <w:szCs w:val="28"/>
              </w:rPr>
              <w:t xml:space="preserve">выбор </w:t>
            </w:r>
            <w:r>
              <w:rPr>
                <w:rFonts w:eastAsiaTheme="minorEastAsia"/>
                <w:noProof/>
                <w:sz w:val="28"/>
                <w:szCs w:val="28"/>
              </w:rPr>
              <w:t xml:space="preserve">профессии. </w:t>
            </w:r>
            <w:r w:rsidR="009B5676">
              <w:rPr>
                <w:rFonts w:eastAsiaTheme="minorEastAsia"/>
                <w:noProof/>
                <w:sz w:val="28"/>
                <w:szCs w:val="28"/>
              </w:rPr>
              <w:t>Добавление сотрудника кнопкой «Добавить»</w:t>
            </w:r>
            <w:r w:rsidRPr="009B5676">
              <w:rPr>
                <w:rFonts w:eastAsiaTheme="minorEastAsia"/>
                <w:noProof/>
                <w:sz w:val="28"/>
                <w:szCs w:val="28"/>
              </w:rPr>
              <w:t>.</w:t>
            </w:r>
          </w:p>
        </w:tc>
      </w:tr>
      <w:tr w:rsidR="00266C51" w14:paraId="49D9E9F6" w14:textId="77777777" w:rsidTr="00BF42FE">
        <w:tc>
          <w:tcPr>
            <w:tcW w:w="445" w:type="dxa"/>
          </w:tcPr>
          <w:p w14:paraId="23A03225" w14:textId="7E87D403" w:rsidR="00266C51" w:rsidRDefault="00266C51" w:rsidP="00266C51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3</w:t>
            </w:r>
          </w:p>
        </w:tc>
        <w:tc>
          <w:tcPr>
            <w:tcW w:w="3065" w:type="dxa"/>
          </w:tcPr>
          <w:p w14:paraId="53B085FD" w14:textId="1980A043" w:rsidR="00266C51" w:rsidRPr="00BF42FE" w:rsidRDefault="0094430C" w:rsidP="00BF42FE">
            <w:pPr>
              <w:spacing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Удаление</w:t>
            </w:r>
            <w:r w:rsidR="00266C51" w:rsidRPr="00BF42FE">
              <w:rPr>
                <w:rFonts w:eastAsiaTheme="minorEastAsia"/>
                <w:noProof/>
                <w:sz w:val="28"/>
                <w:szCs w:val="28"/>
              </w:rPr>
              <w:t xml:space="preserve"> кадра</w:t>
            </w:r>
          </w:p>
        </w:tc>
        <w:tc>
          <w:tcPr>
            <w:tcW w:w="6061" w:type="dxa"/>
          </w:tcPr>
          <w:p w14:paraId="36111EDE" w14:textId="3F093722" w:rsidR="00266C51" w:rsidRPr="0094430C" w:rsidRDefault="0094430C" w:rsidP="00266C51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 xml:space="preserve">Создания окна (кнопка «Удалить сотрудника»), Удаление </w:t>
            </w:r>
            <w:r w:rsidR="00BF42FE">
              <w:rPr>
                <w:rFonts w:eastAsiaTheme="minorEastAsia"/>
                <w:noProof/>
                <w:sz w:val="28"/>
                <w:szCs w:val="28"/>
              </w:rPr>
              <w:t xml:space="preserve">кадра в списке по имени. </w:t>
            </w:r>
            <w:r>
              <w:rPr>
                <w:rFonts w:eastAsiaTheme="minorEastAsia"/>
                <w:noProof/>
                <w:sz w:val="28"/>
                <w:szCs w:val="28"/>
              </w:rPr>
              <w:t>Удаление сотрудника кнопкой «Добавить»</w:t>
            </w:r>
            <w:r w:rsidRPr="009B5676">
              <w:rPr>
                <w:rFonts w:eastAsiaTheme="minorEastAsia"/>
                <w:noProof/>
                <w:sz w:val="28"/>
                <w:szCs w:val="28"/>
              </w:rPr>
              <w:t>.</w:t>
            </w:r>
          </w:p>
        </w:tc>
      </w:tr>
      <w:tr w:rsidR="00266C51" w14:paraId="7ED6731F" w14:textId="77777777" w:rsidTr="00BF42FE">
        <w:tc>
          <w:tcPr>
            <w:tcW w:w="445" w:type="dxa"/>
          </w:tcPr>
          <w:p w14:paraId="47F16EDD" w14:textId="3BDD7F3C" w:rsidR="00266C51" w:rsidRDefault="00266C51" w:rsidP="00266C51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4</w:t>
            </w:r>
          </w:p>
        </w:tc>
        <w:tc>
          <w:tcPr>
            <w:tcW w:w="3065" w:type="dxa"/>
          </w:tcPr>
          <w:p w14:paraId="1436EEBA" w14:textId="673F3BAD" w:rsidR="00266C51" w:rsidRPr="00BF42FE" w:rsidRDefault="0094430C" w:rsidP="00BF42FE">
            <w:pPr>
              <w:spacing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сотрудника</w:t>
            </w:r>
          </w:p>
        </w:tc>
        <w:tc>
          <w:tcPr>
            <w:tcW w:w="6061" w:type="dxa"/>
          </w:tcPr>
          <w:p w14:paraId="1A711244" w14:textId="0B62EFB9" w:rsidR="00266C51" w:rsidRPr="007E0F49" w:rsidRDefault="0094430C" w:rsidP="00266C51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Создания окна (кнопка «Найти сотрудника»), Поиск кадра в списке по имени. Поиск по должности или имени, кнопкой «Поиск»</w:t>
            </w:r>
            <w:r w:rsidRPr="009B5676">
              <w:rPr>
                <w:rFonts w:eastAsiaTheme="minorEastAsia"/>
                <w:noProof/>
                <w:sz w:val="28"/>
                <w:szCs w:val="28"/>
              </w:rPr>
              <w:t>.</w:t>
            </w:r>
          </w:p>
        </w:tc>
      </w:tr>
      <w:tr w:rsidR="0094430C" w14:paraId="55F04A9B" w14:textId="77777777" w:rsidTr="00BF42FE">
        <w:tc>
          <w:tcPr>
            <w:tcW w:w="445" w:type="dxa"/>
          </w:tcPr>
          <w:p w14:paraId="040B63DA" w14:textId="3B66FC49" w:rsidR="0094430C" w:rsidRDefault="0094430C" w:rsidP="0094430C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5</w:t>
            </w:r>
          </w:p>
        </w:tc>
        <w:tc>
          <w:tcPr>
            <w:tcW w:w="3065" w:type="dxa"/>
          </w:tcPr>
          <w:p w14:paraId="440251C6" w14:textId="2ADC8F91" w:rsidR="0094430C" w:rsidRPr="00BF42FE" w:rsidRDefault="0094430C" w:rsidP="0094430C">
            <w:pPr>
              <w:spacing w:line="276" w:lineRule="auto"/>
              <w:rPr>
                <w:rFonts w:eastAsiaTheme="minorEastAsia"/>
                <w:noProof/>
                <w:sz w:val="28"/>
                <w:szCs w:val="28"/>
              </w:rPr>
            </w:pPr>
            <w:r w:rsidRPr="00BF42FE">
              <w:rPr>
                <w:rFonts w:eastAsiaTheme="minorEastAsia"/>
                <w:noProof/>
                <w:sz w:val="28"/>
                <w:szCs w:val="28"/>
              </w:rPr>
              <w:t>Действие кадра</w:t>
            </w:r>
          </w:p>
        </w:tc>
        <w:tc>
          <w:tcPr>
            <w:tcW w:w="6061" w:type="dxa"/>
          </w:tcPr>
          <w:p w14:paraId="2807FFE2" w14:textId="427991E4" w:rsidR="0094430C" w:rsidRPr="007E0F49" w:rsidRDefault="0094430C" w:rsidP="0094430C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Вывод сообщения о действии кадра при выбранном в таблице сотрудника. Команда «Заставить работать»</w:t>
            </w:r>
            <w:r w:rsidRPr="00241AD2">
              <w:rPr>
                <w:rFonts w:eastAsiaTheme="minorEastAsia"/>
                <w:noProof/>
                <w:sz w:val="28"/>
                <w:szCs w:val="28"/>
              </w:rPr>
              <w:t>.</w:t>
            </w:r>
          </w:p>
        </w:tc>
      </w:tr>
      <w:tr w:rsidR="00266C51" w14:paraId="1D02E0F9" w14:textId="77777777" w:rsidTr="00BF42FE">
        <w:tc>
          <w:tcPr>
            <w:tcW w:w="445" w:type="dxa"/>
          </w:tcPr>
          <w:p w14:paraId="37A89268" w14:textId="2F1FD405" w:rsidR="00266C51" w:rsidRDefault="00FF2060" w:rsidP="00266C51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6</w:t>
            </w:r>
          </w:p>
        </w:tc>
        <w:tc>
          <w:tcPr>
            <w:tcW w:w="3065" w:type="dxa"/>
          </w:tcPr>
          <w:p w14:paraId="59056850" w14:textId="79FCA052" w:rsidR="00266C51" w:rsidRPr="00FF2060" w:rsidRDefault="00FF2060" w:rsidP="00FF2060">
            <w:pPr>
              <w:pStyle w:val="a5"/>
              <w:ind w:firstLine="0"/>
              <w:jc w:val="left"/>
            </w:pPr>
            <w:r>
              <w:t>Предупреждения при добавлении сотрудника</w:t>
            </w:r>
          </w:p>
        </w:tc>
        <w:tc>
          <w:tcPr>
            <w:tcW w:w="6061" w:type="dxa"/>
          </w:tcPr>
          <w:p w14:paraId="3F7F984F" w14:textId="6B9F6318" w:rsidR="00266C51" w:rsidRPr="00FF2060" w:rsidRDefault="00FF2060" w:rsidP="00FF2060">
            <w:pPr>
              <w:pStyle w:val="a5"/>
              <w:ind w:firstLine="0"/>
              <w:jc w:val="left"/>
            </w:pPr>
            <w:r>
              <w:t>Сообщения обработки корректности ввода добавлении сотрудника</w:t>
            </w:r>
          </w:p>
        </w:tc>
      </w:tr>
      <w:tr w:rsidR="00754511" w14:paraId="236867C4" w14:textId="77777777" w:rsidTr="00BF42FE">
        <w:tc>
          <w:tcPr>
            <w:tcW w:w="445" w:type="dxa"/>
          </w:tcPr>
          <w:p w14:paraId="45F37059" w14:textId="1EFAAB75" w:rsidR="00754511" w:rsidRPr="00FF2060" w:rsidRDefault="00FF2060" w:rsidP="00266C51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7</w:t>
            </w:r>
          </w:p>
        </w:tc>
        <w:tc>
          <w:tcPr>
            <w:tcW w:w="3065" w:type="dxa"/>
          </w:tcPr>
          <w:p w14:paraId="2729CD7A" w14:textId="34B1B5B5" w:rsidR="00754511" w:rsidRPr="00754511" w:rsidRDefault="00754511" w:rsidP="00BF42FE">
            <w:pPr>
              <w:spacing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Предупреждения при отсутсвие кадров</w:t>
            </w:r>
          </w:p>
        </w:tc>
        <w:tc>
          <w:tcPr>
            <w:tcW w:w="6061" w:type="dxa"/>
          </w:tcPr>
          <w:p w14:paraId="09BC99E4" w14:textId="1F55610A" w:rsidR="00754511" w:rsidRDefault="00754511" w:rsidP="00266C51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Вывод предупреждения</w:t>
            </w:r>
          </w:p>
        </w:tc>
      </w:tr>
      <w:tr w:rsidR="00754511" w14:paraId="7300247F" w14:textId="77777777" w:rsidTr="00BF42FE">
        <w:tc>
          <w:tcPr>
            <w:tcW w:w="445" w:type="dxa"/>
          </w:tcPr>
          <w:p w14:paraId="77619CEC" w14:textId="6A9A59DF" w:rsidR="00754511" w:rsidRDefault="00FF2060" w:rsidP="00266C51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8</w:t>
            </w:r>
          </w:p>
        </w:tc>
        <w:tc>
          <w:tcPr>
            <w:tcW w:w="3065" w:type="dxa"/>
          </w:tcPr>
          <w:p w14:paraId="76CDF7F3" w14:textId="215E3E33" w:rsidR="00754511" w:rsidRPr="00BF42FE" w:rsidRDefault="00FF2060" w:rsidP="00BF42FE">
            <w:pPr>
              <w:spacing w:line="276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Отсутстве выбора сотрудника</w:t>
            </w:r>
          </w:p>
        </w:tc>
        <w:tc>
          <w:tcPr>
            <w:tcW w:w="6061" w:type="dxa"/>
          </w:tcPr>
          <w:p w14:paraId="56AE2CF9" w14:textId="2AF3FB29" w:rsidR="00754511" w:rsidRPr="00754511" w:rsidRDefault="00754511" w:rsidP="00266C51">
            <w:pPr>
              <w:spacing w:after="200" w:line="276" w:lineRule="auto"/>
              <w:rPr>
                <w:rFonts w:eastAsiaTheme="minorEastAsia"/>
                <w:noProof/>
                <w:sz w:val="28"/>
                <w:szCs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Вывод предупреждения</w:t>
            </w:r>
          </w:p>
        </w:tc>
      </w:tr>
    </w:tbl>
    <w:p w14:paraId="2B8A491E" w14:textId="77777777" w:rsidR="007E0F49" w:rsidRDefault="007E0F49" w:rsidP="007E0F49">
      <w:pPr>
        <w:pStyle w:val="a5"/>
        <w:tabs>
          <w:tab w:val="center" w:pos="5032"/>
        </w:tabs>
      </w:pPr>
    </w:p>
    <w:p w14:paraId="26B26F97" w14:textId="0F58DA21" w:rsidR="006468D1" w:rsidRPr="00496B57" w:rsidRDefault="00496B57" w:rsidP="00496B57">
      <w:pPr>
        <w:spacing w:after="200" w:line="276" w:lineRule="auto"/>
        <w:rPr>
          <w:color w:val="000000" w:themeColor="text1"/>
          <w:sz w:val="28"/>
          <w:lang w:val="en-US"/>
        </w:rPr>
      </w:pPr>
      <w:r>
        <w:br w:type="page"/>
      </w:r>
    </w:p>
    <w:p w14:paraId="7323DAAA" w14:textId="05DEDA2A" w:rsidR="007E0F49" w:rsidRDefault="008F502B" w:rsidP="008F502B">
      <w:pPr>
        <w:pStyle w:val="11"/>
      </w:pPr>
      <w:bookmarkStart w:id="12" w:name="_Toc58184140"/>
      <w:r w:rsidRPr="003D525C">
        <w:lastRenderedPageBreak/>
        <w:t>6</w:t>
      </w:r>
      <w:r>
        <w:t xml:space="preserve"> Результаты тестирования</w:t>
      </w:r>
      <w:bookmarkEnd w:id="12"/>
    </w:p>
    <w:p w14:paraId="59D1032A" w14:textId="77777777" w:rsidR="007E0F49" w:rsidRDefault="007E0F49" w:rsidP="007E0F49">
      <w:pPr>
        <w:pStyle w:val="a5"/>
        <w:tabs>
          <w:tab w:val="center" w:pos="5032"/>
        </w:tabs>
        <w:jc w:val="center"/>
        <w:rPr>
          <w:noProof/>
        </w:rPr>
      </w:pPr>
    </w:p>
    <w:p w14:paraId="55AD7481" w14:textId="28924FC9" w:rsidR="007E0F49" w:rsidRDefault="00FF2060" w:rsidP="007E0F49">
      <w:pPr>
        <w:pStyle w:val="a5"/>
        <w:tabs>
          <w:tab w:val="center" w:pos="5032"/>
        </w:tabs>
        <w:jc w:val="center"/>
      </w:pPr>
      <w:r>
        <w:rPr>
          <w:noProof/>
        </w:rPr>
        <w:drawing>
          <wp:inline distT="0" distB="0" distL="0" distR="0" wp14:anchorId="1E421ECF" wp14:editId="69A4BD3E">
            <wp:extent cx="5791200" cy="43338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E7C7" w14:textId="21D35044" w:rsidR="007E0F49" w:rsidRDefault="007E0F49" w:rsidP="007E0F49">
      <w:pPr>
        <w:pStyle w:val="a5"/>
        <w:tabs>
          <w:tab w:val="center" w:pos="5032"/>
        </w:tabs>
        <w:jc w:val="center"/>
      </w:pPr>
      <w:r>
        <w:t xml:space="preserve">Рисунок </w:t>
      </w:r>
      <w:r w:rsidR="00927416">
        <w:t>8</w:t>
      </w:r>
      <w:r>
        <w:t xml:space="preserve"> – Главное меню программы.</w:t>
      </w:r>
    </w:p>
    <w:p w14:paraId="67C40271" w14:textId="77777777" w:rsidR="007E0F49" w:rsidRDefault="007E0F49" w:rsidP="007E0F49">
      <w:pPr>
        <w:pStyle w:val="a5"/>
        <w:tabs>
          <w:tab w:val="center" w:pos="5032"/>
        </w:tabs>
        <w:jc w:val="center"/>
        <w:rPr>
          <w:noProof/>
        </w:rPr>
      </w:pPr>
    </w:p>
    <w:p w14:paraId="26CEFB36" w14:textId="7468001B" w:rsidR="007E0F49" w:rsidRPr="007E0F49" w:rsidRDefault="00FF2060" w:rsidP="007E0F49">
      <w:pPr>
        <w:pStyle w:val="a5"/>
        <w:tabs>
          <w:tab w:val="center" w:pos="5032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7F3BA8" wp14:editId="592069BB">
            <wp:extent cx="2724150" cy="23145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19B4" w14:textId="1B3EA2FA" w:rsidR="007E0F49" w:rsidRDefault="007E0F49" w:rsidP="007E0F49">
      <w:pPr>
        <w:pStyle w:val="a5"/>
        <w:tabs>
          <w:tab w:val="center" w:pos="5032"/>
        </w:tabs>
        <w:jc w:val="center"/>
        <w:rPr>
          <w:szCs w:val="28"/>
        </w:rPr>
      </w:pPr>
      <w:r>
        <w:t xml:space="preserve">Рисунок </w:t>
      </w:r>
      <w:r w:rsidR="00927416">
        <w:t>9</w:t>
      </w:r>
      <w:r>
        <w:t xml:space="preserve"> – </w:t>
      </w:r>
      <w:r w:rsidRPr="00BF42FE">
        <w:rPr>
          <w:szCs w:val="28"/>
        </w:rPr>
        <w:t>Создание нового кадра</w:t>
      </w:r>
      <w:r>
        <w:rPr>
          <w:szCs w:val="28"/>
        </w:rPr>
        <w:t>.</w:t>
      </w:r>
    </w:p>
    <w:p w14:paraId="51708374" w14:textId="77777777" w:rsidR="007E0F49" w:rsidRDefault="007E0F49" w:rsidP="007E0F49">
      <w:pPr>
        <w:pStyle w:val="a5"/>
        <w:tabs>
          <w:tab w:val="center" w:pos="5032"/>
        </w:tabs>
        <w:jc w:val="center"/>
        <w:rPr>
          <w:noProof/>
        </w:rPr>
      </w:pPr>
    </w:p>
    <w:p w14:paraId="63C8EA93" w14:textId="0D7889CF" w:rsidR="007E0F49" w:rsidRDefault="00FF2060" w:rsidP="007E0F49">
      <w:pPr>
        <w:pStyle w:val="a5"/>
        <w:tabs>
          <w:tab w:val="center" w:pos="5032"/>
        </w:tabs>
        <w:jc w:val="center"/>
      </w:pPr>
      <w:r>
        <w:rPr>
          <w:noProof/>
        </w:rPr>
        <w:lastRenderedPageBreak/>
        <w:drawing>
          <wp:inline distT="0" distB="0" distL="0" distR="0" wp14:anchorId="03E5D05A" wp14:editId="2276B948">
            <wp:extent cx="1771650" cy="13620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38F2" w14:textId="6FAC700A" w:rsidR="00FF2060" w:rsidRDefault="00FF2060" w:rsidP="00FF2060">
      <w:pPr>
        <w:pStyle w:val="a5"/>
        <w:tabs>
          <w:tab w:val="center" w:pos="5032"/>
        </w:tabs>
        <w:jc w:val="center"/>
        <w:rPr>
          <w:szCs w:val="28"/>
        </w:rPr>
      </w:pPr>
      <w:r>
        <w:t xml:space="preserve">Рисунок </w:t>
      </w:r>
      <w:r w:rsidR="00927416">
        <w:t>10</w:t>
      </w:r>
      <w:r>
        <w:t xml:space="preserve"> – </w:t>
      </w:r>
      <w:r w:rsidRPr="00BF42FE">
        <w:rPr>
          <w:szCs w:val="28"/>
        </w:rPr>
        <w:t>Удаление кадра</w:t>
      </w:r>
      <w:r>
        <w:rPr>
          <w:szCs w:val="28"/>
        </w:rPr>
        <w:t>.</w:t>
      </w:r>
    </w:p>
    <w:p w14:paraId="45DE24A5" w14:textId="77777777" w:rsidR="00754511" w:rsidRDefault="00754511" w:rsidP="00FF2060">
      <w:pPr>
        <w:pStyle w:val="a5"/>
        <w:tabs>
          <w:tab w:val="center" w:pos="5032"/>
        </w:tabs>
        <w:ind w:firstLine="0"/>
        <w:rPr>
          <w:noProof/>
        </w:rPr>
      </w:pPr>
    </w:p>
    <w:p w14:paraId="6D8386B1" w14:textId="17EC5CAF" w:rsidR="007E0F49" w:rsidRDefault="00FF2060" w:rsidP="007E0F49">
      <w:pPr>
        <w:pStyle w:val="a5"/>
        <w:tabs>
          <w:tab w:val="center" w:pos="5032"/>
        </w:tabs>
        <w:jc w:val="center"/>
      </w:pPr>
      <w:r>
        <w:rPr>
          <w:noProof/>
        </w:rPr>
        <w:drawing>
          <wp:inline distT="0" distB="0" distL="0" distR="0" wp14:anchorId="73C8ABB9" wp14:editId="7470C214">
            <wp:extent cx="2724150" cy="23145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6044E0" wp14:editId="353EED3D">
            <wp:extent cx="2724150" cy="23145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3680" w14:textId="0BB88A23" w:rsidR="00FF2060" w:rsidRDefault="00FF2060" w:rsidP="00FF2060">
      <w:pPr>
        <w:pStyle w:val="a5"/>
        <w:tabs>
          <w:tab w:val="center" w:pos="5032"/>
        </w:tabs>
        <w:jc w:val="center"/>
        <w:rPr>
          <w:szCs w:val="28"/>
        </w:rPr>
      </w:pPr>
      <w:r>
        <w:t xml:space="preserve">Рисунок </w:t>
      </w:r>
      <w:r w:rsidR="00927416">
        <w:t>11</w:t>
      </w:r>
      <w:r>
        <w:t xml:space="preserve"> – </w:t>
      </w:r>
      <w:r w:rsidRPr="00BF42FE">
        <w:rPr>
          <w:rFonts w:eastAsiaTheme="minorEastAsia"/>
          <w:noProof/>
          <w:szCs w:val="28"/>
        </w:rPr>
        <w:t>Поиск заданного кадра</w:t>
      </w:r>
      <w:r>
        <w:rPr>
          <w:szCs w:val="28"/>
        </w:rPr>
        <w:t>.</w:t>
      </w:r>
    </w:p>
    <w:p w14:paraId="5FD7E04E" w14:textId="77777777" w:rsidR="00754511" w:rsidRDefault="00754511" w:rsidP="007E0F49">
      <w:pPr>
        <w:pStyle w:val="a5"/>
        <w:tabs>
          <w:tab w:val="center" w:pos="5032"/>
        </w:tabs>
        <w:jc w:val="center"/>
        <w:rPr>
          <w:noProof/>
        </w:rPr>
      </w:pPr>
    </w:p>
    <w:p w14:paraId="7C1441A4" w14:textId="040997B2" w:rsidR="00754511" w:rsidRDefault="00FF2060" w:rsidP="007E0F49">
      <w:pPr>
        <w:pStyle w:val="a5"/>
        <w:tabs>
          <w:tab w:val="center" w:pos="5032"/>
        </w:tabs>
        <w:jc w:val="center"/>
        <w:rPr>
          <w:szCs w:val="28"/>
        </w:rPr>
      </w:pPr>
      <w:r>
        <w:rPr>
          <w:noProof/>
        </w:rPr>
        <w:drawing>
          <wp:inline distT="0" distB="0" distL="0" distR="0" wp14:anchorId="7F0D2D59" wp14:editId="3791BD8C">
            <wp:extent cx="3133725" cy="12668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ED3D" w14:textId="4C57E12F" w:rsidR="00754511" w:rsidRDefault="00754511" w:rsidP="00754511">
      <w:pPr>
        <w:pStyle w:val="a5"/>
        <w:tabs>
          <w:tab w:val="center" w:pos="5032"/>
        </w:tabs>
        <w:jc w:val="center"/>
        <w:rPr>
          <w:szCs w:val="28"/>
        </w:rPr>
      </w:pPr>
      <w:r>
        <w:t xml:space="preserve">Рисунок </w:t>
      </w:r>
      <w:r w:rsidR="00927416">
        <w:t>12</w:t>
      </w:r>
      <w:r>
        <w:t xml:space="preserve"> – </w:t>
      </w:r>
      <w:r w:rsidRPr="00BF42FE">
        <w:rPr>
          <w:rFonts w:eastAsiaTheme="minorEastAsia"/>
          <w:noProof/>
          <w:szCs w:val="28"/>
        </w:rPr>
        <w:t>Действие кадра</w:t>
      </w:r>
      <w:r>
        <w:rPr>
          <w:szCs w:val="28"/>
        </w:rPr>
        <w:t>.</w:t>
      </w:r>
    </w:p>
    <w:p w14:paraId="6B7F418D" w14:textId="77777777" w:rsidR="00FF2060" w:rsidRDefault="00FF2060" w:rsidP="00754511">
      <w:pPr>
        <w:pStyle w:val="a5"/>
        <w:tabs>
          <w:tab w:val="center" w:pos="5032"/>
        </w:tabs>
        <w:jc w:val="center"/>
        <w:rPr>
          <w:szCs w:val="28"/>
        </w:rPr>
      </w:pPr>
    </w:p>
    <w:p w14:paraId="26B37084" w14:textId="77777777" w:rsidR="00FF2060" w:rsidRDefault="00FF2060" w:rsidP="00FF2060">
      <w:pPr>
        <w:pStyle w:val="a5"/>
        <w:ind w:firstLine="0"/>
        <w:jc w:val="left"/>
      </w:pPr>
      <w:r>
        <w:rPr>
          <w:noProof/>
        </w:rPr>
        <w:drawing>
          <wp:inline distT="0" distB="0" distL="0" distR="0" wp14:anchorId="4CF02D14" wp14:editId="34FE29CA">
            <wp:extent cx="2514600" cy="14192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F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95F5D7" wp14:editId="3504E936">
            <wp:extent cx="3238500" cy="15716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98C0" w14:textId="2622F8E7" w:rsidR="00754511" w:rsidRDefault="00754511" w:rsidP="00754511">
      <w:pPr>
        <w:pStyle w:val="a5"/>
        <w:tabs>
          <w:tab w:val="center" w:pos="5032"/>
        </w:tabs>
        <w:jc w:val="left"/>
        <w:rPr>
          <w:szCs w:val="28"/>
        </w:rPr>
      </w:pPr>
    </w:p>
    <w:p w14:paraId="1752398F" w14:textId="647C2EFD" w:rsidR="00754511" w:rsidRDefault="00754511" w:rsidP="00754511">
      <w:pPr>
        <w:pStyle w:val="a5"/>
        <w:tabs>
          <w:tab w:val="center" w:pos="5032"/>
        </w:tabs>
        <w:jc w:val="center"/>
        <w:rPr>
          <w:szCs w:val="28"/>
        </w:rPr>
      </w:pPr>
      <w:r>
        <w:t xml:space="preserve">Рисунок </w:t>
      </w:r>
      <w:r w:rsidR="00927416">
        <w:t>13</w:t>
      </w:r>
      <w:r>
        <w:t xml:space="preserve"> – </w:t>
      </w:r>
      <w:r w:rsidR="00FF2060">
        <w:t>Предупреждения при добавлении сотрудника</w:t>
      </w:r>
      <w:r>
        <w:rPr>
          <w:szCs w:val="28"/>
        </w:rPr>
        <w:t>.</w:t>
      </w:r>
    </w:p>
    <w:p w14:paraId="0D7BE1D3" w14:textId="77777777" w:rsidR="00754511" w:rsidRDefault="00754511" w:rsidP="00754511">
      <w:pPr>
        <w:pStyle w:val="a5"/>
        <w:tabs>
          <w:tab w:val="center" w:pos="5032"/>
        </w:tabs>
        <w:jc w:val="center"/>
        <w:rPr>
          <w:noProof/>
        </w:rPr>
      </w:pPr>
    </w:p>
    <w:p w14:paraId="5F371EA1" w14:textId="02F02D74" w:rsidR="00754511" w:rsidRPr="00FF2060" w:rsidRDefault="00FF2060" w:rsidP="00754511">
      <w:pPr>
        <w:pStyle w:val="a5"/>
        <w:tabs>
          <w:tab w:val="center" w:pos="5032"/>
        </w:tabs>
        <w:jc w:val="center"/>
      </w:pPr>
      <w:r>
        <w:rPr>
          <w:noProof/>
        </w:rPr>
        <w:lastRenderedPageBreak/>
        <w:drawing>
          <wp:inline distT="0" distB="0" distL="0" distR="0" wp14:anchorId="530C7E80" wp14:editId="215DD9A8">
            <wp:extent cx="2514600" cy="14192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8D88" w14:textId="420049D5" w:rsidR="00754511" w:rsidRPr="00266C51" w:rsidRDefault="00754511" w:rsidP="00754511">
      <w:pPr>
        <w:pStyle w:val="a5"/>
        <w:tabs>
          <w:tab w:val="center" w:pos="5032"/>
        </w:tabs>
        <w:jc w:val="center"/>
      </w:pPr>
      <w:r>
        <w:t xml:space="preserve">Рисунок </w:t>
      </w:r>
      <w:r w:rsidR="00927416">
        <w:t>14</w:t>
      </w:r>
      <w:r>
        <w:t xml:space="preserve"> – </w:t>
      </w:r>
      <w:r w:rsidR="00FF2060">
        <w:rPr>
          <w:rFonts w:eastAsiaTheme="minorEastAsia"/>
          <w:noProof/>
          <w:szCs w:val="28"/>
        </w:rPr>
        <w:t>Предупреждения при отсутсвие кадров</w:t>
      </w:r>
      <w:r>
        <w:rPr>
          <w:szCs w:val="28"/>
        </w:rPr>
        <w:t>.</w:t>
      </w:r>
    </w:p>
    <w:p w14:paraId="79BC8AF9" w14:textId="320F2585" w:rsidR="00754511" w:rsidRDefault="00754511" w:rsidP="00754511">
      <w:pPr>
        <w:pStyle w:val="a5"/>
        <w:tabs>
          <w:tab w:val="center" w:pos="5032"/>
          <w:tab w:val="left" w:pos="5505"/>
        </w:tabs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24F583C9" w14:textId="08434A6B" w:rsidR="00754511" w:rsidRPr="00266C51" w:rsidRDefault="00FF2060" w:rsidP="00754511">
      <w:pPr>
        <w:pStyle w:val="a5"/>
        <w:tabs>
          <w:tab w:val="center" w:pos="5032"/>
        </w:tabs>
        <w:jc w:val="center"/>
      </w:pPr>
      <w:r>
        <w:rPr>
          <w:noProof/>
        </w:rPr>
        <w:drawing>
          <wp:inline distT="0" distB="0" distL="0" distR="0" wp14:anchorId="188A9C2D" wp14:editId="189631C2">
            <wp:extent cx="2514600" cy="14192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1C1A" w14:textId="2E661397" w:rsidR="00754511" w:rsidRDefault="00754511" w:rsidP="00754511">
      <w:pPr>
        <w:pStyle w:val="a5"/>
        <w:tabs>
          <w:tab w:val="center" w:pos="5032"/>
          <w:tab w:val="left" w:pos="5490"/>
        </w:tabs>
        <w:jc w:val="left"/>
        <w:rPr>
          <w:szCs w:val="28"/>
        </w:rPr>
      </w:pPr>
      <w:r>
        <w:tab/>
        <w:t xml:space="preserve">Рисунок </w:t>
      </w:r>
      <w:r w:rsidR="00927416">
        <w:t>15</w:t>
      </w:r>
      <w:r>
        <w:t xml:space="preserve"> – </w:t>
      </w:r>
      <w:r w:rsidR="00FF2060">
        <w:rPr>
          <w:rFonts w:eastAsiaTheme="minorEastAsia"/>
          <w:noProof/>
          <w:szCs w:val="28"/>
        </w:rPr>
        <w:t>Отсутстве выбора сотрудника</w:t>
      </w:r>
      <w:r>
        <w:rPr>
          <w:szCs w:val="28"/>
        </w:rPr>
        <w:t>.</w:t>
      </w:r>
    </w:p>
    <w:p w14:paraId="56F417C8" w14:textId="77777777" w:rsidR="008F502B" w:rsidRDefault="008F502B" w:rsidP="00754511">
      <w:pPr>
        <w:pStyle w:val="a5"/>
        <w:tabs>
          <w:tab w:val="center" w:pos="5032"/>
          <w:tab w:val="left" w:pos="5490"/>
        </w:tabs>
        <w:jc w:val="center"/>
        <w:rPr>
          <w:noProof/>
        </w:rPr>
      </w:pPr>
    </w:p>
    <w:p w14:paraId="49B1C77A" w14:textId="71BB14AD" w:rsidR="006468D1" w:rsidRPr="0075200B" w:rsidRDefault="0075200B" w:rsidP="0075200B">
      <w:pPr>
        <w:spacing w:after="200" w:line="276" w:lineRule="auto"/>
        <w:rPr>
          <w:color w:val="000000" w:themeColor="text1"/>
          <w:sz w:val="28"/>
        </w:rPr>
      </w:pPr>
      <w:r>
        <w:br w:type="page"/>
      </w:r>
    </w:p>
    <w:p w14:paraId="0202F4B6" w14:textId="09166BD9" w:rsidR="00744138" w:rsidRPr="008F502B" w:rsidRDefault="00705234" w:rsidP="00744138">
      <w:pPr>
        <w:pStyle w:val="11"/>
      </w:pPr>
      <w:bookmarkStart w:id="13" w:name="_Toc58184141"/>
      <w:r w:rsidRPr="008F502B">
        <w:lastRenderedPageBreak/>
        <w:t>7</w:t>
      </w:r>
      <w:r w:rsidR="008F502B" w:rsidRPr="008F502B">
        <w:t>.</w:t>
      </w:r>
      <w:r w:rsidR="00744138" w:rsidRPr="008F502B">
        <w:t xml:space="preserve"> </w:t>
      </w:r>
      <w:r w:rsidR="00744138">
        <w:t>Листинг</w:t>
      </w:r>
      <w:r w:rsidR="00744138" w:rsidRPr="008F502B">
        <w:t xml:space="preserve"> </w:t>
      </w:r>
      <w:r w:rsidR="00744138">
        <w:t>исходного</w:t>
      </w:r>
      <w:r w:rsidR="00744138" w:rsidRPr="008F502B">
        <w:t xml:space="preserve"> </w:t>
      </w:r>
      <w:r w:rsidR="00744138">
        <w:t>кода</w:t>
      </w:r>
      <w:bookmarkEnd w:id="13"/>
    </w:p>
    <w:p w14:paraId="6F13DF0F" w14:textId="4DDCC025" w:rsidR="00C243D5" w:rsidRPr="00241AD2" w:rsidRDefault="00045258" w:rsidP="00433BE6">
      <w:pPr>
        <w:spacing w:before="80" w:after="80"/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</w:pPr>
      <w:r>
        <w:rPr>
          <w:rFonts w:eastAsiaTheme="majorEastAsia"/>
          <w:b/>
          <w:bCs/>
          <w:noProof/>
          <w:color w:val="000000" w:themeColor="text1"/>
          <w:sz w:val="28"/>
          <w:szCs w:val="28"/>
        </w:rPr>
        <w:t>Класс</w:t>
      </w:r>
      <w:r w:rsidRPr="00241AD2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>Main</w:t>
      </w:r>
    </w:p>
    <w:p w14:paraId="79CE6259" w14:textId="77777777" w:rsidR="00927416" w:rsidRPr="00927416" w:rsidRDefault="00C243D5" w:rsidP="00927416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8F502B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</w:t>
      </w:r>
      <w:r w:rsidR="00927416" w:rsidRPr="00927416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Menu_GUI GUI = new Menu_GUI();</w:t>
      </w:r>
    </w:p>
    <w:p w14:paraId="7EFCDCEC" w14:textId="279BA459" w:rsidR="00927416" w:rsidRPr="00927416" w:rsidRDefault="00927416" w:rsidP="00927416">
      <w:pPr>
        <w:rPr>
          <w:rFonts w:ascii="Courier New" w:eastAsiaTheme="majorEastAsia" w:hAnsi="Courier New" w:cs="Courier New"/>
          <w:b/>
          <w:bCs/>
          <w:noProof/>
          <w:color w:val="000000" w:themeColor="text1"/>
          <w:sz w:val="20"/>
          <w:szCs w:val="20"/>
          <w:lang w:val="en-US"/>
        </w:rPr>
      </w:pPr>
      <w:r w:rsidRPr="00927416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GUI.setVisible(true);</w:t>
      </w:r>
      <w:r w:rsidRPr="00927416">
        <w:rPr>
          <w:rFonts w:ascii="Courier New" w:eastAsiaTheme="majorEastAsia" w:hAnsi="Courier New" w:cs="Courier New"/>
          <w:b/>
          <w:bCs/>
          <w:noProof/>
          <w:color w:val="000000" w:themeColor="text1"/>
          <w:sz w:val="20"/>
          <w:szCs w:val="20"/>
          <w:lang w:val="en-US"/>
        </w:rPr>
        <w:t xml:space="preserve"> </w:t>
      </w:r>
    </w:p>
    <w:p w14:paraId="06754D9A" w14:textId="4367C4FC" w:rsidR="00C243D5" w:rsidRPr="00177843" w:rsidRDefault="00C7198C" w:rsidP="00927416">
      <w:pPr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</w:pPr>
      <w:r>
        <w:rPr>
          <w:rFonts w:eastAsiaTheme="majorEastAsia"/>
          <w:b/>
          <w:bCs/>
          <w:noProof/>
          <w:color w:val="000000" w:themeColor="text1"/>
          <w:sz w:val="28"/>
          <w:szCs w:val="28"/>
        </w:rPr>
        <w:t>Класс</w:t>
      </w:r>
      <w:r w:rsidRPr="00C7198C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 </w:t>
      </w:r>
      <w:r w:rsidR="008F502B" w:rsidRPr="008F502B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>Menu_control</w:t>
      </w:r>
    </w:p>
    <w:p w14:paraId="1D68D27E" w14:textId="77777777" w:rsidR="0060797D" w:rsidRPr="0060797D" w:rsidRDefault="00C243D5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177843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</w:t>
      </w:r>
      <w:r w:rsidR="0060797D"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static boolean staffName (String name) {</w:t>
      </w:r>
    </w:p>
    <w:p w14:paraId="595FF7E6" w14:textId="77777777" w:rsidR="0060797D" w:rsidRPr="0060797D" w:rsidRDefault="0060797D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2A2E9F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if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(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name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matches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("^[\\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{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L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} ]+")) { //Содержание букв и пробел</w:t>
      </w:r>
    </w:p>
    <w:p w14:paraId="51B6215F" w14:textId="77777777" w:rsidR="0060797D" w:rsidRPr="0060797D" w:rsidRDefault="0060797D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        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return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true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;</w:t>
      </w:r>
    </w:p>
    <w:p w14:paraId="532B2C27" w14:textId="77777777" w:rsidR="0060797D" w:rsidRPr="0060797D" w:rsidRDefault="0060797D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    }</w:t>
      </w:r>
    </w:p>
    <w:p w14:paraId="3A49AA90" w14:textId="77777777" w:rsidR="0060797D" w:rsidRPr="0060797D" w:rsidRDefault="0060797D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    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else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{</w:t>
      </w:r>
    </w:p>
    <w:p w14:paraId="37211A59" w14:textId="77777777" w:rsidR="0060797D" w:rsidRPr="0060797D" w:rsidRDefault="0060797D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        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Menu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_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GUI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infoBox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("&lt;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i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&gt;Неправильно введено имя&lt;/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i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&gt;");</w:t>
      </w:r>
    </w:p>
    <w:p w14:paraId="0BFC9F7A" w14:textId="77777777" w:rsidR="0060797D" w:rsidRPr="0060797D" w:rsidRDefault="0060797D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    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}</w:t>
      </w:r>
    </w:p>
    <w:p w14:paraId="757EC84F" w14:textId="77777777" w:rsidR="0060797D" w:rsidRPr="0060797D" w:rsidRDefault="0060797D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return false;</w:t>
      </w:r>
    </w:p>
    <w:p w14:paraId="1BD7795C" w14:textId="77777777" w:rsidR="0060797D" w:rsidRPr="0060797D" w:rsidRDefault="0060797D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34577F3C" w14:textId="77777777" w:rsidR="0060797D" w:rsidRPr="0060797D" w:rsidRDefault="0060797D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1BB8FF36" w14:textId="77777777" w:rsidR="0060797D" w:rsidRPr="0060797D" w:rsidRDefault="0060797D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public static boolean staffAge (String age) {</w:t>
      </w:r>
    </w:p>
    <w:p w14:paraId="23236900" w14:textId="77777777" w:rsidR="0060797D" w:rsidRPr="0060797D" w:rsidRDefault="0060797D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if (age.matches("-?\\d+(\\d+)?") ) {</w:t>
      </w:r>
    </w:p>
    <w:p w14:paraId="207FE930" w14:textId="77777777" w:rsidR="0060797D" w:rsidRPr="0060797D" w:rsidRDefault="0060797D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    if (Integer.parseInt(age) &gt; 0 &amp;&amp; Integer.parseInt(age) &lt; 150 ){return true;}</w:t>
      </w:r>
    </w:p>
    <w:p w14:paraId="66219527" w14:textId="77777777" w:rsidR="0060797D" w:rsidRPr="0060797D" w:rsidRDefault="0060797D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    else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{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Menu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_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GUI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infoBox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("&lt;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i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&gt;Неправильно введен возраст&lt;/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i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&gt;&lt;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&gt;Возраст должен быть больше 0 и меньше 150.&lt;/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&gt;");}</w:t>
      </w:r>
    </w:p>
    <w:p w14:paraId="3163D448" w14:textId="77777777" w:rsidR="0060797D" w:rsidRPr="002A2E9F" w:rsidRDefault="0060797D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    </w:t>
      </w:r>
      <w:r w:rsidRPr="002A2E9F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}</w:t>
      </w:r>
    </w:p>
    <w:p w14:paraId="5DD3A333" w14:textId="77777777" w:rsidR="0060797D" w:rsidRPr="0060797D" w:rsidRDefault="0060797D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2A2E9F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    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else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{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Menu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_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GUI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infoBox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("&lt;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i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&gt;Неправильно введен возраст&lt;/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i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&gt;&lt;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&gt;Возраст должен быть больше 0 и меньше 150.&lt;/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&gt;");}</w:t>
      </w:r>
    </w:p>
    <w:p w14:paraId="1B28BB97" w14:textId="77777777" w:rsidR="0060797D" w:rsidRPr="0060797D" w:rsidRDefault="0060797D" w:rsidP="0060797D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    </w:t>
      </w: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return false;</w:t>
      </w:r>
    </w:p>
    <w:p w14:paraId="7E6F0610" w14:textId="42949B45" w:rsidR="0060797D" w:rsidRDefault="0060797D" w:rsidP="0060797D">
      <w:pPr>
        <w:rPr>
          <w:rFonts w:ascii="Courier New" w:eastAsiaTheme="majorEastAsia" w:hAnsi="Courier New" w:cs="Courier New"/>
          <w:b/>
          <w:bCs/>
          <w:noProof/>
          <w:color w:val="000000" w:themeColor="text1"/>
          <w:sz w:val="20"/>
          <w:szCs w:val="20"/>
          <w:lang w:val="en-US"/>
        </w:rPr>
      </w:pPr>
      <w:r w:rsidRPr="0060797D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  <w:r w:rsidRPr="0060797D">
        <w:rPr>
          <w:rFonts w:ascii="Courier New" w:eastAsiaTheme="majorEastAsia" w:hAnsi="Courier New" w:cs="Courier New"/>
          <w:b/>
          <w:bCs/>
          <w:noProof/>
          <w:color w:val="000000" w:themeColor="text1"/>
          <w:sz w:val="20"/>
          <w:szCs w:val="20"/>
          <w:lang w:val="en-US"/>
        </w:rPr>
        <w:t xml:space="preserve"> </w:t>
      </w:r>
    </w:p>
    <w:p w14:paraId="067F7175" w14:textId="77777777" w:rsidR="0060797D" w:rsidRPr="00177843" w:rsidRDefault="0060797D" w:rsidP="0060797D">
      <w:pPr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</w:pPr>
      <w:r>
        <w:rPr>
          <w:rFonts w:eastAsiaTheme="majorEastAsia"/>
          <w:b/>
          <w:bCs/>
          <w:noProof/>
          <w:color w:val="000000" w:themeColor="text1"/>
          <w:sz w:val="28"/>
          <w:szCs w:val="28"/>
        </w:rPr>
        <w:t>Класс</w:t>
      </w:r>
      <w:r w:rsidRPr="00C7198C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 </w:t>
      </w:r>
      <w:r w:rsidRPr="008F502B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>Menu_control</w:t>
      </w:r>
    </w:p>
    <w:p w14:paraId="5A158440" w14:textId="77777777" w:rsidR="0060797D" w:rsidRDefault="0060797D" w:rsidP="0060797D">
      <w:pPr>
        <w:rPr>
          <w:rFonts w:ascii="Courier New" w:eastAsiaTheme="majorEastAsia" w:hAnsi="Courier New" w:cs="Courier New"/>
          <w:b/>
          <w:bCs/>
          <w:noProof/>
          <w:color w:val="000000" w:themeColor="text1"/>
          <w:sz w:val="20"/>
          <w:szCs w:val="20"/>
          <w:lang w:val="en-US"/>
        </w:rPr>
      </w:pPr>
    </w:p>
    <w:p w14:paraId="01FADD67" w14:textId="21E23745" w:rsidR="008F502B" w:rsidRDefault="008F502B" w:rsidP="0060797D">
      <w:pPr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</w:pPr>
      <w:r>
        <w:rPr>
          <w:rFonts w:eastAsiaTheme="majorEastAsia"/>
          <w:b/>
          <w:bCs/>
          <w:noProof/>
          <w:color w:val="000000" w:themeColor="text1"/>
          <w:sz w:val="28"/>
          <w:szCs w:val="28"/>
        </w:rPr>
        <w:t>Класс</w:t>
      </w:r>
      <w:r w:rsidRPr="008F502B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 Staff</w:t>
      </w:r>
    </w:p>
    <w:p w14:paraId="2182AEEB" w14:textId="33C75FBB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F502B">
        <w:rPr>
          <w:rFonts w:ascii="Courier New" w:hAnsi="Courier New" w:cs="Courier New"/>
          <w:sz w:val="20"/>
          <w:szCs w:val="20"/>
          <w:lang w:val="en-US"/>
        </w:rPr>
        <w:t>private String name;</w:t>
      </w:r>
    </w:p>
    <w:p w14:paraId="2D7D2B43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private int age;</w:t>
      </w:r>
    </w:p>
    <w:p w14:paraId="35F18487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private String profession;</w:t>
      </w:r>
    </w:p>
    <w:p w14:paraId="0D760B0F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</w:p>
    <w:p w14:paraId="0492F407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8F502B">
        <w:rPr>
          <w:rFonts w:ascii="Courier New" w:hAnsi="Courier New" w:cs="Courier New"/>
          <w:sz w:val="20"/>
          <w:szCs w:val="20"/>
          <w:lang w:val="en-US"/>
        </w:rPr>
        <w:t>Staff(</w:t>
      </w:r>
      <w:proofErr w:type="gramEnd"/>
      <w:r w:rsidRPr="008F502B">
        <w:rPr>
          <w:rFonts w:ascii="Courier New" w:hAnsi="Courier New" w:cs="Courier New"/>
          <w:sz w:val="20"/>
          <w:szCs w:val="20"/>
          <w:lang w:val="en-US"/>
        </w:rPr>
        <w:t>String name, int age, String profession) {</w:t>
      </w:r>
    </w:p>
    <w:p w14:paraId="14A85F27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    this.name = name;</w:t>
      </w:r>
    </w:p>
    <w:p w14:paraId="1A570DE6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F502B">
        <w:rPr>
          <w:rFonts w:ascii="Courier New" w:hAnsi="Courier New" w:cs="Courier New"/>
          <w:sz w:val="20"/>
          <w:szCs w:val="20"/>
          <w:lang w:val="en-US"/>
        </w:rPr>
        <w:t>this.age</w:t>
      </w:r>
      <w:proofErr w:type="spellEnd"/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= age;</w:t>
      </w:r>
    </w:p>
    <w:p w14:paraId="18BCE2E9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F502B">
        <w:rPr>
          <w:rFonts w:ascii="Courier New" w:hAnsi="Courier New" w:cs="Courier New"/>
          <w:sz w:val="20"/>
          <w:szCs w:val="20"/>
          <w:lang w:val="en-US"/>
        </w:rPr>
        <w:t>this.profession</w:t>
      </w:r>
      <w:proofErr w:type="spellEnd"/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= profession;</w:t>
      </w:r>
    </w:p>
    <w:p w14:paraId="2159BA85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A554ACC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</w:p>
    <w:p w14:paraId="05233CB8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public abstract void work ();</w:t>
      </w:r>
    </w:p>
    <w:p w14:paraId="33DD12B2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</w:p>
    <w:p w14:paraId="432304D0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8F502B">
        <w:rPr>
          <w:rFonts w:ascii="Courier New" w:hAnsi="Courier New" w:cs="Courier New"/>
          <w:sz w:val="20"/>
          <w:szCs w:val="20"/>
          <w:lang w:val="en-US"/>
        </w:rPr>
        <w:t>getInfo</w:t>
      </w:r>
      <w:proofErr w:type="spellEnd"/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() {</w:t>
      </w:r>
    </w:p>
    <w:p w14:paraId="317C8AB6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F502B">
        <w:rPr>
          <w:rFonts w:ascii="Courier New" w:hAnsi="Courier New" w:cs="Courier New"/>
          <w:sz w:val="20"/>
          <w:szCs w:val="20"/>
          <w:lang w:val="en-US"/>
        </w:rPr>
        <w:t>System.out.printf</w:t>
      </w:r>
      <w:proofErr w:type="spellEnd"/>
      <w:r w:rsidRPr="008F502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F502B">
        <w:rPr>
          <w:rFonts w:ascii="Courier New" w:hAnsi="Courier New" w:cs="Courier New"/>
          <w:sz w:val="20"/>
          <w:szCs w:val="20"/>
          <w:lang w:val="en-US"/>
        </w:rPr>
        <w:t>Имя</w:t>
      </w:r>
      <w:proofErr w:type="spellEnd"/>
      <w:r w:rsidRPr="008F502B">
        <w:rPr>
          <w:rFonts w:ascii="Courier New" w:hAnsi="Courier New" w:cs="Courier New"/>
          <w:sz w:val="20"/>
          <w:szCs w:val="20"/>
          <w:lang w:val="en-US"/>
        </w:rPr>
        <w:t>: %</w:t>
      </w:r>
      <w:proofErr w:type="spellStart"/>
      <w:r w:rsidRPr="008F502B">
        <w:rPr>
          <w:rFonts w:ascii="Courier New" w:hAnsi="Courier New" w:cs="Courier New"/>
          <w:sz w:val="20"/>
          <w:szCs w:val="20"/>
          <w:lang w:val="en-US"/>
        </w:rPr>
        <w:t>s%n</w:t>
      </w:r>
      <w:proofErr w:type="spellEnd"/>
      <w:r w:rsidRPr="008F502B">
        <w:rPr>
          <w:rFonts w:ascii="Courier New" w:hAnsi="Courier New" w:cs="Courier New"/>
          <w:sz w:val="20"/>
          <w:szCs w:val="20"/>
          <w:lang w:val="en-US"/>
        </w:rPr>
        <w:t>", name);</w:t>
      </w:r>
    </w:p>
    <w:p w14:paraId="11E23838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F502B">
        <w:rPr>
          <w:rFonts w:ascii="Courier New" w:hAnsi="Courier New" w:cs="Courier New"/>
          <w:sz w:val="20"/>
          <w:szCs w:val="20"/>
          <w:lang w:val="en-US"/>
        </w:rPr>
        <w:t>System.out.printf</w:t>
      </w:r>
      <w:proofErr w:type="spellEnd"/>
      <w:r w:rsidRPr="008F502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F502B">
        <w:rPr>
          <w:rFonts w:ascii="Courier New" w:hAnsi="Courier New" w:cs="Courier New"/>
          <w:sz w:val="20"/>
          <w:szCs w:val="20"/>
          <w:lang w:val="en-US"/>
        </w:rPr>
        <w:t>Возраст</w:t>
      </w:r>
      <w:proofErr w:type="spellEnd"/>
      <w:r w:rsidRPr="008F502B">
        <w:rPr>
          <w:rFonts w:ascii="Courier New" w:hAnsi="Courier New" w:cs="Courier New"/>
          <w:sz w:val="20"/>
          <w:szCs w:val="20"/>
          <w:lang w:val="en-US"/>
        </w:rPr>
        <w:t>: %</w:t>
      </w:r>
      <w:proofErr w:type="spellStart"/>
      <w:r w:rsidRPr="008F502B">
        <w:rPr>
          <w:rFonts w:ascii="Courier New" w:hAnsi="Courier New" w:cs="Courier New"/>
          <w:sz w:val="20"/>
          <w:szCs w:val="20"/>
          <w:lang w:val="en-US"/>
        </w:rPr>
        <w:t>d%n</w:t>
      </w:r>
      <w:proofErr w:type="spellEnd"/>
      <w:r w:rsidRPr="008F502B">
        <w:rPr>
          <w:rFonts w:ascii="Courier New" w:hAnsi="Courier New" w:cs="Courier New"/>
          <w:sz w:val="20"/>
          <w:szCs w:val="20"/>
          <w:lang w:val="en-US"/>
        </w:rPr>
        <w:t>", age);</w:t>
      </w:r>
    </w:p>
    <w:p w14:paraId="2E93767D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F502B">
        <w:rPr>
          <w:rFonts w:ascii="Courier New" w:hAnsi="Courier New" w:cs="Courier New"/>
          <w:sz w:val="20"/>
          <w:szCs w:val="20"/>
          <w:lang w:val="en-US"/>
        </w:rPr>
        <w:t>System.out.printf</w:t>
      </w:r>
      <w:proofErr w:type="spellEnd"/>
      <w:r w:rsidRPr="008F502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F502B">
        <w:rPr>
          <w:rFonts w:ascii="Courier New" w:hAnsi="Courier New" w:cs="Courier New"/>
          <w:sz w:val="20"/>
          <w:szCs w:val="20"/>
          <w:lang w:val="en-US"/>
        </w:rPr>
        <w:t>Профессия</w:t>
      </w:r>
      <w:proofErr w:type="spellEnd"/>
      <w:r w:rsidRPr="008F502B">
        <w:rPr>
          <w:rFonts w:ascii="Courier New" w:hAnsi="Courier New" w:cs="Courier New"/>
          <w:sz w:val="20"/>
          <w:szCs w:val="20"/>
          <w:lang w:val="en-US"/>
        </w:rPr>
        <w:t>: %</w:t>
      </w:r>
      <w:proofErr w:type="spellStart"/>
      <w:r w:rsidRPr="008F502B">
        <w:rPr>
          <w:rFonts w:ascii="Courier New" w:hAnsi="Courier New" w:cs="Courier New"/>
          <w:sz w:val="20"/>
          <w:szCs w:val="20"/>
          <w:lang w:val="en-US"/>
        </w:rPr>
        <w:t>s%n</w:t>
      </w:r>
      <w:proofErr w:type="spellEnd"/>
      <w:r w:rsidRPr="008F502B">
        <w:rPr>
          <w:rFonts w:ascii="Courier New" w:hAnsi="Courier New" w:cs="Courier New"/>
          <w:sz w:val="20"/>
          <w:szCs w:val="20"/>
          <w:lang w:val="en-US"/>
        </w:rPr>
        <w:t>", profession);</w:t>
      </w:r>
    </w:p>
    <w:p w14:paraId="6A357173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F4E3307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</w:p>
    <w:p w14:paraId="16085CC0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8F502B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8F50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502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9DAF6FC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    return name;</w:t>
      </w:r>
    </w:p>
    <w:p w14:paraId="4041F518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646180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</w:p>
    <w:p w14:paraId="4EFD45CA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8F502B">
        <w:rPr>
          <w:rFonts w:ascii="Courier New" w:hAnsi="Courier New" w:cs="Courier New"/>
          <w:sz w:val="20"/>
          <w:szCs w:val="20"/>
          <w:lang w:val="en-US"/>
        </w:rPr>
        <w:t>setName</w:t>
      </w:r>
      <w:proofErr w:type="spellEnd"/>
      <w:r w:rsidRPr="008F50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502B">
        <w:rPr>
          <w:rFonts w:ascii="Courier New" w:hAnsi="Courier New" w:cs="Courier New"/>
          <w:sz w:val="20"/>
          <w:szCs w:val="20"/>
          <w:lang w:val="en-US"/>
        </w:rPr>
        <w:t>String name) {</w:t>
      </w:r>
    </w:p>
    <w:p w14:paraId="656B2B80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    this.name = name;</w:t>
      </w:r>
    </w:p>
    <w:p w14:paraId="5B70B486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CA6F85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</w:p>
    <w:p w14:paraId="2A24F7F1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8F502B">
        <w:rPr>
          <w:rFonts w:ascii="Courier New" w:hAnsi="Courier New" w:cs="Courier New"/>
          <w:sz w:val="20"/>
          <w:szCs w:val="20"/>
          <w:lang w:val="en-US"/>
        </w:rPr>
        <w:t>getAge</w:t>
      </w:r>
      <w:proofErr w:type="spellEnd"/>
      <w:r w:rsidRPr="008F50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502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7489BFC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    return age;</w:t>
      </w:r>
    </w:p>
    <w:p w14:paraId="6794FEAB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FAC414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</w:p>
    <w:p w14:paraId="04412AEE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8F502B">
        <w:rPr>
          <w:rFonts w:ascii="Courier New" w:hAnsi="Courier New" w:cs="Courier New"/>
          <w:sz w:val="20"/>
          <w:szCs w:val="20"/>
          <w:lang w:val="en-US"/>
        </w:rPr>
        <w:t>setAge</w:t>
      </w:r>
      <w:proofErr w:type="spellEnd"/>
      <w:r w:rsidRPr="008F50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502B">
        <w:rPr>
          <w:rFonts w:ascii="Courier New" w:hAnsi="Courier New" w:cs="Courier New"/>
          <w:sz w:val="20"/>
          <w:szCs w:val="20"/>
          <w:lang w:val="en-US"/>
        </w:rPr>
        <w:t>int age) {</w:t>
      </w:r>
    </w:p>
    <w:p w14:paraId="5318A302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8F502B">
        <w:rPr>
          <w:rFonts w:ascii="Courier New" w:hAnsi="Courier New" w:cs="Courier New"/>
          <w:sz w:val="20"/>
          <w:szCs w:val="20"/>
          <w:lang w:val="en-US"/>
        </w:rPr>
        <w:t>this.age</w:t>
      </w:r>
      <w:proofErr w:type="spellEnd"/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= age;</w:t>
      </w:r>
    </w:p>
    <w:p w14:paraId="7332668E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9545D3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</w:p>
    <w:p w14:paraId="4CA4B3C0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8F502B">
        <w:rPr>
          <w:rFonts w:ascii="Courier New" w:hAnsi="Courier New" w:cs="Courier New"/>
          <w:sz w:val="20"/>
          <w:szCs w:val="20"/>
          <w:lang w:val="en-US"/>
        </w:rPr>
        <w:t>getProfession</w:t>
      </w:r>
      <w:proofErr w:type="spellEnd"/>
      <w:r w:rsidRPr="008F50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502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590AF94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    return profession;</w:t>
      </w:r>
    </w:p>
    <w:p w14:paraId="7AACB101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0F7750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</w:p>
    <w:p w14:paraId="42610CF5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8F502B">
        <w:rPr>
          <w:rFonts w:ascii="Courier New" w:hAnsi="Courier New" w:cs="Courier New"/>
          <w:sz w:val="20"/>
          <w:szCs w:val="20"/>
          <w:lang w:val="en-US"/>
        </w:rPr>
        <w:t>setProfession</w:t>
      </w:r>
      <w:proofErr w:type="spellEnd"/>
      <w:r w:rsidRPr="008F50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502B">
        <w:rPr>
          <w:rFonts w:ascii="Courier New" w:hAnsi="Courier New" w:cs="Courier New"/>
          <w:sz w:val="20"/>
          <w:szCs w:val="20"/>
          <w:lang w:val="en-US"/>
        </w:rPr>
        <w:t>String profession) {</w:t>
      </w:r>
    </w:p>
    <w:p w14:paraId="203AE521" w14:textId="77777777" w:rsidR="008F502B" w:rsidRP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F502B">
        <w:rPr>
          <w:rFonts w:ascii="Courier New" w:hAnsi="Courier New" w:cs="Courier New"/>
          <w:sz w:val="20"/>
          <w:szCs w:val="20"/>
          <w:lang w:val="en-US"/>
        </w:rPr>
        <w:t>this.profession</w:t>
      </w:r>
      <w:proofErr w:type="spellEnd"/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= profession;</w:t>
      </w:r>
    </w:p>
    <w:p w14:paraId="6C1845AB" w14:textId="0E74D977" w:rsid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8F50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58039CA" w14:textId="77777777" w:rsid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</w:p>
    <w:p w14:paraId="3D441623" w14:textId="1CB00857" w:rsidR="008F502B" w:rsidRDefault="008F502B" w:rsidP="008F502B">
      <w:pPr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</w:pPr>
      <w:r>
        <w:rPr>
          <w:rFonts w:eastAsiaTheme="majorEastAsia"/>
          <w:b/>
          <w:bCs/>
          <w:noProof/>
          <w:color w:val="000000" w:themeColor="text1"/>
          <w:sz w:val="28"/>
          <w:szCs w:val="28"/>
        </w:rPr>
        <w:t>Класс</w:t>
      </w:r>
      <w:r w:rsidRPr="008F502B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 Group</w:t>
      </w:r>
    </w:p>
    <w:p w14:paraId="173E8DDD" w14:textId="77777777" w:rsid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</w:p>
    <w:p w14:paraId="555E39A6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public static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&lt;Staff&gt; staff = new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&lt;Staff</w:t>
      </w:r>
      <w:proofErr w:type="gramStart"/>
      <w:r w:rsidRPr="00927416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92741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D67C42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public static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&lt;Staff&gt;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staffSearch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&lt;Staff</w:t>
      </w:r>
      <w:proofErr w:type="gramStart"/>
      <w:r w:rsidRPr="00927416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92741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69B97C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</w:p>
    <w:p w14:paraId="3FFD84CA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Метод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добавления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сотрудника</w:t>
      </w:r>
      <w:proofErr w:type="spellEnd"/>
    </w:p>
    <w:p w14:paraId="7BDC22CE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public static void add (</w:t>
      </w:r>
      <w:proofErr w:type="gramStart"/>
      <w:r w:rsidRPr="00927416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927416">
        <w:rPr>
          <w:rFonts w:ascii="Courier New" w:hAnsi="Courier New" w:cs="Courier New"/>
          <w:sz w:val="20"/>
          <w:szCs w:val="20"/>
          <w:lang w:val="en-US"/>
        </w:rPr>
        <w:t>] list){</w:t>
      </w:r>
    </w:p>
    <w:p w14:paraId="4730287B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switch (</w:t>
      </w:r>
      <w:proofErr w:type="gramStart"/>
      <w:r w:rsidRPr="00927416">
        <w:rPr>
          <w:rFonts w:ascii="Courier New" w:hAnsi="Courier New" w:cs="Courier New"/>
          <w:sz w:val="20"/>
          <w:szCs w:val="20"/>
          <w:lang w:val="en-US"/>
        </w:rPr>
        <w:t>list[</w:t>
      </w:r>
      <w:proofErr w:type="gramEnd"/>
      <w:r w:rsidRPr="00927416">
        <w:rPr>
          <w:rFonts w:ascii="Courier New" w:hAnsi="Courier New" w:cs="Courier New"/>
          <w:sz w:val="20"/>
          <w:szCs w:val="20"/>
          <w:lang w:val="en-US"/>
        </w:rPr>
        <w:t>0]) {</w:t>
      </w:r>
    </w:p>
    <w:p w14:paraId="1D8DC30A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    case "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Рабочий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":</w:t>
      </w:r>
    </w:p>
    <w:p w14:paraId="62800DA1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27416">
        <w:rPr>
          <w:rFonts w:ascii="Courier New" w:hAnsi="Courier New" w:cs="Courier New"/>
          <w:sz w:val="20"/>
          <w:szCs w:val="20"/>
          <w:lang w:val="en-US"/>
        </w:rPr>
        <w:t>staff.add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new Worker(list[1],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(list[2])));</w:t>
      </w:r>
    </w:p>
    <w:p w14:paraId="6597BFC3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09A499B9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    case "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Инженер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":</w:t>
      </w:r>
    </w:p>
    <w:p w14:paraId="0AAA07AE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27416">
        <w:rPr>
          <w:rFonts w:ascii="Courier New" w:hAnsi="Courier New" w:cs="Courier New"/>
          <w:sz w:val="20"/>
          <w:szCs w:val="20"/>
          <w:lang w:val="en-US"/>
        </w:rPr>
        <w:t>staff.add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new Engineer(list[1],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(list[2])));</w:t>
      </w:r>
    </w:p>
    <w:p w14:paraId="37F55DE7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5B202987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    case "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Администратор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":</w:t>
      </w:r>
    </w:p>
    <w:p w14:paraId="7BE60C3C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27416">
        <w:rPr>
          <w:rFonts w:ascii="Courier New" w:hAnsi="Courier New" w:cs="Courier New"/>
          <w:sz w:val="20"/>
          <w:szCs w:val="20"/>
          <w:lang w:val="en-US"/>
        </w:rPr>
        <w:t>staff.add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new Administration(list[1],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(list[2])));</w:t>
      </w:r>
    </w:p>
    <w:p w14:paraId="43706517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49E2F09B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2354E91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213C57F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</w:p>
    <w:p w14:paraId="7B8C9B82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Метод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удаление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сотрудника</w:t>
      </w:r>
      <w:proofErr w:type="spellEnd"/>
    </w:p>
    <w:p w14:paraId="5C36CC87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927416">
        <w:rPr>
          <w:rFonts w:ascii="Courier New" w:hAnsi="Courier New" w:cs="Courier New"/>
          <w:sz w:val="20"/>
          <w:szCs w:val="20"/>
          <w:lang w:val="en-US"/>
        </w:rPr>
        <w:t>delete(</w:t>
      </w:r>
      <w:proofErr w:type="gramEnd"/>
      <w:r w:rsidRPr="00927416">
        <w:rPr>
          <w:rFonts w:ascii="Courier New" w:hAnsi="Courier New" w:cs="Courier New"/>
          <w:sz w:val="20"/>
          <w:szCs w:val="20"/>
          <w:lang w:val="en-US"/>
        </w:rPr>
        <w:t>String name) {</w:t>
      </w:r>
    </w:p>
    <w:p w14:paraId="3D512C16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int i = -1;</w:t>
      </w:r>
    </w:p>
    <w:p w14:paraId="6E15280C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927416">
        <w:rPr>
          <w:rFonts w:ascii="Courier New" w:hAnsi="Courier New" w:cs="Courier New"/>
          <w:sz w:val="20"/>
          <w:szCs w:val="20"/>
          <w:lang w:val="en-US"/>
        </w:rPr>
        <w:t>staff.removeIf</w:t>
      </w:r>
      <w:proofErr w:type="spellEnd"/>
      <w:proofErr w:type="gramEnd"/>
      <w:r w:rsidRPr="009274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nextStaff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-&gt;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nextStaff.getName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().equals(name))){</w:t>
      </w:r>
    </w:p>
    <w:p w14:paraId="3CAE4F51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    i</w:t>
      </w:r>
      <w:r w:rsidRPr="00927416">
        <w:rPr>
          <w:rFonts w:ascii="Courier New" w:hAnsi="Courier New" w:cs="Courier New"/>
          <w:sz w:val="20"/>
          <w:szCs w:val="20"/>
        </w:rPr>
        <w:t>++;</w:t>
      </w:r>
    </w:p>
    <w:p w14:paraId="0625B31E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</w:rPr>
      </w:pPr>
      <w:r w:rsidRPr="00927416">
        <w:rPr>
          <w:rFonts w:ascii="Courier New" w:hAnsi="Courier New" w:cs="Courier New"/>
          <w:sz w:val="20"/>
          <w:szCs w:val="20"/>
        </w:rPr>
        <w:t xml:space="preserve">        }</w:t>
      </w:r>
    </w:p>
    <w:p w14:paraId="6F552D75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</w:rPr>
      </w:pPr>
      <w:r w:rsidRPr="00927416">
        <w:rPr>
          <w:rFonts w:ascii="Courier New" w:hAnsi="Courier New" w:cs="Courier New"/>
          <w:sz w:val="20"/>
          <w:szCs w:val="20"/>
        </w:rPr>
        <w:t xml:space="preserve">        </w:t>
      </w:r>
      <w:r w:rsidRPr="00927416">
        <w:rPr>
          <w:rFonts w:ascii="Courier New" w:hAnsi="Courier New" w:cs="Courier New"/>
          <w:sz w:val="20"/>
          <w:szCs w:val="20"/>
          <w:lang w:val="en-US"/>
        </w:rPr>
        <w:t>if</w:t>
      </w:r>
      <w:r w:rsidRPr="00927416">
        <w:rPr>
          <w:rFonts w:ascii="Courier New" w:hAnsi="Courier New" w:cs="Courier New"/>
          <w:sz w:val="20"/>
          <w:szCs w:val="20"/>
        </w:rPr>
        <w:t xml:space="preserve"> (</w:t>
      </w:r>
      <w:r w:rsidRPr="00927416">
        <w:rPr>
          <w:rFonts w:ascii="Courier New" w:hAnsi="Courier New" w:cs="Courier New"/>
          <w:sz w:val="20"/>
          <w:szCs w:val="20"/>
          <w:lang w:val="en-US"/>
        </w:rPr>
        <w:t>i</w:t>
      </w:r>
      <w:r w:rsidRPr="00927416">
        <w:rPr>
          <w:rFonts w:ascii="Courier New" w:hAnsi="Courier New" w:cs="Courier New"/>
          <w:sz w:val="20"/>
          <w:szCs w:val="20"/>
        </w:rPr>
        <w:t xml:space="preserve"> == -1) {</w:t>
      </w:r>
    </w:p>
    <w:p w14:paraId="31BDDE1C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</w:rPr>
      </w:pPr>
      <w:r w:rsidRPr="00927416">
        <w:rPr>
          <w:rFonts w:ascii="Courier New" w:hAnsi="Courier New" w:cs="Courier New"/>
          <w:sz w:val="20"/>
          <w:szCs w:val="20"/>
        </w:rPr>
        <w:t xml:space="preserve">            </w:t>
      </w:r>
      <w:r w:rsidRPr="00927416">
        <w:rPr>
          <w:rFonts w:ascii="Courier New" w:hAnsi="Courier New" w:cs="Courier New"/>
          <w:sz w:val="20"/>
          <w:szCs w:val="20"/>
          <w:lang w:val="en-US"/>
        </w:rPr>
        <w:t>Menu</w:t>
      </w:r>
      <w:r w:rsidRPr="00927416">
        <w:rPr>
          <w:rFonts w:ascii="Courier New" w:hAnsi="Courier New" w:cs="Courier New"/>
          <w:sz w:val="20"/>
          <w:szCs w:val="20"/>
        </w:rPr>
        <w:t>_</w:t>
      </w:r>
      <w:r w:rsidRPr="00927416">
        <w:rPr>
          <w:rFonts w:ascii="Courier New" w:hAnsi="Courier New" w:cs="Courier New"/>
          <w:sz w:val="20"/>
          <w:szCs w:val="20"/>
          <w:lang w:val="en-US"/>
        </w:rPr>
        <w:t>GUI</w:t>
      </w:r>
      <w:r w:rsidRPr="00927416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infoBox</w:t>
      </w:r>
      <w:proofErr w:type="spellEnd"/>
      <w:r w:rsidRPr="00927416">
        <w:rPr>
          <w:rFonts w:ascii="Courier New" w:hAnsi="Courier New" w:cs="Courier New"/>
          <w:sz w:val="20"/>
          <w:szCs w:val="20"/>
        </w:rPr>
        <w:t>("Сотрудник не найден");</w:t>
      </w:r>
    </w:p>
    <w:p w14:paraId="5BFEB4B5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</w:rPr>
        <w:t xml:space="preserve">        </w:t>
      </w:r>
      <w:r w:rsidRPr="0092741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676A1B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B5E6C4A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</w:p>
    <w:p w14:paraId="706D54F5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Метод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поиска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сотрудника</w:t>
      </w:r>
      <w:proofErr w:type="spellEnd"/>
    </w:p>
    <w:p w14:paraId="2D61216F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public static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&lt;Staff&gt;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searchName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(String name) {</w:t>
      </w:r>
    </w:p>
    <w:p w14:paraId="024C5E7E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int check = 0;</w:t>
      </w:r>
    </w:p>
    <w:p w14:paraId="46D1BFF8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staffSearch.clear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7BE6FC6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for (Staff </w:t>
      </w:r>
      <w:proofErr w:type="spellStart"/>
      <w:proofErr w:type="gramStart"/>
      <w:r w:rsidRPr="00927416">
        <w:rPr>
          <w:rFonts w:ascii="Courier New" w:hAnsi="Courier New" w:cs="Courier New"/>
          <w:sz w:val="20"/>
          <w:szCs w:val="20"/>
          <w:lang w:val="en-US"/>
        </w:rPr>
        <w:t>stf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staff) {</w:t>
      </w:r>
    </w:p>
    <w:p w14:paraId="5FD2F83D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927416">
        <w:rPr>
          <w:rFonts w:ascii="Courier New" w:hAnsi="Courier New" w:cs="Courier New"/>
          <w:sz w:val="20"/>
          <w:szCs w:val="20"/>
          <w:lang w:val="en-US"/>
        </w:rPr>
        <w:t>name.equals</w:t>
      </w:r>
      <w:proofErr w:type="spellEnd"/>
      <w:proofErr w:type="gramEnd"/>
      <w:r w:rsidRPr="009274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stf.getName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())) {</w:t>
      </w:r>
    </w:p>
    <w:p w14:paraId="3B8A18FF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staffSearch.add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stf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EDCA80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        check++;</w:t>
      </w:r>
    </w:p>
    <w:p w14:paraId="2C7E5E80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6FC31B7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40BEB76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if (check == 0) {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Menu_GUI.infoBox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Сотрудник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найден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"); return null;}</w:t>
      </w:r>
    </w:p>
    <w:p w14:paraId="2854C744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576D346C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staffSearch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810055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6F68256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9F305B1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</w:p>
    <w:p w14:paraId="0B2E3916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public static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&lt;Staff&gt;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searchProff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(String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proff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750B60C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int check = 0;</w:t>
      </w:r>
    </w:p>
    <w:p w14:paraId="3E648E8D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staffSearch.clear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2BD86CC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for (Staff </w:t>
      </w:r>
      <w:proofErr w:type="spellStart"/>
      <w:proofErr w:type="gramStart"/>
      <w:r w:rsidRPr="00927416">
        <w:rPr>
          <w:rFonts w:ascii="Courier New" w:hAnsi="Courier New" w:cs="Courier New"/>
          <w:sz w:val="20"/>
          <w:szCs w:val="20"/>
          <w:lang w:val="en-US"/>
        </w:rPr>
        <w:t>stf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staff) {</w:t>
      </w:r>
    </w:p>
    <w:p w14:paraId="2BE91634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927416">
        <w:rPr>
          <w:rFonts w:ascii="Courier New" w:hAnsi="Courier New" w:cs="Courier New"/>
          <w:sz w:val="20"/>
          <w:szCs w:val="20"/>
          <w:lang w:val="en-US"/>
        </w:rPr>
        <w:t>proff.equals</w:t>
      </w:r>
      <w:proofErr w:type="spellEnd"/>
      <w:proofErr w:type="gramEnd"/>
      <w:r w:rsidRPr="009274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stf.getProfession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())) {</w:t>
      </w:r>
    </w:p>
    <w:p w14:paraId="2805976B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staffSearch.add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stf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8EA521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        check++;</w:t>
      </w:r>
    </w:p>
    <w:p w14:paraId="7061EB35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78932C8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56E1D76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if (check == 0) {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Menu_GUI.infoBox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Сотрудник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найден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"); return null;}</w:t>
      </w:r>
    </w:p>
    <w:p w14:paraId="4C6D2CFB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13636F5B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staffSearch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B3A530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ED505F1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D51D0C8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</w:p>
    <w:p w14:paraId="26C36784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927416">
        <w:rPr>
          <w:rFonts w:ascii="Courier New" w:hAnsi="Courier New" w:cs="Courier New"/>
          <w:sz w:val="20"/>
          <w:szCs w:val="20"/>
          <w:lang w:val="en-US"/>
        </w:rPr>
        <w:t>getSize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27416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1670B25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927416">
        <w:rPr>
          <w:rFonts w:ascii="Courier New" w:hAnsi="Courier New" w:cs="Courier New"/>
          <w:sz w:val="20"/>
          <w:szCs w:val="20"/>
          <w:lang w:val="en-US"/>
        </w:rPr>
        <w:t>staff.size</w:t>
      </w:r>
      <w:proofErr w:type="spellEnd"/>
      <w:proofErr w:type="gramEnd"/>
      <w:r w:rsidRPr="0092741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9235C43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975DAB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</w:p>
    <w:p w14:paraId="15F12F1B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public static Staff </w:t>
      </w:r>
      <w:proofErr w:type="spellStart"/>
      <w:proofErr w:type="gramStart"/>
      <w:r w:rsidRPr="00927416">
        <w:rPr>
          <w:rFonts w:ascii="Courier New" w:hAnsi="Courier New" w:cs="Courier New"/>
          <w:sz w:val="20"/>
          <w:szCs w:val="20"/>
          <w:lang w:val="en-US"/>
        </w:rPr>
        <w:t>getStaff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27416">
        <w:rPr>
          <w:rFonts w:ascii="Courier New" w:hAnsi="Courier New" w:cs="Courier New"/>
          <w:sz w:val="20"/>
          <w:szCs w:val="20"/>
          <w:lang w:val="en-US"/>
        </w:rPr>
        <w:t>int index){</w:t>
      </w:r>
    </w:p>
    <w:p w14:paraId="623C588A" w14:textId="401D895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staff.get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(index);</w:t>
      </w:r>
    </w:p>
    <w:p w14:paraId="24A190B6" w14:textId="77777777" w:rsid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D620768" w14:textId="482A94F7" w:rsidR="008F502B" w:rsidRPr="008F502B" w:rsidRDefault="00927416" w:rsidP="00927416">
      <w:pPr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</w:pPr>
      <w:r w:rsidRPr="00927416">
        <w:rPr>
          <w:rFonts w:ascii="Courier New" w:eastAsiaTheme="majorEastAsia" w:hAnsi="Courier New" w:cs="Courier New"/>
          <w:b/>
          <w:bCs/>
          <w:noProof/>
          <w:color w:val="000000" w:themeColor="text1"/>
          <w:sz w:val="20"/>
          <w:szCs w:val="20"/>
          <w:lang w:val="en-US"/>
        </w:rPr>
        <w:t xml:space="preserve"> </w:t>
      </w:r>
      <w:r w:rsidR="008F502B">
        <w:rPr>
          <w:rFonts w:eastAsiaTheme="majorEastAsia"/>
          <w:b/>
          <w:bCs/>
          <w:noProof/>
          <w:color w:val="000000" w:themeColor="text1"/>
          <w:sz w:val="28"/>
          <w:szCs w:val="28"/>
        </w:rPr>
        <w:t>Класс</w:t>
      </w:r>
      <w:r w:rsidR="008F502B" w:rsidRPr="008F502B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 Administration</w:t>
      </w:r>
    </w:p>
    <w:p w14:paraId="04C5514B" w14:textId="77777777" w:rsid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</w:p>
    <w:p w14:paraId="42A76334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Random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random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927416">
        <w:rPr>
          <w:rFonts w:ascii="Courier New" w:hAnsi="Courier New" w:cs="Courier New"/>
          <w:sz w:val="20"/>
          <w:szCs w:val="20"/>
          <w:lang w:val="en-US"/>
        </w:rPr>
        <w:t>Random(</w:t>
      </w:r>
      <w:proofErr w:type="gramEnd"/>
      <w:r w:rsidRPr="0092741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95912B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</w:p>
    <w:p w14:paraId="46EED8D7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public Administration () {</w:t>
      </w:r>
    </w:p>
    <w:p w14:paraId="54018F1D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super("Костик",18,"Администратор");</w:t>
      </w:r>
    </w:p>
    <w:p w14:paraId="5ADC31A9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C6A1056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</w:p>
    <w:p w14:paraId="1C019B52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public Administration (String name, int age) {</w:t>
      </w:r>
    </w:p>
    <w:p w14:paraId="04B057BC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27416">
        <w:rPr>
          <w:rFonts w:ascii="Courier New" w:hAnsi="Courier New" w:cs="Courier New"/>
          <w:sz w:val="20"/>
          <w:szCs w:val="20"/>
          <w:lang w:val="en-US"/>
        </w:rPr>
        <w:t>super( name</w:t>
      </w:r>
      <w:proofErr w:type="gramEnd"/>
      <w:r w:rsidRPr="00927416">
        <w:rPr>
          <w:rFonts w:ascii="Courier New" w:hAnsi="Courier New" w:cs="Courier New"/>
          <w:sz w:val="20"/>
          <w:szCs w:val="20"/>
          <w:lang w:val="en-US"/>
        </w:rPr>
        <w:t>, age, "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Администратор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C226A96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F5FEB89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</w:p>
    <w:p w14:paraId="2DDBC81A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63986569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public String work () {</w:t>
      </w:r>
    </w:p>
    <w:p w14:paraId="6877506C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workType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27416">
        <w:rPr>
          <w:rFonts w:ascii="Courier New" w:hAnsi="Courier New" w:cs="Courier New"/>
          <w:sz w:val="20"/>
          <w:szCs w:val="20"/>
          <w:lang w:val="en-US"/>
        </w:rPr>
        <w:t>random.nextInt</w:t>
      </w:r>
      <w:proofErr w:type="spellEnd"/>
      <w:proofErr w:type="gramEnd"/>
      <w:r w:rsidRPr="00927416">
        <w:rPr>
          <w:rFonts w:ascii="Courier New" w:hAnsi="Courier New" w:cs="Courier New"/>
          <w:sz w:val="20"/>
          <w:szCs w:val="20"/>
          <w:lang w:val="en-US"/>
        </w:rPr>
        <w:t>(3);</w:t>
      </w:r>
    </w:p>
    <w:p w14:paraId="445532EC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switch (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workType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38F72F6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    case 0:</w:t>
      </w:r>
    </w:p>
    <w:p w14:paraId="0139F813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        return (</w:t>
      </w:r>
      <w:proofErr w:type="spellStart"/>
      <w:proofErr w:type="gramStart"/>
      <w:r w:rsidRPr="00927416">
        <w:rPr>
          <w:rFonts w:ascii="Courier New" w:hAnsi="Courier New" w:cs="Courier New"/>
          <w:sz w:val="20"/>
          <w:szCs w:val="20"/>
          <w:lang w:val="en-US"/>
        </w:rPr>
        <w:t>getProfession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) + " " +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() +"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устраивает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планёрку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7EEA6ED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    case 1:</w:t>
      </w:r>
    </w:p>
    <w:p w14:paraId="0986AA85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        return (</w:t>
      </w:r>
      <w:proofErr w:type="spellStart"/>
      <w:proofErr w:type="gramStart"/>
      <w:r w:rsidRPr="00927416">
        <w:rPr>
          <w:rFonts w:ascii="Courier New" w:hAnsi="Courier New" w:cs="Courier New"/>
          <w:sz w:val="20"/>
          <w:szCs w:val="20"/>
          <w:lang w:val="en-US"/>
        </w:rPr>
        <w:t>getProfession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) + " " +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() +"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раздаёт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задания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E4855D2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    default:</w:t>
      </w:r>
    </w:p>
    <w:p w14:paraId="08111C8A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        return (</w:t>
      </w:r>
      <w:proofErr w:type="spellStart"/>
      <w:proofErr w:type="gramStart"/>
      <w:r w:rsidRPr="00927416">
        <w:rPr>
          <w:rFonts w:ascii="Courier New" w:hAnsi="Courier New" w:cs="Courier New"/>
          <w:sz w:val="20"/>
          <w:szCs w:val="20"/>
          <w:lang w:val="en-US"/>
        </w:rPr>
        <w:t>getProfession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) + " " +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() +"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придумывает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стратегию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развития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380A1A8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7687201" w14:textId="48C658C0" w:rsidR="008F502B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EA6D20" w14:textId="586BA8FC" w:rsidR="008F502B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Theme="majorEastAsia"/>
          <w:b/>
          <w:bCs/>
          <w:noProof/>
          <w:color w:val="000000" w:themeColor="text1"/>
          <w:sz w:val="28"/>
          <w:szCs w:val="28"/>
        </w:rPr>
        <w:t>Класс</w:t>
      </w:r>
      <w:r w:rsidRPr="008F502B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 Engineer</w:t>
      </w:r>
    </w:p>
    <w:p w14:paraId="36E582C8" w14:textId="27932ABA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2A2E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27416">
        <w:rPr>
          <w:rFonts w:ascii="Courier New" w:hAnsi="Courier New" w:cs="Courier New"/>
          <w:sz w:val="20"/>
          <w:szCs w:val="20"/>
          <w:lang w:val="en-US"/>
        </w:rPr>
        <w:t>public Engineer () {</w:t>
      </w:r>
    </w:p>
    <w:p w14:paraId="1DD705E7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super("Костик",18,"Инженер");</w:t>
      </w:r>
    </w:p>
    <w:p w14:paraId="5D0A4130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73B935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</w:p>
    <w:p w14:paraId="0B95203E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public Engineer (String name, int age) {</w:t>
      </w:r>
    </w:p>
    <w:p w14:paraId="730292E8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super(</w:t>
      </w:r>
      <w:proofErr w:type="gramStart"/>
      <w:r w:rsidRPr="00927416">
        <w:rPr>
          <w:rFonts w:ascii="Courier New" w:hAnsi="Courier New" w:cs="Courier New"/>
          <w:sz w:val="20"/>
          <w:szCs w:val="20"/>
          <w:lang w:val="en-US"/>
        </w:rPr>
        <w:t>name,age</w:t>
      </w:r>
      <w:proofErr w:type="gramEnd"/>
      <w:r w:rsidRPr="00927416">
        <w:rPr>
          <w:rFonts w:ascii="Courier New" w:hAnsi="Courier New" w:cs="Courier New"/>
          <w:sz w:val="20"/>
          <w:szCs w:val="20"/>
          <w:lang w:val="en-US"/>
        </w:rPr>
        <w:t>,"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Инженер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4CACAD0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D36335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</w:p>
    <w:p w14:paraId="7291B354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5A999DDE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public String work () {</w:t>
      </w:r>
    </w:p>
    <w:p w14:paraId="524A2D55" w14:textId="77777777" w:rsidR="00927416" w:rsidRPr="0075200B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  <w:r w:rsidRPr="0075200B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Pr="00927416">
        <w:rPr>
          <w:rFonts w:ascii="Courier New" w:hAnsi="Courier New" w:cs="Courier New"/>
          <w:sz w:val="20"/>
          <w:szCs w:val="20"/>
        </w:rPr>
        <w:t>Новый</w:t>
      </w:r>
      <w:r w:rsidRPr="00752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27416">
        <w:rPr>
          <w:rFonts w:ascii="Courier New" w:hAnsi="Courier New" w:cs="Courier New"/>
          <w:sz w:val="20"/>
          <w:szCs w:val="20"/>
        </w:rPr>
        <w:t>день</w:t>
      </w:r>
      <w:r w:rsidRPr="0075200B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r w:rsidRPr="00927416">
        <w:rPr>
          <w:rFonts w:ascii="Courier New" w:hAnsi="Courier New" w:cs="Courier New"/>
          <w:sz w:val="20"/>
          <w:szCs w:val="20"/>
        </w:rPr>
        <w:t>новый</w:t>
      </w:r>
      <w:r w:rsidRPr="007520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27416">
        <w:rPr>
          <w:rFonts w:ascii="Courier New" w:hAnsi="Courier New" w:cs="Courier New"/>
          <w:sz w:val="20"/>
          <w:szCs w:val="20"/>
        </w:rPr>
        <w:t>чертёж</w:t>
      </w:r>
      <w:r w:rsidRPr="0075200B">
        <w:rPr>
          <w:rFonts w:ascii="Courier New" w:hAnsi="Courier New" w:cs="Courier New"/>
          <w:sz w:val="20"/>
          <w:szCs w:val="20"/>
          <w:lang w:val="en-US"/>
        </w:rPr>
        <w:t>!";</w:t>
      </w:r>
    </w:p>
    <w:p w14:paraId="10F0EB3E" w14:textId="02B9EE00" w:rsidR="008F502B" w:rsidRPr="002A2E9F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7520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2E9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D07570" w14:textId="057D76EE" w:rsidR="008F502B" w:rsidRPr="002A2E9F" w:rsidRDefault="008F502B" w:rsidP="008F502B">
      <w:pPr>
        <w:rPr>
          <w:rFonts w:ascii="Courier New" w:hAnsi="Courier New" w:cs="Courier New"/>
          <w:sz w:val="20"/>
          <w:szCs w:val="20"/>
          <w:lang w:val="en-US"/>
        </w:rPr>
      </w:pPr>
      <w:r w:rsidRPr="002A2E9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9B0A6B6" w14:textId="77777777" w:rsidR="008F502B" w:rsidRPr="002A2E9F" w:rsidRDefault="008F502B" w:rsidP="008F502B">
      <w:pPr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</w:pPr>
      <w:r>
        <w:rPr>
          <w:rFonts w:eastAsiaTheme="majorEastAsia"/>
          <w:b/>
          <w:bCs/>
          <w:noProof/>
          <w:color w:val="000000" w:themeColor="text1"/>
          <w:sz w:val="28"/>
          <w:szCs w:val="28"/>
        </w:rPr>
        <w:t>Класс</w:t>
      </w:r>
      <w:r w:rsidRPr="002A2E9F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 </w:t>
      </w:r>
      <w:r w:rsidRPr="008F502B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>Worker</w:t>
      </w:r>
      <w:r w:rsidRPr="002A2E9F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 </w:t>
      </w:r>
    </w:p>
    <w:p w14:paraId="4748CC87" w14:textId="77777777" w:rsidR="00927416" w:rsidRPr="00927416" w:rsidRDefault="008F502B" w:rsidP="0092741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="00927416" w:rsidRPr="00927416">
        <w:rPr>
          <w:rFonts w:ascii="Courier New" w:hAnsi="Courier New" w:cs="Courier New"/>
          <w:sz w:val="20"/>
          <w:szCs w:val="20"/>
          <w:lang w:val="en-US"/>
        </w:rPr>
        <w:t xml:space="preserve">Random </w:t>
      </w:r>
      <w:proofErr w:type="spellStart"/>
      <w:r w:rsidR="00927416" w:rsidRPr="00927416">
        <w:rPr>
          <w:rFonts w:ascii="Courier New" w:hAnsi="Courier New" w:cs="Courier New"/>
          <w:sz w:val="20"/>
          <w:szCs w:val="20"/>
          <w:lang w:val="en-US"/>
        </w:rPr>
        <w:t>random</w:t>
      </w:r>
      <w:proofErr w:type="spellEnd"/>
      <w:r w:rsidR="00927416" w:rsidRPr="0092741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="00927416" w:rsidRPr="00927416">
        <w:rPr>
          <w:rFonts w:ascii="Courier New" w:hAnsi="Courier New" w:cs="Courier New"/>
          <w:sz w:val="20"/>
          <w:szCs w:val="20"/>
          <w:lang w:val="en-US"/>
        </w:rPr>
        <w:t>Random(</w:t>
      </w:r>
      <w:proofErr w:type="gramEnd"/>
      <w:r w:rsidR="00927416" w:rsidRPr="0092741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DB23B2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</w:p>
    <w:p w14:paraId="47F53689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public Worker () {</w:t>
      </w:r>
    </w:p>
    <w:p w14:paraId="2539FB90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super("Костик",18,"Рабочий");</w:t>
      </w:r>
    </w:p>
    <w:p w14:paraId="3C749C54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09E1443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</w:p>
    <w:p w14:paraId="2B7C2EB3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public Worker (String name, int age) {</w:t>
      </w:r>
    </w:p>
    <w:p w14:paraId="56185321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super(</w:t>
      </w:r>
      <w:proofErr w:type="gramStart"/>
      <w:r w:rsidRPr="00927416">
        <w:rPr>
          <w:rFonts w:ascii="Courier New" w:hAnsi="Courier New" w:cs="Courier New"/>
          <w:sz w:val="20"/>
          <w:szCs w:val="20"/>
          <w:lang w:val="en-US"/>
        </w:rPr>
        <w:t>name,age</w:t>
      </w:r>
      <w:proofErr w:type="gramEnd"/>
      <w:r w:rsidRPr="00927416">
        <w:rPr>
          <w:rFonts w:ascii="Courier New" w:hAnsi="Courier New" w:cs="Courier New"/>
          <w:sz w:val="20"/>
          <w:szCs w:val="20"/>
          <w:lang w:val="en-US"/>
        </w:rPr>
        <w:t>,"</w:t>
      </w:r>
      <w:proofErr w:type="spellStart"/>
      <w:r w:rsidRPr="00927416">
        <w:rPr>
          <w:rFonts w:ascii="Courier New" w:hAnsi="Courier New" w:cs="Courier New"/>
          <w:sz w:val="20"/>
          <w:szCs w:val="20"/>
          <w:lang w:val="en-US"/>
        </w:rPr>
        <w:t>Рабочий</w:t>
      </w:r>
      <w:proofErr w:type="spellEnd"/>
      <w:r w:rsidRPr="0092741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E3A0B7A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3D73624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</w:p>
    <w:p w14:paraId="4244CF6E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64D68C52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public String work () {</w:t>
      </w:r>
    </w:p>
    <w:p w14:paraId="15D20C12" w14:textId="77777777" w:rsidR="00927416" w:rsidRPr="00927416" w:rsidRDefault="00927416" w:rsidP="00927416">
      <w:pPr>
        <w:rPr>
          <w:rFonts w:ascii="Courier New" w:hAnsi="Courier New" w:cs="Courier New"/>
          <w:sz w:val="20"/>
          <w:szCs w:val="20"/>
          <w:lang w:val="en-US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int salary = </w:t>
      </w:r>
      <w:proofErr w:type="spellStart"/>
      <w:proofErr w:type="gramStart"/>
      <w:r w:rsidRPr="00927416">
        <w:rPr>
          <w:rFonts w:ascii="Courier New" w:hAnsi="Courier New" w:cs="Courier New"/>
          <w:sz w:val="20"/>
          <w:szCs w:val="20"/>
          <w:lang w:val="en-US"/>
        </w:rPr>
        <w:t>random.nextInt</w:t>
      </w:r>
      <w:proofErr w:type="spellEnd"/>
      <w:proofErr w:type="gramEnd"/>
      <w:r w:rsidRPr="00927416">
        <w:rPr>
          <w:rFonts w:ascii="Courier New" w:hAnsi="Courier New" w:cs="Courier New"/>
          <w:sz w:val="20"/>
          <w:szCs w:val="20"/>
          <w:lang w:val="en-US"/>
        </w:rPr>
        <w:t>(6);</w:t>
      </w:r>
    </w:p>
    <w:p w14:paraId="3625BFB1" w14:textId="77777777" w:rsidR="00927416" w:rsidRPr="0075200B" w:rsidRDefault="00927416" w:rsidP="00927416">
      <w:pPr>
        <w:rPr>
          <w:rFonts w:ascii="Courier New" w:hAnsi="Courier New" w:cs="Courier New"/>
          <w:sz w:val="20"/>
          <w:szCs w:val="20"/>
        </w:rPr>
      </w:pPr>
      <w:r w:rsidRPr="00927416">
        <w:rPr>
          <w:rFonts w:ascii="Courier New" w:hAnsi="Courier New" w:cs="Courier New"/>
          <w:sz w:val="20"/>
          <w:szCs w:val="20"/>
          <w:lang w:val="en-US"/>
        </w:rPr>
        <w:t xml:space="preserve">        if</w:t>
      </w:r>
      <w:r w:rsidRPr="0075200B">
        <w:rPr>
          <w:rFonts w:ascii="Courier New" w:hAnsi="Courier New" w:cs="Courier New"/>
          <w:sz w:val="20"/>
          <w:szCs w:val="20"/>
        </w:rPr>
        <w:t xml:space="preserve"> (</w:t>
      </w:r>
      <w:r w:rsidRPr="00927416">
        <w:rPr>
          <w:rFonts w:ascii="Courier New" w:hAnsi="Courier New" w:cs="Courier New"/>
          <w:sz w:val="20"/>
          <w:szCs w:val="20"/>
          <w:lang w:val="en-US"/>
        </w:rPr>
        <w:t>salary</w:t>
      </w:r>
      <w:r w:rsidRPr="0075200B">
        <w:rPr>
          <w:rFonts w:ascii="Courier New" w:hAnsi="Courier New" w:cs="Courier New"/>
          <w:sz w:val="20"/>
          <w:szCs w:val="20"/>
        </w:rPr>
        <w:t xml:space="preserve"> &lt; 3) </w:t>
      </w:r>
      <w:r w:rsidRPr="00927416">
        <w:rPr>
          <w:rFonts w:ascii="Courier New" w:hAnsi="Courier New" w:cs="Courier New"/>
          <w:sz w:val="20"/>
          <w:szCs w:val="20"/>
          <w:lang w:val="en-US"/>
        </w:rPr>
        <w:t>return</w:t>
      </w:r>
      <w:r w:rsidRPr="0075200B">
        <w:rPr>
          <w:rFonts w:ascii="Courier New" w:hAnsi="Courier New" w:cs="Courier New"/>
          <w:sz w:val="20"/>
          <w:szCs w:val="20"/>
        </w:rPr>
        <w:t xml:space="preserve"> "Неудачный день - маленькие деньги";</w:t>
      </w:r>
    </w:p>
    <w:p w14:paraId="6137C922" w14:textId="77777777" w:rsidR="00927416" w:rsidRPr="0060797D" w:rsidRDefault="00927416" w:rsidP="00927416">
      <w:pPr>
        <w:rPr>
          <w:rFonts w:ascii="Courier New" w:hAnsi="Courier New" w:cs="Courier New"/>
          <w:sz w:val="20"/>
          <w:szCs w:val="20"/>
        </w:rPr>
      </w:pPr>
      <w:r w:rsidRPr="0075200B">
        <w:rPr>
          <w:rFonts w:ascii="Courier New" w:hAnsi="Courier New" w:cs="Courier New"/>
          <w:sz w:val="20"/>
          <w:szCs w:val="20"/>
        </w:rPr>
        <w:t xml:space="preserve">        </w:t>
      </w:r>
      <w:r w:rsidRPr="00927416">
        <w:rPr>
          <w:rFonts w:ascii="Courier New" w:hAnsi="Courier New" w:cs="Courier New"/>
          <w:sz w:val="20"/>
          <w:szCs w:val="20"/>
          <w:lang w:val="en-US"/>
        </w:rPr>
        <w:t>else</w:t>
      </w:r>
      <w:r w:rsidRPr="0060797D">
        <w:rPr>
          <w:rFonts w:ascii="Courier New" w:hAnsi="Courier New" w:cs="Courier New"/>
          <w:sz w:val="20"/>
          <w:szCs w:val="20"/>
        </w:rPr>
        <w:t xml:space="preserve"> </w:t>
      </w:r>
      <w:r w:rsidRPr="00927416">
        <w:rPr>
          <w:rFonts w:ascii="Courier New" w:hAnsi="Courier New" w:cs="Courier New"/>
          <w:sz w:val="20"/>
          <w:szCs w:val="20"/>
          <w:lang w:val="en-US"/>
        </w:rPr>
        <w:t>return</w:t>
      </w:r>
      <w:r w:rsidRPr="0060797D">
        <w:rPr>
          <w:rFonts w:ascii="Courier New" w:hAnsi="Courier New" w:cs="Courier New"/>
          <w:sz w:val="20"/>
          <w:szCs w:val="20"/>
        </w:rPr>
        <w:t xml:space="preserve"> "Удачный день - большие деньги";</w:t>
      </w:r>
    </w:p>
    <w:p w14:paraId="40D23896" w14:textId="178B6F65" w:rsidR="00744138" w:rsidRPr="00241AD2" w:rsidRDefault="00927416" w:rsidP="00927416">
      <w:pPr>
        <w:rPr>
          <w:rFonts w:ascii="Courier New" w:hAnsi="Courier New" w:cs="Courier New"/>
          <w:sz w:val="20"/>
          <w:szCs w:val="20"/>
        </w:rPr>
      </w:pPr>
      <w:r w:rsidRPr="0060797D">
        <w:rPr>
          <w:rFonts w:ascii="Courier New" w:hAnsi="Courier New" w:cs="Courier New"/>
          <w:sz w:val="20"/>
          <w:szCs w:val="20"/>
        </w:rPr>
        <w:t xml:space="preserve">    </w:t>
      </w:r>
      <w:r w:rsidRPr="002A2E9F">
        <w:rPr>
          <w:rFonts w:ascii="Courier New" w:hAnsi="Courier New" w:cs="Courier New"/>
          <w:sz w:val="20"/>
          <w:szCs w:val="20"/>
        </w:rPr>
        <w:t xml:space="preserve">} </w:t>
      </w:r>
      <w:r w:rsidR="00744138" w:rsidRPr="00241AD2">
        <w:rPr>
          <w:rFonts w:ascii="Courier New" w:hAnsi="Courier New" w:cs="Courier New"/>
          <w:sz w:val="20"/>
          <w:szCs w:val="20"/>
        </w:rPr>
        <w:br w:type="page"/>
      </w:r>
    </w:p>
    <w:p w14:paraId="27E6167D" w14:textId="77777777" w:rsidR="00D55EAD" w:rsidRPr="00241AD2" w:rsidRDefault="00D55EAD" w:rsidP="00744138">
      <w:pPr>
        <w:rPr>
          <w:rFonts w:ascii="Courier New" w:hAnsi="Courier New" w:cs="Courier New"/>
        </w:rPr>
      </w:pPr>
    </w:p>
    <w:p w14:paraId="467914A5" w14:textId="54EFCEF6" w:rsidR="000211F6" w:rsidRDefault="00D55EAD" w:rsidP="00A95DF5">
      <w:pPr>
        <w:pStyle w:val="11"/>
        <w:jc w:val="center"/>
      </w:pPr>
      <w:bookmarkStart w:id="14" w:name="_Toc58184142"/>
      <w:r>
        <w:t>Заключение</w:t>
      </w:r>
      <w:bookmarkEnd w:id="14"/>
    </w:p>
    <w:p w14:paraId="432A2078" w14:textId="3E0F9C3D" w:rsidR="00D55EAD" w:rsidRDefault="00D55EAD" w:rsidP="00D55EAD">
      <w:pPr>
        <w:pStyle w:val="a5"/>
      </w:pPr>
      <w:r>
        <w:t xml:space="preserve">В процессе выполнения лабораторной работы </w:t>
      </w:r>
      <w:r w:rsidR="006468D1" w:rsidRPr="006468D1">
        <w:t>4</w:t>
      </w:r>
      <w:r>
        <w:t>:</w:t>
      </w:r>
      <w:r w:rsidR="003B5A66">
        <w:t xml:space="preserve"> </w:t>
      </w:r>
      <w:r w:rsidR="003B5A66" w:rsidRPr="003B5A66">
        <w:t>“Разработка консольного приложения”</w:t>
      </w:r>
      <w:r>
        <w:t xml:space="preserve"> был</w:t>
      </w:r>
      <w:r w:rsidR="003B5A66">
        <w:t>и</w:t>
      </w:r>
      <w:r>
        <w:t xml:space="preserve"> разработан</w:t>
      </w:r>
      <w:r w:rsidR="003B5A66">
        <w:t>ы</w:t>
      </w:r>
      <w:r>
        <w:t xml:space="preserve"> алгоритм</w:t>
      </w:r>
      <w:r w:rsidR="003B5A66">
        <w:t>ы</w:t>
      </w:r>
      <w:r>
        <w:t xml:space="preserve"> решения индивидуального</w:t>
      </w:r>
      <w:r w:rsidR="003B5A66">
        <w:t xml:space="preserve"> </w:t>
      </w:r>
      <w:r>
        <w:t>задания</w:t>
      </w:r>
      <w:r w:rsidR="003B5A66">
        <w:rPr>
          <w:shd w:val="clear" w:color="auto" w:fill="FFFFFF"/>
        </w:rPr>
        <w:t xml:space="preserve">. </w:t>
      </w:r>
      <w:r w:rsidR="003B5A66">
        <w:t>Было</w:t>
      </w:r>
      <w:r>
        <w:t xml:space="preserve"> сформировано </w:t>
      </w:r>
      <w:r w:rsidR="006468D1" w:rsidRPr="006468D1">
        <w:t>9</w:t>
      </w:r>
      <w:r>
        <w:t xml:space="preserve"> тестов</w:t>
      </w:r>
      <w:r w:rsidR="003A0E15">
        <w:t>,</w:t>
      </w:r>
      <w:r>
        <w:t xml:space="preserve"> покрывающих все </w:t>
      </w:r>
      <w:r w:rsidR="003B5A66">
        <w:t>ситуации</w:t>
      </w:r>
      <w:r>
        <w:t>. Составленн</w:t>
      </w:r>
      <w:r w:rsidR="003B5A66">
        <w:t>ые</w:t>
      </w:r>
      <w:r>
        <w:t xml:space="preserve"> на языке </w:t>
      </w:r>
      <w:r w:rsidR="003B5A66">
        <w:rPr>
          <w:lang w:val="en-US"/>
        </w:rPr>
        <w:t>Java</w:t>
      </w:r>
      <w:r>
        <w:t xml:space="preserve"> программ</w:t>
      </w:r>
      <w:r w:rsidR="003B5A66">
        <w:t>ы</w:t>
      </w:r>
      <w:r>
        <w:t>, реализующ</w:t>
      </w:r>
      <w:r w:rsidR="003B5A66">
        <w:t>ие</w:t>
      </w:r>
      <w:r>
        <w:t xml:space="preserve"> разработанны</w:t>
      </w:r>
      <w:r w:rsidR="003B5A66">
        <w:t>е</w:t>
      </w:r>
      <w:r>
        <w:t xml:space="preserve"> алгоритм</w:t>
      </w:r>
      <w:r w:rsidR="003B5A66">
        <w:t>ы</w:t>
      </w:r>
      <w:r>
        <w:t>, прошла все тест</w:t>
      </w:r>
      <w:r w:rsidR="003B5A66">
        <w:t>ы</w:t>
      </w:r>
      <w:r>
        <w:t xml:space="preserve"> успешно.</w:t>
      </w:r>
    </w:p>
    <w:p w14:paraId="422C80BF" w14:textId="332093D8" w:rsidR="00D55EAD" w:rsidRPr="003A0E15" w:rsidRDefault="00D55EAD" w:rsidP="00D55EAD">
      <w:pPr>
        <w:pStyle w:val="a5"/>
      </w:pPr>
      <w:r>
        <w:tab/>
        <w:t xml:space="preserve">В ходе </w:t>
      </w:r>
      <w:r w:rsidR="003A0E15">
        <w:t>лабораторной работы</w:t>
      </w:r>
      <w:r>
        <w:t xml:space="preserve"> были получены</w:t>
      </w:r>
      <w:r w:rsidR="003A0E15">
        <w:t xml:space="preserve"> практические</w:t>
      </w:r>
      <w:r>
        <w:t xml:space="preserve"> навыки </w:t>
      </w:r>
      <w:r w:rsidR="003A0E15">
        <w:t xml:space="preserve">использования конструкций языка </w:t>
      </w:r>
      <w:r w:rsidR="003A0E15">
        <w:rPr>
          <w:lang w:val="en-US"/>
        </w:rPr>
        <w:t>Java</w:t>
      </w:r>
      <w:r w:rsidR="003A0E15">
        <w:t>, а также знакомство с платформой.</w:t>
      </w:r>
    </w:p>
    <w:p w14:paraId="40540178" w14:textId="31C515A3" w:rsidR="00744138" w:rsidRDefault="00D55EAD" w:rsidP="00D55EAD">
      <w:pPr>
        <w:pStyle w:val="a5"/>
      </w:pPr>
      <w:r>
        <w:tab/>
        <w:t>Все цели практики достигнуты.</w:t>
      </w:r>
    </w:p>
    <w:p w14:paraId="70DBCB94" w14:textId="77777777" w:rsidR="00744138" w:rsidRDefault="00744138">
      <w:pPr>
        <w:spacing w:after="200" w:line="276" w:lineRule="auto"/>
        <w:rPr>
          <w:color w:val="000000" w:themeColor="text1"/>
          <w:sz w:val="28"/>
        </w:rPr>
      </w:pPr>
      <w:r>
        <w:br w:type="page"/>
      </w:r>
    </w:p>
    <w:p w14:paraId="0B13871E" w14:textId="06BD898A" w:rsidR="00161FAA" w:rsidRPr="00A50D75" w:rsidRDefault="00744138" w:rsidP="00A95DF5">
      <w:pPr>
        <w:pStyle w:val="11"/>
        <w:jc w:val="center"/>
      </w:pPr>
      <w:bookmarkStart w:id="15" w:name="_Toc58184143"/>
      <w:r>
        <w:lastRenderedPageBreak/>
        <w:t>Список литературы</w:t>
      </w:r>
      <w:bookmarkEnd w:id="15"/>
    </w:p>
    <w:p w14:paraId="073346F8" w14:textId="3CBA763D" w:rsidR="00161FAA" w:rsidRDefault="00161FAA" w:rsidP="00161FAA">
      <w:pPr>
        <w:pStyle w:val="Default"/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. Экспресс-курс [электронный ресурс] // Сайт Александра Климова [сайт], URL: http://developer.alexanderklimov.ru/android/java/java.php</w:t>
      </w:r>
    </w:p>
    <w:p w14:paraId="55364CFE" w14:textId="5856D807" w:rsidR="00161FAA" w:rsidRDefault="00161FAA" w:rsidP="00161FAA">
      <w:pPr>
        <w:pStyle w:val="Default"/>
        <w:spacing w:after="36"/>
        <w:jc w:val="both"/>
        <w:rPr>
          <w:sz w:val="28"/>
          <w:szCs w:val="28"/>
        </w:rPr>
      </w:pPr>
      <w:r w:rsidRPr="00161FAA">
        <w:rPr>
          <w:sz w:val="28"/>
          <w:szCs w:val="28"/>
          <w:lang w:val="en-US"/>
        </w:rPr>
        <w:t xml:space="preserve">2. API Specification for the Java 7 SE. </w:t>
      </w:r>
      <w:r>
        <w:rPr>
          <w:sz w:val="28"/>
          <w:szCs w:val="28"/>
        </w:rPr>
        <w:t xml:space="preserve">[официальный сайт] URL: http://docs.oracle.com/javase/7/docs/api/ </w:t>
      </w:r>
    </w:p>
    <w:p w14:paraId="1F348F42" w14:textId="21DF5CAC" w:rsidR="00161FAA" w:rsidRPr="00BE2323" w:rsidRDefault="00161FAA" w:rsidP="00161FAA">
      <w:pPr>
        <w:pStyle w:val="Default"/>
        <w:spacing w:after="36"/>
        <w:jc w:val="both"/>
        <w:rPr>
          <w:sz w:val="28"/>
          <w:szCs w:val="28"/>
          <w:lang w:val="en-US"/>
        </w:rPr>
      </w:pPr>
      <w:r w:rsidRPr="00BE2323">
        <w:rPr>
          <w:sz w:val="28"/>
          <w:szCs w:val="28"/>
          <w:lang w:val="en-US"/>
        </w:rPr>
        <w:t>3. The Java Tutorials. SE [</w:t>
      </w:r>
      <w:r>
        <w:rPr>
          <w:sz w:val="28"/>
          <w:szCs w:val="28"/>
        </w:rPr>
        <w:t>электронный</w:t>
      </w:r>
      <w:r w:rsidRPr="00BE23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ресурс</w:t>
      </w:r>
      <w:r w:rsidRPr="00BE2323">
        <w:rPr>
          <w:sz w:val="28"/>
          <w:szCs w:val="28"/>
          <w:lang w:val="en-US"/>
        </w:rPr>
        <w:t>], URL: http://docs.oracle.com/javase/tutorial/index.html</w:t>
      </w:r>
    </w:p>
    <w:p w14:paraId="3E68886E" w14:textId="2FC2BC10" w:rsidR="00161FAA" w:rsidRDefault="00161FAA" w:rsidP="00161FAA">
      <w:pPr>
        <w:pStyle w:val="Default"/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Гради</w:t>
      </w:r>
      <w:proofErr w:type="spellEnd"/>
      <w:r>
        <w:rPr>
          <w:sz w:val="28"/>
          <w:szCs w:val="28"/>
        </w:rPr>
        <w:t xml:space="preserve"> Буч, Роберт А. </w:t>
      </w:r>
      <w:proofErr w:type="spellStart"/>
      <w:r>
        <w:rPr>
          <w:sz w:val="28"/>
          <w:szCs w:val="28"/>
        </w:rPr>
        <w:t>Максимчук</w:t>
      </w:r>
      <w:proofErr w:type="spellEnd"/>
      <w:r>
        <w:rPr>
          <w:sz w:val="28"/>
          <w:szCs w:val="28"/>
        </w:rPr>
        <w:t xml:space="preserve">, Майкл У. </w:t>
      </w:r>
      <w:proofErr w:type="spellStart"/>
      <w:r>
        <w:rPr>
          <w:sz w:val="28"/>
          <w:szCs w:val="28"/>
        </w:rPr>
        <w:t>Энгл</w:t>
      </w:r>
      <w:proofErr w:type="spellEnd"/>
      <w:r>
        <w:rPr>
          <w:sz w:val="28"/>
          <w:szCs w:val="28"/>
        </w:rPr>
        <w:t xml:space="preserve">, Бобби Дж. Янг, Джим </w:t>
      </w:r>
      <w:proofErr w:type="spellStart"/>
      <w:r>
        <w:rPr>
          <w:sz w:val="28"/>
          <w:szCs w:val="28"/>
        </w:rPr>
        <w:t>Коналлен</w:t>
      </w:r>
      <w:proofErr w:type="spellEnd"/>
      <w:r>
        <w:rPr>
          <w:sz w:val="28"/>
          <w:szCs w:val="28"/>
        </w:rPr>
        <w:t>, Келли А. Хьюстон. Объектно-</w:t>
      </w:r>
      <w:proofErr w:type="spellStart"/>
      <w:r>
        <w:rPr>
          <w:sz w:val="28"/>
          <w:szCs w:val="28"/>
        </w:rPr>
        <w:t>ориентированны</w:t>
      </w:r>
      <w:proofErr w:type="spellEnd"/>
      <w:r>
        <w:rPr>
          <w:sz w:val="28"/>
          <w:szCs w:val="28"/>
        </w:rPr>
        <w:t xml:space="preserve"> анализ и </w:t>
      </w:r>
      <w:proofErr w:type="spellStart"/>
      <w:proofErr w:type="gramStart"/>
      <w:r>
        <w:rPr>
          <w:sz w:val="28"/>
          <w:szCs w:val="28"/>
        </w:rPr>
        <w:t>проек-тирование</w:t>
      </w:r>
      <w:proofErr w:type="spellEnd"/>
      <w:proofErr w:type="gramEnd"/>
      <w:r>
        <w:rPr>
          <w:sz w:val="28"/>
          <w:szCs w:val="28"/>
        </w:rPr>
        <w:t xml:space="preserve"> с примерами приложений. Третье издание. М.: "Вильямс", 2010. </w:t>
      </w:r>
    </w:p>
    <w:p w14:paraId="4B46B94E" w14:textId="52755424" w:rsidR="00161FAA" w:rsidRDefault="00161FAA" w:rsidP="00161FA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Хабибуллин И.Ш.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7: для программистов / И. Ш. Хабибуллин. – Санкт-</w:t>
      </w:r>
      <w:proofErr w:type="gramStart"/>
      <w:r>
        <w:rPr>
          <w:sz w:val="28"/>
          <w:szCs w:val="28"/>
        </w:rPr>
        <w:t>Петербург :</w:t>
      </w:r>
      <w:proofErr w:type="gramEnd"/>
      <w:r>
        <w:rPr>
          <w:sz w:val="28"/>
          <w:szCs w:val="28"/>
        </w:rPr>
        <w:t xml:space="preserve"> БХВ–Петербург, 2014.</w:t>
      </w:r>
    </w:p>
    <w:p w14:paraId="01A1071B" w14:textId="77777777" w:rsidR="009B4516" w:rsidRDefault="009B4516" w:rsidP="00744138">
      <w:pPr>
        <w:jc w:val="both"/>
        <w:rPr>
          <w:rFonts w:ascii="Courier New" w:hAnsi="Courier New" w:cs="Courier New"/>
        </w:rPr>
      </w:pPr>
    </w:p>
    <w:p w14:paraId="4B62FCA7" w14:textId="77777777" w:rsidR="00DE02C4" w:rsidRDefault="00DE02C4" w:rsidP="00744138">
      <w:pPr>
        <w:jc w:val="both"/>
        <w:rPr>
          <w:rFonts w:ascii="Courier New" w:hAnsi="Courier New" w:cs="Courier New"/>
        </w:rPr>
      </w:pPr>
    </w:p>
    <w:p w14:paraId="326B1F68" w14:textId="16C26C60" w:rsidR="00526B9A" w:rsidRPr="00526B9A" w:rsidRDefault="00526B9A" w:rsidP="00526B9A">
      <w:pPr>
        <w:rPr>
          <w:rFonts w:ascii="Courier New" w:hAnsi="Courier New" w:cs="Courier New"/>
          <w:sz w:val="22"/>
          <w:szCs w:val="22"/>
        </w:rPr>
      </w:pPr>
    </w:p>
    <w:sectPr w:rsidR="00526B9A" w:rsidRPr="00526B9A" w:rsidSect="00F0721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32B7C" w14:textId="77777777" w:rsidR="0075200B" w:rsidRDefault="0075200B" w:rsidP="00F07210">
      <w:r>
        <w:separator/>
      </w:r>
    </w:p>
  </w:endnote>
  <w:endnote w:type="continuationSeparator" w:id="0">
    <w:p w14:paraId="27D533FB" w14:textId="77777777" w:rsidR="0075200B" w:rsidRDefault="0075200B" w:rsidP="00F07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CB640" w14:textId="77777777" w:rsidR="0075200B" w:rsidRDefault="0075200B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6574821"/>
      <w:docPartObj>
        <w:docPartGallery w:val="Page Numbers (Bottom of Page)"/>
        <w:docPartUnique/>
      </w:docPartObj>
    </w:sdtPr>
    <w:sdtContent>
      <w:p w14:paraId="257124AE" w14:textId="0429D6AE" w:rsidR="0075200B" w:rsidRDefault="0075200B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10D731C8" w14:textId="77777777" w:rsidR="0075200B" w:rsidRDefault="0075200B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1AC78" w14:textId="72F98913" w:rsidR="0075200B" w:rsidRDefault="0075200B">
    <w:pPr>
      <w:pStyle w:val="af6"/>
      <w:jc w:val="right"/>
    </w:pPr>
  </w:p>
  <w:p w14:paraId="798B1BEB" w14:textId="77777777" w:rsidR="0075200B" w:rsidRDefault="0075200B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1F224" w14:textId="77777777" w:rsidR="0075200B" w:rsidRDefault="0075200B" w:rsidP="00F07210">
      <w:r>
        <w:separator/>
      </w:r>
    </w:p>
  </w:footnote>
  <w:footnote w:type="continuationSeparator" w:id="0">
    <w:p w14:paraId="56597950" w14:textId="77777777" w:rsidR="0075200B" w:rsidRDefault="0075200B" w:rsidP="00F07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C9073" w14:textId="77777777" w:rsidR="0075200B" w:rsidRDefault="0075200B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9A40F" w14:textId="77777777" w:rsidR="0075200B" w:rsidRDefault="0075200B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569C8" w14:textId="77777777" w:rsidR="0075200B" w:rsidRDefault="0075200B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E440924"/>
    <w:multiLevelType w:val="hybridMultilevel"/>
    <w:tmpl w:val="6AD3D62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701108"/>
    <w:multiLevelType w:val="hybridMultilevel"/>
    <w:tmpl w:val="6BCCE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4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5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36E1F33"/>
    <w:multiLevelType w:val="multilevel"/>
    <w:tmpl w:val="0419001D"/>
    <w:styleLink w:val="a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8" w15:restartNumberingAfterBreak="0">
    <w:nsid w:val="7ED3A5C2"/>
    <w:multiLevelType w:val="hybridMultilevel"/>
    <w:tmpl w:val="A224A00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19D6"/>
    <w:rsid w:val="00000EB5"/>
    <w:rsid w:val="00013A5C"/>
    <w:rsid w:val="0001691F"/>
    <w:rsid w:val="000211F6"/>
    <w:rsid w:val="00023510"/>
    <w:rsid w:val="00045258"/>
    <w:rsid w:val="000643E6"/>
    <w:rsid w:val="00082448"/>
    <w:rsid w:val="000B12EB"/>
    <w:rsid w:val="000B1F7A"/>
    <w:rsid w:val="000D378A"/>
    <w:rsid w:val="000D4081"/>
    <w:rsid w:val="000E6785"/>
    <w:rsid w:val="000F0DB2"/>
    <w:rsid w:val="00161FAA"/>
    <w:rsid w:val="00171F6F"/>
    <w:rsid w:val="00177843"/>
    <w:rsid w:val="001818CA"/>
    <w:rsid w:val="00183875"/>
    <w:rsid w:val="001968AF"/>
    <w:rsid w:val="001B507E"/>
    <w:rsid w:val="001B7C47"/>
    <w:rsid w:val="001C0683"/>
    <w:rsid w:val="001D438C"/>
    <w:rsid w:val="001E2C85"/>
    <w:rsid w:val="001F2278"/>
    <w:rsid w:val="001F6EC9"/>
    <w:rsid w:val="002065D5"/>
    <w:rsid w:val="00214F10"/>
    <w:rsid w:val="00227F33"/>
    <w:rsid w:val="0024006E"/>
    <w:rsid w:val="00241AD2"/>
    <w:rsid w:val="0024278C"/>
    <w:rsid w:val="00261849"/>
    <w:rsid w:val="00266C51"/>
    <w:rsid w:val="0027732B"/>
    <w:rsid w:val="002A2E9F"/>
    <w:rsid w:val="002C03E4"/>
    <w:rsid w:val="002C2246"/>
    <w:rsid w:val="002E3E29"/>
    <w:rsid w:val="00306500"/>
    <w:rsid w:val="00325017"/>
    <w:rsid w:val="00337AF8"/>
    <w:rsid w:val="003628C5"/>
    <w:rsid w:val="003748AF"/>
    <w:rsid w:val="00375BA8"/>
    <w:rsid w:val="0037799C"/>
    <w:rsid w:val="003971DC"/>
    <w:rsid w:val="003A0E15"/>
    <w:rsid w:val="003B5A66"/>
    <w:rsid w:val="003C572B"/>
    <w:rsid w:val="003D525C"/>
    <w:rsid w:val="004212E4"/>
    <w:rsid w:val="00433BE6"/>
    <w:rsid w:val="004523E5"/>
    <w:rsid w:val="00476C50"/>
    <w:rsid w:val="004850C1"/>
    <w:rsid w:val="004929AA"/>
    <w:rsid w:val="00496B57"/>
    <w:rsid w:val="004A382B"/>
    <w:rsid w:val="004D0DF2"/>
    <w:rsid w:val="004F32F4"/>
    <w:rsid w:val="004F5A61"/>
    <w:rsid w:val="00526B9A"/>
    <w:rsid w:val="00531E3E"/>
    <w:rsid w:val="00531E50"/>
    <w:rsid w:val="00566DA0"/>
    <w:rsid w:val="005A19D6"/>
    <w:rsid w:val="005C35BA"/>
    <w:rsid w:val="005C6CEC"/>
    <w:rsid w:val="005D1593"/>
    <w:rsid w:val="006004DE"/>
    <w:rsid w:val="0060797D"/>
    <w:rsid w:val="0063640A"/>
    <w:rsid w:val="006468D1"/>
    <w:rsid w:val="006665F1"/>
    <w:rsid w:val="006711BF"/>
    <w:rsid w:val="00675F66"/>
    <w:rsid w:val="006B18FB"/>
    <w:rsid w:val="006C5EEC"/>
    <w:rsid w:val="006C6848"/>
    <w:rsid w:val="006D521D"/>
    <w:rsid w:val="00705234"/>
    <w:rsid w:val="00717FB3"/>
    <w:rsid w:val="007306B3"/>
    <w:rsid w:val="00743ADB"/>
    <w:rsid w:val="00744138"/>
    <w:rsid w:val="0075200B"/>
    <w:rsid w:val="00754511"/>
    <w:rsid w:val="007B1B68"/>
    <w:rsid w:val="007B5730"/>
    <w:rsid w:val="007C21D4"/>
    <w:rsid w:val="007C24B7"/>
    <w:rsid w:val="007E0F49"/>
    <w:rsid w:val="007F0A15"/>
    <w:rsid w:val="007F542B"/>
    <w:rsid w:val="008115BF"/>
    <w:rsid w:val="0082282F"/>
    <w:rsid w:val="00862789"/>
    <w:rsid w:val="00862A36"/>
    <w:rsid w:val="008673F4"/>
    <w:rsid w:val="00872EB8"/>
    <w:rsid w:val="008B187C"/>
    <w:rsid w:val="008C3B08"/>
    <w:rsid w:val="008E64C9"/>
    <w:rsid w:val="008F502B"/>
    <w:rsid w:val="00915FEA"/>
    <w:rsid w:val="00927416"/>
    <w:rsid w:val="00935205"/>
    <w:rsid w:val="00937A74"/>
    <w:rsid w:val="0094430C"/>
    <w:rsid w:val="009459D3"/>
    <w:rsid w:val="0095742F"/>
    <w:rsid w:val="00962BE1"/>
    <w:rsid w:val="00971ECF"/>
    <w:rsid w:val="009B4516"/>
    <w:rsid w:val="009B5676"/>
    <w:rsid w:val="009F72AC"/>
    <w:rsid w:val="00A071D1"/>
    <w:rsid w:val="00A11DBA"/>
    <w:rsid w:val="00A170D5"/>
    <w:rsid w:val="00A50D75"/>
    <w:rsid w:val="00A8282C"/>
    <w:rsid w:val="00A95DF5"/>
    <w:rsid w:val="00B04A65"/>
    <w:rsid w:val="00B12F1F"/>
    <w:rsid w:val="00B22C7A"/>
    <w:rsid w:val="00B44349"/>
    <w:rsid w:val="00B869DB"/>
    <w:rsid w:val="00B9005E"/>
    <w:rsid w:val="00B959C1"/>
    <w:rsid w:val="00BC59EF"/>
    <w:rsid w:val="00BD1C31"/>
    <w:rsid w:val="00BE2323"/>
    <w:rsid w:val="00BF42FE"/>
    <w:rsid w:val="00BF5BC2"/>
    <w:rsid w:val="00C243D5"/>
    <w:rsid w:val="00C36FE7"/>
    <w:rsid w:val="00C5048B"/>
    <w:rsid w:val="00C5624D"/>
    <w:rsid w:val="00C60845"/>
    <w:rsid w:val="00C7198C"/>
    <w:rsid w:val="00CB7289"/>
    <w:rsid w:val="00CE6AD4"/>
    <w:rsid w:val="00D11218"/>
    <w:rsid w:val="00D242F9"/>
    <w:rsid w:val="00D55EAD"/>
    <w:rsid w:val="00D66436"/>
    <w:rsid w:val="00D76135"/>
    <w:rsid w:val="00D96C00"/>
    <w:rsid w:val="00DB2817"/>
    <w:rsid w:val="00DC2E21"/>
    <w:rsid w:val="00DE02C4"/>
    <w:rsid w:val="00DF4BA4"/>
    <w:rsid w:val="00E004DC"/>
    <w:rsid w:val="00E12467"/>
    <w:rsid w:val="00E33E4F"/>
    <w:rsid w:val="00E36CA5"/>
    <w:rsid w:val="00E7511E"/>
    <w:rsid w:val="00E807AA"/>
    <w:rsid w:val="00E86461"/>
    <w:rsid w:val="00ED6340"/>
    <w:rsid w:val="00F07210"/>
    <w:rsid w:val="00F12327"/>
    <w:rsid w:val="00F3293B"/>
    <w:rsid w:val="00F503A1"/>
    <w:rsid w:val="00F63455"/>
    <w:rsid w:val="00F7551F"/>
    <w:rsid w:val="00F76EC0"/>
    <w:rsid w:val="00F95F42"/>
    <w:rsid w:val="00FD24F8"/>
    <w:rsid w:val="00FF2060"/>
    <w:rsid w:val="00FF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BFD49"/>
  <w15:docId w15:val="{B2EE346F-614A-4D9A-8FA1-E8092D14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6079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E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67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попова маркированный список"/>
    <w:basedOn w:val="a3"/>
    <w:uiPriority w:val="99"/>
    <w:rsid w:val="004F5A61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915FEA"/>
    <w:pPr>
      <w:ind w:left="720"/>
      <w:contextualSpacing/>
    </w:pPr>
  </w:style>
  <w:style w:type="paragraph" w:customStyle="1" w:styleId="a5">
    <w:name w:val="В Абзац"/>
    <w:basedOn w:val="a0"/>
    <w:qFormat/>
    <w:rsid w:val="00306500"/>
    <w:pPr>
      <w:ind w:firstLine="709"/>
      <w:jc w:val="both"/>
    </w:pPr>
    <w:rPr>
      <w:color w:val="000000" w:themeColor="text1"/>
      <w:sz w:val="28"/>
    </w:rPr>
  </w:style>
  <w:style w:type="paragraph" w:customStyle="1" w:styleId="11">
    <w:name w:val="В Заголовок1"/>
    <w:basedOn w:val="1"/>
    <w:next w:val="a5"/>
    <w:qFormat/>
    <w:rsid w:val="002E3E29"/>
    <w:pPr>
      <w:spacing w:before="80" w:after="80"/>
      <w:ind w:firstLine="709"/>
    </w:pPr>
    <w:rPr>
      <w:rFonts w:ascii="Times New Roman" w:hAnsi="Times New Roman"/>
      <w:color w:val="000000" w:themeColor="text1"/>
    </w:rPr>
  </w:style>
  <w:style w:type="paragraph" w:customStyle="1" w:styleId="21">
    <w:name w:val="В Заголовок2"/>
    <w:basedOn w:val="2"/>
    <w:next w:val="a5"/>
    <w:qFormat/>
    <w:rsid w:val="008673F4"/>
    <w:pPr>
      <w:spacing w:before="60" w:after="60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1"/>
    <w:link w:val="1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Subtle Reference"/>
    <w:basedOn w:val="a1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0">
    <w:name w:val="Заголовок 2 Знак"/>
    <w:basedOn w:val="a1"/>
    <w:link w:val="2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0"/>
    <w:uiPriority w:val="39"/>
    <w:unhideWhenUsed/>
    <w:qFormat/>
    <w:rsid w:val="001B507E"/>
    <w:pPr>
      <w:outlineLvl w:val="9"/>
    </w:pPr>
  </w:style>
  <w:style w:type="paragraph" w:styleId="12">
    <w:name w:val="toc 1"/>
    <w:basedOn w:val="a0"/>
    <w:next w:val="a0"/>
    <w:autoRedefine/>
    <w:uiPriority w:val="39"/>
    <w:unhideWhenUsed/>
    <w:rsid w:val="00A071D1"/>
    <w:pPr>
      <w:tabs>
        <w:tab w:val="right" w:leader="dot" w:pos="9345"/>
      </w:tabs>
    </w:pPr>
  </w:style>
  <w:style w:type="paragraph" w:styleId="22">
    <w:name w:val="toc 2"/>
    <w:basedOn w:val="a0"/>
    <w:next w:val="a0"/>
    <w:autoRedefine/>
    <w:uiPriority w:val="39"/>
    <w:unhideWhenUsed/>
    <w:rsid w:val="00A071D1"/>
    <w:pPr>
      <w:tabs>
        <w:tab w:val="right" w:leader="dot" w:pos="9345"/>
      </w:tabs>
      <w:ind w:left="221"/>
    </w:pPr>
  </w:style>
  <w:style w:type="character" w:styleId="a8">
    <w:name w:val="Hyperlink"/>
    <w:basedOn w:val="a1"/>
    <w:uiPriority w:val="99"/>
    <w:unhideWhenUsed/>
    <w:rsid w:val="001B507E"/>
    <w:rPr>
      <w:color w:val="0000FF" w:themeColor="hyperlink"/>
      <w:u w:val="single"/>
    </w:rPr>
  </w:style>
  <w:style w:type="paragraph" w:styleId="a9">
    <w:name w:val="Balloon Text"/>
    <w:basedOn w:val="a0"/>
    <w:link w:val="aa"/>
    <w:uiPriority w:val="99"/>
    <w:semiHidden/>
    <w:unhideWhenUsed/>
    <w:rsid w:val="001B50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4">
    <w:name w:val="заголовок 4"/>
    <w:basedOn w:val="a0"/>
    <w:next w:val="a0"/>
    <w:rsid w:val="005A19D6"/>
    <w:pPr>
      <w:keepNext/>
      <w:jc w:val="center"/>
      <w:outlineLvl w:val="3"/>
    </w:pPr>
    <w:rPr>
      <w:b/>
      <w:sz w:val="32"/>
      <w:szCs w:val="20"/>
    </w:rPr>
  </w:style>
  <w:style w:type="paragraph" w:styleId="ab">
    <w:name w:val="Subtitle"/>
    <w:basedOn w:val="a0"/>
    <w:link w:val="ac"/>
    <w:qFormat/>
    <w:rsid w:val="005A19D6"/>
    <w:pPr>
      <w:jc w:val="center"/>
    </w:pPr>
    <w:rPr>
      <w:sz w:val="28"/>
      <w:szCs w:val="20"/>
    </w:rPr>
  </w:style>
  <w:style w:type="character" w:customStyle="1" w:styleId="ac">
    <w:name w:val="Подзаголовок Знак"/>
    <w:basedOn w:val="a1"/>
    <w:link w:val="ab"/>
    <w:rsid w:val="005A19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rsid w:val="00E864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Strong"/>
    <w:basedOn w:val="a1"/>
    <w:qFormat/>
    <w:rsid w:val="00E86461"/>
    <w:rPr>
      <w:b/>
      <w:bCs/>
    </w:rPr>
  </w:style>
  <w:style w:type="paragraph" w:customStyle="1" w:styleId="ae">
    <w:name w:val="стиль текста"/>
    <w:basedOn w:val="a0"/>
    <w:next w:val="a0"/>
    <w:qFormat/>
    <w:rsid w:val="00E86461"/>
    <w:pPr>
      <w:ind w:firstLine="709"/>
    </w:pPr>
    <w:rPr>
      <w:rFonts w:ascii="Liberation Serif" w:eastAsia="NSimSun" w:hAnsi="Liberation Serif" w:cs="Arial"/>
      <w:kern w:val="2"/>
      <w:lang w:eastAsia="zh-CN" w:bidi="hi-IN"/>
    </w:rPr>
  </w:style>
  <w:style w:type="paragraph" w:styleId="af">
    <w:name w:val="No Spacing"/>
    <w:link w:val="af0"/>
    <w:uiPriority w:val="1"/>
    <w:qFormat/>
    <w:rsid w:val="00531E50"/>
    <w:pPr>
      <w:spacing w:after="0" w:line="240" w:lineRule="auto"/>
    </w:pPr>
    <w:rPr>
      <w:rFonts w:eastAsiaTheme="minorEastAsia"/>
      <w:lang w:eastAsia="ru-RU"/>
    </w:rPr>
  </w:style>
  <w:style w:type="character" w:customStyle="1" w:styleId="af0">
    <w:name w:val="Без интервала Знак"/>
    <w:basedOn w:val="a1"/>
    <w:link w:val="af"/>
    <w:uiPriority w:val="1"/>
    <w:rsid w:val="00531E50"/>
    <w:rPr>
      <w:rFonts w:eastAsiaTheme="minorEastAsia"/>
      <w:lang w:eastAsia="ru-RU"/>
    </w:rPr>
  </w:style>
  <w:style w:type="table" w:customStyle="1" w:styleId="af1">
    <w:name w:val="Вовиков Стиль таблицы"/>
    <w:basedOn w:val="a2"/>
    <w:uiPriority w:val="99"/>
    <w:rsid w:val="00CB7289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character" w:customStyle="1" w:styleId="af2">
    <w:name w:val="Посещённая гиперссылка"/>
    <w:rsid w:val="00CB7289"/>
    <w:rPr>
      <w:color w:val="800000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FD2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D24F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3">
    <w:name w:val="Содержимое таблицы"/>
    <w:basedOn w:val="a0"/>
    <w:qFormat/>
    <w:rsid w:val="007306B3"/>
    <w:pPr>
      <w:suppressLineNumbers/>
    </w:pPr>
    <w:rPr>
      <w:rFonts w:ascii="Liberation Serif" w:eastAsia="NSimSun" w:hAnsi="Liberation Serif" w:cs="Arial"/>
      <w:kern w:val="2"/>
      <w:lang w:eastAsia="zh-CN" w:bidi="hi-IN"/>
    </w:rPr>
  </w:style>
  <w:style w:type="character" w:customStyle="1" w:styleId="-">
    <w:name w:val="Интернет-ссылка"/>
    <w:basedOn w:val="a1"/>
    <w:rsid w:val="00013A5C"/>
    <w:rPr>
      <w:color w:val="0000FF"/>
      <w:u w:val="single"/>
    </w:rPr>
  </w:style>
  <w:style w:type="paragraph" w:styleId="af4">
    <w:name w:val="header"/>
    <w:basedOn w:val="a0"/>
    <w:link w:val="af5"/>
    <w:uiPriority w:val="99"/>
    <w:unhideWhenUsed/>
    <w:rsid w:val="00F0721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F072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0"/>
    <w:link w:val="af7"/>
    <w:uiPriority w:val="99"/>
    <w:unhideWhenUsed/>
    <w:rsid w:val="00F07210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1"/>
    <w:link w:val="af6"/>
    <w:uiPriority w:val="99"/>
    <w:rsid w:val="00F0721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8">
    <w:name w:val="Table Grid"/>
    <w:basedOn w:val="a2"/>
    <w:uiPriority w:val="59"/>
    <w:rsid w:val="00DB2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E19C2-689B-4E5C-8298-3E704F0FE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2029</TotalTime>
  <Pages>20</Pages>
  <Words>2394</Words>
  <Characters>13649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Алексей</cp:lastModifiedBy>
  <cp:revision>67</cp:revision>
  <dcterms:created xsi:type="dcterms:W3CDTF">2020-09-12T09:25:00Z</dcterms:created>
  <dcterms:modified xsi:type="dcterms:W3CDTF">2021-03-26T18:50:00Z</dcterms:modified>
</cp:coreProperties>
</file>